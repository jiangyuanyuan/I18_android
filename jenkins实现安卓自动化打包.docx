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12C26A7" w14:textId="431A9DE5" w:rsidR="00127122" w:rsidRDefault="004C3776" w:rsidP="004C3776">
      <w:pPr>
        <w:pStyle w:val="2"/>
        <w:spacing w:before="120"/>
      </w:pPr>
      <w:r>
        <w:rPr>
          <w:rFonts w:hint="eastAsia"/>
        </w:rPr>
        <w:t>安装</w:t>
      </w:r>
      <w:proofErr w:type="spellStart"/>
      <w:r>
        <w:rPr>
          <w:rFonts w:hint="eastAsia"/>
        </w:rPr>
        <w:t>j</w:t>
      </w:r>
      <w:r>
        <w:t>enkins</w:t>
      </w:r>
      <w:proofErr w:type="spellEnd"/>
    </w:p>
    <w:p w14:paraId="6F283FF1" w14:textId="6ED959FA" w:rsidR="004C3776" w:rsidRDefault="009D3D70" w:rsidP="00706050">
      <w:pPr>
        <w:pStyle w:val="2"/>
        <w:spacing w:before="120"/>
      </w:pPr>
      <w:r>
        <w:rPr>
          <w:rFonts w:hint="eastAsia"/>
        </w:rPr>
        <w:t>安装</w:t>
      </w:r>
      <w:r w:rsidR="004C3776">
        <w:rPr>
          <w:rFonts w:hint="eastAsia"/>
        </w:rPr>
        <w:t>配置</w:t>
      </w:r>
      <w:proofErr w:type="spellStart"/>
      <w:r w:rsidR="004C3776">
        <w:rPr>
          <w:rFonts w:hint="eastAsia"/>
        </w:rPr>
        <w:t>jdk</w:t>
      </w:r>
      <w:proofErr w:type="spellEnd"/>
      <w:r w:rsidR="00CE6D69">
        <w:rPr>
          <w:rFonts w:hint="eastAsia"/>
        </w:rPr>
        <w:t>和</w:t>
      </w:r>
      <w:proofErr w:type="spellStart"/>
      <w:r w:rsidR="00CE6D69">
        <w:rPr>
          <w:rFonts w:hint="eastAsia"/>
        </w:rPr>
        <w:t>gradle</w:t>
      </w:r>
      <w:proofErr w:type="spellEnd"/>
    </w:p>
    <w:p w14:paraId="235DCDD3" w14:textId="0685E729" w:rsidR="00706050" w:rsidRDefault="00706050" w:rsidP="00706050">
      <w:pPr>
        <w:pStyle w:val="3"/>
        <w:spacing w:before="120"/>
      </w:pPr>
      <w:r>
        <w:rPr>
          <w:rFonts w:hint="eastAsia"/>
        </w:rPr>
        <w:t>安装</w:t>
      </w:r>
      <w:proofErr w:type="spellStart"/>
      <w:r>
        <w:rPr>
          <w:rFonts w:hint="eastAsia"/>
        </w:rPr>
        <w:t>jdk</w:t>
      </w:r>
      <w:proofErr w:type="spellEnd"/>
    </w:p>
    <w:p w14:paraId="5A01B1FC" w14:textId="4D5886B2" w:rsidR="00706050" w:rsidRPr="00706050" w:rsidRDefault="00706050" w:rsidP="00706050">
      <w:pPr>
        <w:ind w:firstLine="420"/>
        <w:rPr>
          <w:rFonts w:hint="eastAsia"/>
        </w:rPr>
      </w:pPr>
      <w:r>
        <w:rPr>
          <w:rFonts w:hint="eastAsia"/>
        </w:rPr>
        <w:t>官网下载</w:t>
      </w:r>
      <w:proofErr w:type="spellStart"/>
      <w:r>
        <w:rPr>
          <w:rFonts w:hint="eastAsia"/>
        </w:rPr>
        <w:t>jdk</w:t>
      </w:r>
      <w:proofErr w:type="spellEnd"/>
    </w:p>
    <w:p w14:paraId="05867D52" w14:textId="302E1C93" w:rsidR="00706050" w:rsidRDefault="00706050" w:rsidP="00FA6FEC">
      <w:pPr>
        <w:pStyle w:val="afff"/>
        <w:ind w:firstLine="420"/>
      </w:pPr>
      <w:r>
        <w:t xml:space="preserve">tar </w:t>
      </w:r>
      <w:proofErr w:type="spellStart"/>
      <w:r>
        <w:t>xf</w:t>
      </w:r>
      <w:proofErr w:type="spellEnd"/>
      <w:r>
        <w:t xml:space="preserve"> jdk-8u</w:t>
      </w:r>
      <w:r w:rsidR="00E011A1">
        <w:t>151</w:t>
      </w:r>
      <w:r>
        <w:t>-linux-x64.tar.gz</w:t>
      </w:r>
    </w:p>
    <w:p w14:paraId="20CC1C34" w14:textId="10C1CF12" w:rsidR="00706050" w:rsidRPr="00706050" w:rsidRDefault="00706050" w:rsidP="00FA6FEC">
      <w:pPr>
        <w:pStyle w:val="afff"/>
        <w:ind w:firstLine="420"/>
        <w:rPr>
          <w:rFonts w:hint="eastAsia"/>
        </w:rPr>
      </w:pPr>
      <w:r>
        <w:t>mv jdk1.8.0_</w:t>
      </w:r>
      <w:r w:rsidR="00E011A1">
        <w:t>151</w:t>
      </w:r>
      <w:r>
        <w:t>/ /</w:t>
      </w:r>
      <w:proofErr w:type="spellStart"/>
      <w:r>
        <w:t>usr</w:t>
      </w:r>
      <w:proofErr w:type="spellEnd"/>
      <w:r>
        <w:t>/local/jdk</w:t>
      </w:r>
      <w:r>
        <w:t>8</w:t>
      </w:r>
    </w:p>
    <w:p w14:paraId="712CB204" w14:textId="3941548D" w:rsidR="00706050" w:rsidRDefault="00706050" w:rsidP="00706050">
      <w:pPr>
        <w:pStyle w:val="3"/>
        <w:spacing w:before="120"/>
      </w:pPr>
      <w:r>
        <w:rPr>
          <w:rFonts w:hint="eastAsia"/>
        </w:rPr>
        <w:t>安装</w:t>
      </w:r>
      <w:proofErr w:type="spellStart"/>
      <w:r>
        <w:rPr>
          <w:rFonts w:hint="eastAsia"/>
        </w:rPr>
        <w:t>g</w:t>
      </w:r>
      <w:r>
        <w:t>radle</w:t>
      </w:r>
      <w:proofErr w:type="spellEnd"/>
    </w:p>
    <w:p w14:paraId="1A557C5E" w14:textId="7B53A73B" w:rsidR="00706050" w:rsidRPr="00706050" w:rsidRDefault="00706050" w:rsidP="00706050">
      <w:pPr>
        <w:ind w:firstLine="420"/>
        <w:rPr>
          <w:rFonts w:hint="eastAsia"/>
        </w:rPr>
      </w:pPr>
      <w:r>
        <w:rPr>
          <w:rFonts w:hint="eastAsia"/>
        </w:rPr>
        <w:t>下载</w:t>
      </w:r>
      <w:r>
        <w:rPr>
          <w:rFonts w:hint="eastAsia"/>
        </w:rPr>
        <w:t xml:space="preserve"> </w:t>
      </w:r>
      <w:r>
        <w:t xml:space="preserve"> </w:t>
      </w:r>
      <w:hyperlink r:id="rId9" w:history="1">
        <w:r w:rsidRPr="000C58AC">
          <w:rPr>
            <w:rStyle w:val="a9"/>
          </w:rPr>
          <w:t>https://services.gradle.org/distributions/gradle-5.4.1-bin.zip</w:t>
        </w:r>
      </w:hyperlink>
      <w:r>
        <w:t xml:space="preserve"> </w:t>
      </w:r>
    </w:p>
    <w:p w14:paraId="669C1FB8" w14:textId="644A082E" w:rsidR="00706050" w:rsidRDefault="00706050" w:rsidP="00FA6FEC">
      <w:pPr>
        <w:pStyle w:val="afff"/>
        <w:ind w:firstLine="420"/>
      </w:pPr>
      <w:r>
        <w:t xml:space="preserve">unzip </w:t>
      </w:r>
      <w:r w:rsidRPr="00706050">
        <w:t>gradle-5.4.1-bin.zip</w:t>
      </w:r>
      <w:r>
        <w:t xml:space="preserve"> </w:t>
      </w:r>
    </w:p>
    <w:p w14:paraId="4C049384" w14:textId="53438016" w:rsidR="00706050" w:rsidRDefault="00706050" w:rsidP="00FA6FEC">
      <w:pPr>
        <w:pStyle w:val="afff"/>
        <w:ind w:firstLine="420"/>
      </w:pPr>
      <w:r>
        <w:rPr>
          <w:rFonts w:hint="eastAsia"/>
        </w:rPr>
        <w:t>m</w:t>
      </w:r>
      <w:r>
        <w:t xml:space="preserve">v </w:t>
      </w:r>
      <w:r w:rsidRPr="00706050">
        <w:t>gradle-5.4.1</w:t>
      </w:r>
      <w:r>
        <w:t xml:space="preserve"> </w:t>
      </w:r>
      <w:r w:rsidRPr="00706050">
        <w:t>/</w:t>
      </w:r>
      <w:proofErr w:type="spellStart"/>
      <w:r w:rsidRPr="00706050">
        <w:t>usr</w:t>
      </w:r>
      <w:proofErr w:type="spellEnd"/>
      <w:r w:rsidRPr="00706050">
        <w:t>/local/</w:t>
      </w:r>
      <w:proofErr w:type="spellStart"/>
      <w:r w:rsidRPr="00706050">
        <w:t>gradle</w:t>
      </w:r>
      <w:proofErr w:type="spellEnd"/>
    </w:p>
    <w:p w14:paraId="5F95BD5B" w14:textId="428AFA1B" w:rsidR="00706050" w:rsidRDefault="00706050" w:rsidP="00706050">
      <w:pPr>
        <w:pStyle w:val="3"/>
        <w:spacing w:before="120"/>
      </w:pPr>
      <w:r>
        <w:rPr>
          <w:rFonts w:hint="eastAsia"/>
        </w:rPr>
        <w:t>安装</w:t>
      </w:r>
      <w:proofErr w:type="spellStart"/>
      <w:r>
        <w:rPr>
          <w:rFonts w:hint="eastAsia"/>
        </w:rPr>
        <w:t>sdk</w:t>
      </w:r>
      <w:proofErr w:type="spellEnd"/>
      <w:r>
        <w:t>-</w:t>
      </w:r>
      <w:r>
        <w:rPr>
          <w:rFonts w:hint="eastAsia"/>
        </w:rPr>
        <w:t>tools</w:t>
      </w:r>
    </w:p>
    <w:p w14:paraId="68A9BB78" w14:textId="7E455668" w:rsidR="00706050" w:rsidRPr="00706050" w:rsidRDefault="00706050" w:rsidP="00706050">
      <w:pPr>
        <w:ind w:firstLine="420"/>
      </w:pPr>
      <w:r>
        <w:rPr>
          <w:rFonts w:hint="eastAsia"/>
        </w:rPr>
        <w:t>下载</w:t>
      </w:r>
      <w:r>
        <w:t xml:space="preserve">  </w:t>
      </w:r>
      <w:hyperlink r:id="rId10" w:history="1">
        <w:r w:rsidRPr="000C58AC">
          <w:rPr>
            <w:rStyle w:val="a9"/>
          </w:rPr>
          <w:t>https://dl.google.com/android/repository/sdk-tools-linux-4333796.zip</w:t>
        </w:r>
      </w:hyperlink>
      <w:r>
        <w:t xml:space="preserve"> </w:t>
      </w:r>
    </w:p>
    <w:p w14:paraId="3C3860DF" w14:textId="2F1A7978" w:rsidR="00706050" w:rsidRDefault="00706050" w:rsidP="00FA6FEC">
      <w:pPr>
        <w:pStyle w:val="afff"/>
        <w:ind w:firstLine="420"/>
      </w:pPr>
      <w:proofErr w:type="spellStart"/>
      <w:r w:rsidRPr="00706050">
        <w:t>mkdir</w:t>
      </w:r>
      <w:proofErr w:type="spellEnd"/>
      <w:r w:rsidRPr="00706050">
        <w:t xml:space="preserve"> </w:t>
      </w:r>
      <w:r>
        <w:rPr>
          <w:rFonts w:hint="eastAsia"/>
        </w:rPr>
        <w:t>/</w:t>
      </w:r>
      <w:proofErr w:type="spellStart"/>
      <w:r>
        <w:t>usr</w:t>
      </w:r>
      <w:proofErr w:type="spellEnd"/>
      <w:r>
        <w:t>/local/</w:t>
      </w:r>
      <w:r w:rsidRPr="00706050">
        <w:rPr>
          <w:rFonts w:hint="eastAsia"/>
        </w:rPr>
        <w:t>a</w:t>
      </w:r>
      <w:r w:rsidRPr="00706050">
        <w:t>ndroid-</w:t>
      </w:r>
      <w:proofErr w:type="spellStart"/>
      <w:r w:rsidRPr="00706050">
        <w:t>sdk</w:t>
      </w:r>
      <w:proofErr w:type="spellEnd"/>
      <w:r w:rsidRPr="00706050">
        <w:t>-</w:t>
      </w:r>
      <w:proofErr w:type="spellStart"/>
      <w:r w:rsidRPr="00706050">
        <w:t>linux</w:t>
      </w:r>
      <w:proofErr w:type="spellEnd"/>
    </w:p>
    <w:p w14:paraId="25B2B814" w14:textId="191719D1" w:rsidR="00706050" w:rsidRPr="00706050" w:rsidRDefault="00706050" w:rsidP="00FA6FEC">
      <w:pPr>
        <w:pStyle w:val="afff"/>
        <w:ind w:firstLine="420"/>
        <w:rPr>
          <w:rFonts w:hint="eastAsia"/>
        </w:rPr>
      </w:pPr>
      <w:r w:rsidRPr="00706050">
        <w:t>unzip sdk-tools-linux-4333796.zip</w:t>
      </w:r>
    </w:p>
    <w:p w14:paraId="208E4ED1" w14:textId="33CB9545" w:rsidR="00706050" w:rsidRDefault="00706050" w:rsidP="00FA6FEC">
      <w:pPr>
        <w:pStyle w:val="afff"/>
        <w:ind w:firstLine="420"/>
      </w:pPr>
      <w:r>
        <w:t xml:space="preserve">mv </w:t>
      </w:r>
      <w:r w:rsidRPr="00706050">
        <w:t>tools/</w:t>
      </w:r>
      <w:r>
        <w:t xml:space="preserve"> </w:t>
      </w:r>
      <w:r>
        <w:rPr>
          <w:rFonts w:hint="eastAsia"/>
        </w:rPr>
        <w:t>/</w:t>
      </w:r>
      <w:proofErr w:type="spellStart"/>
      <w:r>
        <w:t>usr</w:t>
      </w:r>
      <w:proofErr w:type="spellEnd"/>
      <w:r>
        <w:t>/local/</w:t>
      </w:r>
      <w:r w:rsidRPr="00706050">
        <w:rPr>
          <w:rFonts w:hint="eastAsia"/>
        </w:rPr>
        <w:t>a</w:t>
      </w:r>
      <w:r w:rsidRPr="00706050">
        <w:t>ndroid-</w:t>
      </w:r>
      <w:proofErr w:type="spellStart"/>
      <w:r w:rsidRPr="00706050">
        <w:t>sdk</w:t>
      </w:r>
      <w:proofErr w:type="spellEnd"/>
      <w:r w:rsidRPr="00706050">
        <w:t>-</w:t>
      </w:r>
      <w:proofErr w:type="spellStart"/>
      <w:r w:rsidRPr="00706050">
        <w:t>linux</w:t>
      </w:r>
      <w:proofErr w:type="spellEnd"/>
      <w:r>
        <w:rPr>
          <w:rFonts w:hint="eastAsia"/>
        </w:rPr>
        <w:t>/</w:t>
      </w:r>
    </w:p>
    <w:p w14:paraId="615894AB" w14:textId="77777777" w:rsidR="00D81037" w:rsidRDefault="00D81037" w:rsidP="00706050">
      <w:pPr>
        <w:ind w:firstLine="420"/>
      </w:pPr>
    </w:p>
    <w:p w14:paraId="242A4253" w14:textId="427A1A87" w:rsidR="00C64A2D" w:rsidRDefault="00C64A2D" w:rsidP="00706050">
      <w:pPr>
        <w:ind w:firstLine="420"/>
      </w:pPr>
      <w:r>
        <w:rPr>
          <w:rFonts w:hint="eastAsia"/>
        </w:rPr>
        <w:t>#</w:t>
      </w:r>
      <w:r>
        <w:rPr>
          <w:rFonts w:hint="eastAsia"/>
        </w:rPr>
        <w:t>安装</w:t>
      </w:r>
      <w:r w:rsidR="00D81037" w:rsidRPr="00E6184C">
        <w:t>build-tools</w:t>
      </w:r>
      <w:r w:rsidR="00D81037">
        <w:rPr>
          <w:rFonts w:hint="eastAsia"/>
        </w:rPr>
        <w:t>和</w:t>
      </w:r>
      <w:r w:rsidR="00D81037" w:rsidRPr="006E5869">
        <w:t>platforms</w:t>
      </w:r>
    </w:p>
    <w:p w14:paraId="66494C52" w14:textId="344BAC0A" w:rsidR="00C64A2D" w:rsidRDefault="00C64A2D" w:rsidP="00FA6FEC">
      <w:pPr>
        <w:pStyle w:val="afff"/>
        <w:ind w:firstLine="420"/>
      </w:pPr>
      <w:r w:rsidRPr="00E6184C">
        <w:t xml:space="preserve">yes | </w:t>
      </w:r>
      <w:r>
        <w:rPr>
          <w:rFonts w:hint="eastAsia"/>
        </w:rPr>
        <w:t>/</w:t>
      </w:r>
      <w:proofErr w:type="spellStart"/>
      <w:r>
        <w:t>usr</w:t>
      </w:r>
      <w:proofErr w:type="spellEnd"/>
      <w:r>
        <w:t>/local/</w:t>
      </w:r>
      <w:r w:rsidRPr="00706050">
        <w:rPr>
          <w:rFonts w:hint="eastAsia"/>
        </w:rPr>
        <w:t>a</w:t>
      </w:r>
      <w:r w:rsidRPr="00706050">
        <w:t>ndroid-</w:t>
      </w:r>
      <w:proofErr w:type="spellStart"/>
      <w:r w:rsidRPr="00706050">
        <w:t>sdk</w:t>
      </w:r>
      <w:proofErr w:type="spellEnd"/>
      <w:r w:rsidRPr="00706050">
        <w:t>-</w:t>
      </w:r>
      <w:proofErr w:type="spellStart"/>
      <w:r w:rsidRPr="00706050">
        <w:t>linux</w:t>
      </w:r>
      <w:proofErr w:type="spellEnd"/>
      <w:r w:rsidRPr="00E6184C">
        <w:t>/tools/bin/</w:t>
      </w:r>
      <w:proofErr w:type="spellStart"/>
      <w:r w:rsidRPr="00E6184C">
        <w:t>sdkmanager</w:t>
      </w:r>
      <w:proofErr w:type="spellEnd"/>
      <w:r w:rsidRPr="00E6184C">
        <w:t xml:space="preserve"> "build-tools;28.0.3"</w:t>
      </w:r>
    </w:p>
    <w:p w14:paraId="01384204" w14:textId="58AA28F5" w:rsidR="00C64A2D" w:rsidRPr="00C64A2D" w:rsidRDefault="00C64A2D" w:rsidP="00FA6FEC">
      <w:pPr>
        <w:pStyle w:val="afff"/>
        <w:ind w:firstLine="420"/>
        <w:rPr>
          <w:rFonts w:hint="eastAsia"/>
        </w:rPr>
      </w:pPr>
      <w:bookmarkStart w:id="0" w:name="OLE_LINK3"/>
      <w:bookmarkStart w:id="1" w:name="OLE_LINK4"/>
      <w:r w:rsidRPr="006E5869">
        <w:t xml:space="preserve">yes | </w:t>
      </w:r>
      <w:r>
        <w:rPr>
          <w:rFonts w:hint="eastAsia"/>
        </w:rPr>
        <w:t>/</w:t>
      </w:r>
      <w:proofErr w:type="spellStart"/>
      <w:r>
        <w:t>usr</w:t>
      </w:r>
      <w:proofErr w:type="spellEnd"/>
      <w:r>
        <w:t>/local/</w:t>
      </w:r>
      <w:r w:rsidRPr="00706050">
        <w:rPr>
          <w:rFonts w:hint="eastAsia"/>
        </w:rPr>
        <w:t>a</w:t>
      </w:r>
      <w:r w:rsidRPr="00706050">
        <w:t>ndroid-</w:t>
      </w:r>
      <w:proofErr w:type="spellStart"/>
      <w:r w:rsidRPr="00706050">
        <w:t>sdk</w:t>
      </w:r>
      <w:proofErr w:type="spellEnd"/>
      <w:r w:rsidRPr="00706050">
        <w:t>-</w:t>
      </w:r>
      <w:proofErr w:type="spellStart"/>
      <w:r w:rsidRPr="00706050">
        <w:t>linux</w:t>
      </w:r>
      <w:proofErr w:type="spellEnd"/>
      <w:r w:rsidRPr="006E5869">
        <w:t>/tools/bin/</w:t>
      </w:r>
      <w:proofErr w:type="spellStart"/>
      <w:r w:rsidRPr="006E5869">
        <w:t>sdkmanager</w:t>
      </w:r>
      <w:proofErr w:type="spellEnd"/>
      <w:r w:rsidRPr="006E5869">
        <w:t xml:space="preserve"> "</w:t>
      </w:r>
      <w:proofErr w:type="gramStart"/>
      <w:r w:rsidRPr="006E5869">
        <w:t>platforms;android</w:t>
      </w:r>
      <w:proofErr w:type="gramEnd"/>
      <w:r w:rsidRPr="006E5869">
        <w:t>-2</w:t>
      </w:r>
      <w:r>
        <w:t>9</w:t>
      </w:r>
      <w:r w:rsidRPr="006E5869">
        <w:t>"</w:t>
      </w:r>
      <w:bookmarkEnd w:id="0"/>
      <w:bookmarkEnd w:id="1"/>
    </w:p>
    <w:p w14:paraId="2A48E5B2" w14:textId="71FB6F24" w:rsidR="00706050" w:rsidRDefault="00706050" w:rsidP="00706050">
      <w:pPr>
        <w:pStyle w:val="3"/>
        <w:spacing w:before="120"/>
      </w:pPr>
      <w:r>
        <w:rPr>
          <w:rFonts w:hint="eastAsia"/>
        </w:rPr>
        <w:t>环境变量</w:t>
      </w:r>
    </w:p>
    <w:p w14:paraId="55E3B462" w14:textId="07FF440E" w:rsidR="0008011D" w:rsidRPr="0008011D" w:rsidRDefault="0008011D" w:rsidP="00FA6FEC">
      <w:pPr>
        <w:pStyle w:val="afff"/>
        <w:ind w:firstLine="420"/>
        <w:rPr>
          <w:rFonts w:hint="eastAsia"/>
        </w:rPr>
      </w:pPr>
      <w:r>
        <w:rPr>
          <w:rFonts w:hint="eastAsia"/>
        </w:rPr>
        <w:t>v</w:t>
      </w:r>
      <w:r>
        <w:t>im /</w:t>
      </w:r>
      <w:proofErr w:type="spellStart"/>
      <w:r>
        <w:t>etc</w:t>
      </w:r>
      <w:proofErr w:type="spellEnd"/>
      <w:r>
        <w:t>/profile #</w:t>
      </w:r>
      <w:r>
        <w:rPr>
          <w:rFonts w:hint="eastAsia"/>
        </w:rPr>
        <w:t>最后一</w:t>
      </w:r>
      <w:r w:rsidR="00E011A1">
        <w:rPr>
          <w:rFonts w:hint="eastAsia"/>
        </w:rPr>
        <w:t>行</w:t>
      </w:r>
      <w:r>
        <w:rPr>
          <w:rFonts w:hint="eastAsia"/>
        </w:rPr>
        <w:t>添加如下</w:t>
      </w:r>
      <w:r w:rsidR="00E011A1">
        <w:rPr>
          <w:rFonts w:hint="eastAsia"/>
        </w:rPr>
        <w:t>：</w:t>
      </w:r>
    </w:p>
    <w:p w14:paraId="214FA8B2" w14:textId="77777777" w:rsidR="00706050" w:rsidRDefault="00706050" w:rsidP="00FA6FEC">
      <w:pPr>
        <w:pStyle w:val="afff"/>
        <w:ind w:firstLine="420"/>
      </w:pPr>
      <w:r>
        <w:t>export JAVA_HOME=/</w:t>
      </w:r>
      <w:proofErr w:type="spellStart"/>
      <w:r>
        <w:t>usr</w:t>
      </w:r>
      <w:proofErr w:type="spellEnd"/>
      <w:r>
        <w:t>/local/jdk8</w:t>
      </w:r>
    </w:p>
    <w:p w14:paraId="080774BB" w14:textId="77777777" w:rsidR="00706050" w:rsidRDefault="00706050" w:rsidP="00FA6FEC">
      <w:pPr>
        <w:pStyle w:val="afff"/>
        <w:ind w:firstLine="420"/>
      </w:pPr>
      <w:r>
        <w:t>export PATH=$JAVA_HOME/</w:t>
      </w:r>
      <w:proofErr w:type="gramStart"/>
      <w:r>
        <w:t>bin:/</w:t>
      </w:r>
      <w:proofErr w:type="spellStart"/>
      <w:r>
        <w:t>usr</w:t>
      </w:r>
      <w:proofErr w:type="spellEnd"/>
      <w:r>
        <w:t>/local/node/bin:$</w:t>
      </w:r>
      <w:proofErr w:type="gramEnd"/>
      <w:r>
        <w:t>PATH</w:t>
      </w:r>
    </w:p>
    <w:p w14:paraId="2115E907" w14:textId="77777777" w:rsidR="00706050" w:rsidRDefault="00706050" w:rsidP="00FA6FEC">
      <w:pPr>
        <w:pStyle w:val="afff"/>
        <w:ind w:firstLine="420"/>
      </w:pPr>
      <w:r>
        <w:t>export GRADLE_HOME=/</w:t>
      </w:r>
      <w:proofErr w:type="spellStart"/>
      <w:r>
        <w:t>usr</w:t>
      </w:r>
      <w:proofErr w:type="spellEnd"/>
      <w:r>
        <w:t>/local/</w:t>
      </w:r>
      <w:proofErr w:type="spellStart"/>
      <w:r>
        <w:t>gradle</w:t>
      </w:r>
      <w:proofErr w:type="spellEnd"/>
    </w:p>
    <w:p w14:paraId="609962C5" w14:textId="77777777" w:rsidR="00706050" w:rsidRDefault="00706050" w:rsidP="00FA6FEC">
      <w:pPr>
        <w:pStyle w:val="afff"/>
        <w:ind w:firstLine="420"/>
      </w:pPr>
      <w:r>
        <w:t>export PATH=$GRADLE_HOME/</w:t>
      </w:r>
      <w:proofErr w:type="gramStart"/>
      <w:r>
        <w:t>bin:$</w:t>
      </w:r>
      <w:proofErr w:type="gramEnd"/>
      <w:r>
        <w:t>PATH</w:t>
      </w:r>
    </w:p>
    <w:p w14:paraId="0EF41980" w14:textId="095454B1" w:rsidR="00706050" w:rsidRDefault="00706050" w:rsidP="00FA6FEC">
      <w:pPr>
        <w:pStyle w:val="afff"/>
        <w:ind w:firstLine="420"/>
      </w:pPr>
      <w:r>
        <w:t>export ANDROID_HOME=/</w:t>
      </w:r>
      <w:proofErr w:type="spellStart"/>
      <w:r>
        <w:t>usr</w:t>
      </w:r>
      <w:proofErr w:type="spellEnd"/>
      <w:r>
        <w:t>/local/android-</w:t>
      </w:r>
      <w:proofErr w:type="spellStart"/>
      <w:r>
        <w:t>sdk</w:t>
      </w:r>
      <w:proofErr w:type="spellEnd"/>
      <w:r>
        <w:t>-</w:t>
      </w:r>
      <w:proofErr w:type="spellStart"/>
      <w:r>
        <w:t>linux</w:t>
      </w:r>
      <w:proofErr w:type="spellEnd"/>
    </w:p>
    <w:p w14:paraId="0341B0BE" w14:textId="0A262379" w:rsidR="0008011D" w:rsidRDefault="0008011D" w:rsidP="00706050">
      <w:pPr>
        <w:ind w:firstLine="420"/>
      </w:pPr>
    </w:p>
    <w:p w14:paraId="742B8025" w14:textId="4E68DB5A" w:rsidR="0008011D" w:rsidRDefault="0008011D" w:rsidP="00706050">
      <w:pPr>
        <w:ind w:firstLine="420"/>
      </w:pPr>
      <w:r>
        <w:rPr>
          <w:rFonts w:hint="eastAsia"/>
        </w:rPr>
        <w:t>#</w:t>
      </w:r>
      <w:r>
        <w:rPr>
          <w:rFonts w:hint="eastAsia"/>
        </w:rPr>
        <w:t>使配置生效</w:t>
      </w:r>
    </w:p>
    <w:p w14:paraId="06AD2BCC" w14:textId="27B3F6B2" w:rsidR="0008011D" w:rsidRDefault="0008011D" w:rsidP="00FA6FEC">
      <w:pPr>
        <w:pStyle w:val="afff"/>
        <w:ind w:firstLine="420"/>
      </w:pPr>
      <w:r>
        <w:rPr>
          <w:rFonts w:hint="eastAsia"/>
        </w:rPr>
        <w:t>.</w:t>
      </w:r>
      <w:r>
        <w:t xml:space="preserve"> /</w:t>
      </w:r>
      <w:proofErr w:type="spellStart"/>
      <w:r>
        <w:t>etc</w:t>
      </w:r>
      <w:proofErr w:type="spellEnd"/>
      <w:r>
        <w:t>/profile</w:t>
      </w:r>
    </w:p>
    <w:p w14:paraId="35AF4EAC" w14:textId="77777777" w:rsidR="00D81037" w:rsidRDefault="00D81037" w:rsidP="00706050">
      <w:pPr>
        <w:ind w:firstLine="420"/>
      </w:pPr>
    </w:p>
    <w:p w14:paraId="3E0BCCD4" w14:textId="46A7FD5A" w:rsidR="0008011D" w:rsidRDefault="0008011D" w:rsidP="00706050">
      <w:pPr>
        <w:ind w:firstLine="420"/>
      </w:pPr>
      <w:r>
        <w:rPr>
          <w:rFonts w:hint="eastAsia"/>
        </w:rPr>
        <w:t>#</w:t>
      </w:r>
      <w:r>
        <w:rPr>
          <w:rFonts w:hint="eastAsia"/>
        </w:rPr>
        <w:t>检查</w:t>
      </w:r>
    </w:p>
    <w:p w14:paraId="461588DC" w14:textId="56F20A66" w:rsidR="00E011A1" w:rsidRDefault="00E011A1" w:rsidP="00FA6FEC">
      <w:pPr>
        <w:pStyle w:val="afff"/>
        <w:ind w:firstLine="420"/>
      </w:pPr>
      <w:r>
        <w:t xml:space="preserve"> </w:t>
      </w:r>
      <w:r>
        <w:t>[</w:t>
      </w:r>
      <w:proofErr w:type="spellStart"/>
      <w:r>
        <w:t>root@localhost</w:t>
      </w:r>
      <w:proofErr w:type="spellEnd"/>
      <w:r>
        <w:t xml:space="preserve"> </w:t>
      </w:r>
      <w:proofErr w:type="gramStart"/>
      <w:r>
        <w:t>~]#</w:t>
      </w:r>
      <w:proofErr w:type="gramEnd"/>
      <w:r>
        <w:t xml:space="preserve"> </w:t>
      </w:r>
      <w:proofErr w:type="spellStart"/>
      <w:r>
        <w:t>gradle</w:t>
      </w:r>
      <w:proofErr w:type="spellEnd"/>
      <w:r>
        <w:t xml:space="preserve"> -version </w:t>
      </w:r>
    </w:p>
    <w:p w14:paraId="43303FE8" w14:textId="77777777" w:rsidR="00E011A1" w:rsidRDefault="00E011A1" w:rsidP="00E011A1">
      <w:pPr>
        <w:ind w:firstLine="420"/>
      </w:pPr>
    </w:p>
    <w:p w14:paraId="2D1074E9" w14:textId="77777777" w:rsidR="00E011A1" w:rsidRDefault="00E011A1" w:rsidP="00E011A1">
      <w:pPr>
        <w:ind w:firstLine="420"/>
      </w:pPr>
      <w:r>
        <w:t>------------------------------------------------------------</w:t>
      </w:r>
    </w:p>
    <w:p w14:paraId="6B61C903" w14:textId="77777777" w:rsidR="00E011A1" w:rsidRDefault="00E011A1" w:rsidP="00E011A1">
      <w:pPr>
        <w:ind w:firstLine="420"/>
      </w:pPr>
      <w:r>
        <w:t>Gradle 5.4.1</w:t>
      </w:r>
    </w:p>
    <w:p w14:paraId="2169650A" w14:textId="77777777" w:rsidR="00E011A1" w:rsidRDefault="00E011A1" w:rsidP="00E011A1">
      <w:pPr>
        <w:ind w:firstLine="420"/>
      </w:pPr>
      <w:r>
        <w:t>------------------------------------------------------------</w:t>
      </w:r>
    </w:p>
    <w:p w14:paraId="6355E84D" w14:textId="77777777" w:rsidR="00E011A1" w:rsidRDefault="00E011A1" w:rsidP="00E011A1">
      <w:pPr>
        <w:ind w:firstLine="420"/>
      </w:pPr>
    </w:p>
    <w:p w14:paraId="71BDD099" w14:textId="77777777" w:rsidR="00E011A1" w:rsidRDefault="00E011A1" w:rsidP="00E011A1">
      <w:pPr>
        <w:ind w:firstLine="420"/>
      </w:pPr>
      <w:r>
        <w:t>Build time:   2019-04-26 08:14:42 UTC</w:t>
      </w:r>
    </w:p>
    <w:p w14:paraId="19F87CBD" w14:textId="77777777" w:rsidR="00E011A1" w:rsidRDefault="00E011A1" w:rsidP="00E011A1">
      <w:pPr>
        <w:ind w:firstLine="420"/>
      </w:pPr>
      <w:r>
        <w:t>Revision:     261d171646b36a6a28d5a19a69676cd098a4c19d</w:t>
      </w:r>
    </w:p>
    <w:p w14:paraId="6CD61B93" w14:textId="77777777" w:rsidR="00E011A1" w:rsidRDefault="00E011A1" w:rsidP="00E011A1">
      <w:pPr>
        <w:ind w:firstLine="420"/>
      </w:pPr>
    </w:p>
    <w:p w14:paraId="6CECCA17" w14:textId="77777777" w:rsidR="00E011A1" w:rsidRDefault="00E011A1" w:rsidP="00E011A1">
      <w:pPr>
        <w:ind w:firstLine="420"/>
      </w:pPr>
      <w:r>
        <w:t>Kotlin:       1.3.21</w:t>
      </w:r>
    </w:p>
    <w:p w14:paraId="5311BF94" w14:textId="77777777" w:rsidR="00E011A1" w:rsidRDefault="00E011A1" w:rsidP="00E011A1">
      <w:pPr>
        <w:ind w:firstLine="420"/>
      </w:pPr>
      <w:r>
        <w:t>Groovy:       2.5.4</w:t>
      </w:r>
    </w:p>
    <w:p w14:paraId="6AEF67E8" w14:textId="77777777" w:rsidR="00E011A1" w:rsidRDefault="00E011A1" w:rsidP="00E011A1">
      <w:pPr>
        <w:ind w:firstLine="420"/>
      </w:pPr>
      <w:r>
        <w:t xml:space="preserve">Ant:          Apache </w:t>
      </w:r>
      <w:proofErr w:type="gramStart"/>
      <w:r>
        <w:t>Ant(</w:t>
      </w:r>
      <w:proofErr w:type="gramEnd"/>
      <w:r>
        <w:t>TM) version 1.9.13 compiled on July 10 2018</w:t>
      </w:r>
    </w:p>
    <w:p w14:paraId="7D7212A2" w14:textId="77777777" w:rsidR="00E011A1" w:rsidRDefault="00E011A1" w:rsidP="00E011A1">
      <w:pPr>
        <w:ind w:firstLine="420"/>
      </w:pPr>
      <w:r>
        <w:t>JVM:          1.8.0_151 (Oracle Corporation 25.151-b12)</w:t>
      </w:r>
    </w:p>
    <w:p w14:paraId="1C41CBA9" w14:textId="77777777" w:rsidR="00E011A1" w:rsidRDefault="00E011A1" w:rsidP="00E011A1">
      <w:pPr>
        <w:ind w:firstLine="420"/>
      </w:pPr>
      <w:r>
        <w:t>OS:           Linux 3.10.0-862.el7.x86_64 amd64</w:t>
      </w:r>
    </w:p>
    <w:p w14:paraId="232EE125" w14:textId="77777777" w:rsidR="00E011A1" w:rsidRDefault="00E011A1" w:rsidP="00E011A1">
      <w:pPr>
        <w:ind w:firstLine="420"/>
      </w:pPr>
    </w:p>
    <w:p w14:paraId="58801E9C" w14:textId="77777777" w:rsidR="00E011A1" w:rsidRDefault="00E011A1" w:rsidP="00FA6FEC">
      <w:pPr>
        <w:pStyle w:val="afff"/>
        <w:ind w:firstLine="420"/>
      </w:pPr>
      <w:r>
        <w:t>[</w:t>
      </w:r>
      <w:proofErr w:type="spellStart"/>
      <w:r>
        <w:t>root@localhost</w:t>
      </w:r>
      <w:proofErr w:type="spellEnd"/>
      <w:r>
        <w:t xml:space="preserve"> </w:t>
      </w:r>
      <w:proofErr w:type="gramStart"/>
      <w:r>
        <w:t>~]#</w:t>
      </w:r>
      <w:proofErr w:type="gramEnd"/>
      <w:r>
        <w:t xml:space="preserve"> java -version   </w:t>
      </w:r>
    </w:p>
    <w:p w14:paraId="46231C2A" w14:textId="77777777" w:rsidR="00E011A1" w:rsidRDefault="00E011A1" w:rsidP="00E011A1">
      <w:pPr>
        <w:ind w:firstLine="420"/>
      </w:pPr>
      <w:r>
        <w:t>java version "1.8.0_151"</w:t>
      </w:r>
    </w:p>
    <w:p w14:paraId="4BFC5AC3" w14:textId="77777777" w:rsidR="00E011A1" w:rsidRDefault="00E011A1" w:rsidP="00E011A1">
      <w:pPr>
        <w:ind w:firstLine="420"/>
      </w:pPr>
      <w:proofErr w:type="gramStart"/>
      <w:r>
        <w:t>Java(</w:t>
      </w:r>
      <w:proofErr w:type="gramEnd"/>
      <w:r>
        <w:t>TM) SE Runtime Environment (build 1.8.0_151-b12)</w:t>
      </w:r>
    </w:p>
    <w:p w14:paraId="0B461D4E" w14:textId="2B32CD13" w:rsidR="00E011A1" w:rsidRDefault="00E011A1" w:rsidP="00E011A1">
      <w:pPr>
        <w:ind w:firstLine="420"/>
      </w:pPr>
      <w:r>
        <w:t xml:space="preserve">Java </w:t>
      </w:r>
      <w:proofErr w:type="spellStart"/>
      <w:proofErr w:type="gramStart"/>
      <w:r>
        <w:t>HotSpot</w:t>
      </w:r>
      <w:proofErr w:type="spellEnd"/>
      <w:r>
        <w:t>(</w:t>
      </w:r>
      <w:proofErr w:type="gramEnd"/>
      <w:r>
        <w:t>TM) 64-Bit Server VM (build 25.151-b12, mixed mode)</w:t>
      </w:r>
    </w:p>
    <w:p w14:paraId="2C45B6B1" w14:textId="65EB36E6" w:rsidR="00706050" w:rsidRDefault="00706050" w:rsidP="00C14B4C">
      <w:pPr>
        <w:pStyle w:val="2"/>
        <w:spacing w:before="120"/>
      </w:pPr>
      <w:r>
        <w:t>Jenkins</w:t>
      </w:r>
      <w:r>
        <w:rPr>
          <w:rFonts w:hint="eastAsia"/>
        </w:rPr>
        <w:t>上配置</w:t>
      </w:r>
    </w:p>
    <w:p w14:paraId="0BA611F0" w14:textId="0F3EE0EE" w:rsidR="00C14B4C" w:rsidRPr="00C14B4C" w:rsidRDefault="00C14B4C" w:rsidP="00C14B4C">
      <w:pPr>
        <w:pStyle w:val="3"/>
        <w:spacing w:before="120"/>
        <w:rPr>
          <w:rFonts w:hint="eastAsia"/>
        </w:rPr>
      </w:pPr>
      <w:r>
        <w:rPr>
          <w:rFonts w:hint="eastAsia"/>
        </w:rPr>
        <w:t>全局工具配置</w:t>
      </w:r>
    </w:p>
    <w:p w14:paraId="2110A29C" w14:textId="47EC54E6" w:rsidR="005A7AE0" w:rsidRPr="005A7AE0" w:rsidRDefault="005A7AE0" w:rsidP="005A7AE0">
      <w:pPr>
        <w:ind w:firstLine="420"/>
        <w:rPr>
          <w:rFonts w:hint="eastAsia"/>
        </w:rPr>
      </w:pPr>
      <w:r>
        <w:rPr>
          <w:rFonts w:hint="eastAsia"/>
        </w:rPr>
        <w:t>#</w:t>
      </w:r>
      <w:r>
        <w:rPr>
          <w:rFonts w:hint="eastAsia"/>
        </w:rPr>
        <w:t>登录</w:t>
      </w:r>
      <w:proofErr w:type="spellStart"/>
      <w:r>
        <w:rPr>
          <w:rFonts w:hint="eastAsia"/>
        </w:rPr>
        <w:t>jenkins</w:t>
      </w:r>
      <w:proofErr w:type="spellEnd"/>
      <w:r>
        <w:t xml:space="preserve"> </w:t>
      </w:r>
      <w:r>
        <w:rPr>
          <w:rFonts w:hint="eastAsia"/>
        </w:rPr>
        <w:t>web</w:t>
      </w:r>
    </w:p>
    <w:p w14:paraId="1D607429" w14:textId="50C2AF24" w:rsidR="000F0497" w:rsidRDefault="00973C00" w:rsidP="000F0497">
      <w:pPr>
        <w:ind w:left="420" w:firstLineChars="0" w:firstLine="0"/>
      </w:pPr>
      <w:r>
        <w:t>1</w:t>
      </w:r>
      <w:r>
        <w:rPr>
          <w:rFonts w:hint="eastAsia"/>
        </w:rPr>
        <w:t>、</w:t>
      </w:r>
      <w:proofErr w:type="spellStart"/>
      <w:r w:rsidR="000F0497">
        <w:rPr>
          <w:rFonts w:hint="eastAsia"/>
        </w:rPr>
        <w:t>jdk</w:t>
      </w:r>
      <w:proofErr w:type="spellEnd"/>
      <w:r w:rsidR="000F0497">
        <w:rPr>
          <w:rFonts w:hint="eastAsia"/>
        </w:rPr>
        <w:t>配置</w:t>
      </w:r>
    </w:p>
    <w:p w14:paraId="4A526E5F" w14:textId="77777777" w:rsidR="00973C00" w:rsidRDefault="00973C00" w:rsidP="00973C00">
      <w:pPr>
        <w:ind w:firstLineChars="0" w:firstLine="420"/>
      </w:pPr>
      <w:r w:rsidRPr="00B44EE3">
        <w:t>Manage Jenkins</w:t>
      </w:r>
      <w:r>
        <w:t>--</w:t>
      </w:r>
      <w:r w:rsidRPr="00B44EE3">
        <w:t xml:space="preserve"> Global Tool Configuration</w:t>
      </w:r>
      <w:r>
        <w:t xml:space="preserve">  </w:t>
      </w:r>
      <w:r>
        <w:rPr>
          <w:rFonts w:hint="eastAsia"/>
        </w:rPr>
        <w:t>如下图：</w:t>
      </w:r>
    </w:p>
    <w:p w14:paraId="7795D67D" w14:textId="77777777" w:rsidR="00973C00" w:rsidRDefault="00973C00" w:rsidP="000F0497">
      <w:pPr>
        <w:ind w:left="420" w:firstLineChars="0" w:firstLine="0"/>
        <w:rPr>
          <w:rFonts w:hint="eastAsia"/>
        </w:rPr>
      </w:pPr>
    </w:p>
    <w:p w14:paraId="1281469F" w14:textId="4DC4F168" w:rsidR="00B44EE3" w:rsidRDefault="00B44EE3" w:rsidP="004C3776">
      <w:pPr>
        <w:ind w:firstLine="420"/>
      </w:pPr>
      <w:r w:rsidRPr="00B44EE3">
        <w:drawing>
          <wp:inline distT="0" distB="0" distL="0" distR="0" wp14:anchorId="6DA691FD" wp14:editId="60DBBFD4">
            <wp:extent cx="4486051" cy="339090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05629" cy="3405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58195" w14:textId="0F5D7176" w:rsidR="00973C00" w:rsidRDefault="00973C00" w:rsidP="004C3776">
      <w:pPr>
        <w:ind w:firstLine="420"/>
      </w:pPr>
      <w:r>
        <w:t>2</w:t>
      </w:r>
      <w:r>
        <w:rPr>
          <w:rFonts w:hint="eastAsia"/>
        </w:rPr>
        <w:t>、</w:t>
      </w:r>
      <w:proofErr w:type="spellStart"/>
      <w:r w:rsidR="000F0497">
        <w:rPr>
          <w:rFonts w:hint="eastAsia"/>
        </w:rPr>
        <w:t>gradle</w:t>
      </w:r>
      <w:proofErr w:type="spellEnd"/>
      <w:r w:rsidR="000F0497">
        <w:rPr>
          <w:rFonts w:hint="eastAsia"/>
        </w:rPr>
        <w:t>配置</w:t>
      </w:r>
    </w:p>
    <w:p w14:paraId="176E0F21" w14:textId="2774F2E8" w:rsidR="000F0497" w:rsidRDefault="00973C00" w:rsidP="004C3776">
      <w:pPr>
        <w:ind w:firstLine="420"/>
        <w:rPr>
          <w:rFonts w:hint="eastAsia"/>
        </w:rPr>
      </w:pPr>
      <w:r>
        <w:rPr>
          <w:rFonts w:hint="eastAsia"/>
        </w:rPr>
        <w:t>注意：</w:t>
      </w:r>
      <w:r w:rsidR="000F0497">
        <w:rPr>
          <w:rFonts w:hint="eastAsia"/>
        </w:rPr>
        <w:t>如果没有这个选项，先安装</w:t>
      </w:r>
      <w:proofErr w:type="spellStart"/>
      <w:r w:rsidR="000F0497">
        <w:rPr>
          <w:rFonts w:hint="eastAsia"/>
        </w:rPr>
        <w:t>g</w:t>
      </w:r>
      <w:r w:rsidR="000F0497">
        <w:t>radle</w:t>
      </w:r>
      <w:proofErr w:type="spellEnd"/>
      <w:r w:rsidR="000F0497">
        <w:rPr>
          <w:rFonts w:hint="eastAsia"/>
        </w:rPr>
        <w:t>插件</w:t>
      </w:r>
    </w:p>
    <w:p w14:paraId="11381368" w14:textId="7A47B6E4" w:rsidR="00CE6D69" w:rsidRDefault="00CE6D69" w:rsidP="004C3776">
      <w:pPr>
        <w:ind w:firstLine="420"/>
      </w:pPr>
      <w:r w:rsidRPr="00CE6D69">
        <w:lastRenderedPageBreak/>
        <w:drawing>
          <wp:inline distT="0" distB="0" distL="0" distR="0" wp14:anchorId="3F62EA0D" wp14:editId="759EB88C">
            <wp:extent cx="4445000" cy="3029052"/>
            <wp:effectExtent l="0" t="0" r="0" b="635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65649" cy="3043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03E04" w14:textId="5798D3A1" w:rsidR="00C14B4C" w:rsidRDefault="00305569" w:rsidP="00305569">
      <w:pPr>
        <w:pStyle w:val="3"/>
        <w:spacing w:before="120"/>
        <w:rPr>
          <w:rFonts w:hint="eastAsia"/>
        </w:rPr>
      </w:pPr>
      <w:proofErr w:type="spellStart"/>
      <w:r>
        <w:rPr>
          <w:rFonts w:hint="eastAsia"/>
        </w:rPr>
        <w:t>sdk</w:t>
      </w:r>
      <w:proofErr w:type="spellEnd"/>
      <w:r>
        <w:rPr>
          <w:rFonts w:hint="eastAsia"/>
        </w:rPr>
        <w:t>环境变量配置</w:t>
      </w:r>
    </w:p>
    <w:p w14:paraId="68D913D6" w14:textId="61239E70" w:rsidR="00E011A1" w:rsidRDefault="005A7AE0" w:rsidP="004C3776">
      <w:pPr>
        <w:ind w:firstLine="420"/>
      </w:pPr>
      <w:r w:rsidRPr="00B44EE3">
        <w:t>Manage Jenkins</w:t>
      </w:r>
      <w:r>
        <w:t>--</w:t>
      </w:r>
      <w:r w:rsidRPr="005A7AE0">
        <w:t>configure System</w:t>
      </w:r>
      <w:r w:rsidR="00A50311">
        <w:t xml:space="preserve"> </w:t>
      </w:r>
      <w:r w:rsidR="00A50311">
        <w:rPr>
          <w:rFonts w:hint="eastAsia"/>
        </w:rPr>
        <w:t>如下图：</w:t>
      </w:r>
    </w:p>
    <w:p w14:paraId="6C50FBCF" w14:textId="1CFBAA9F" w:rsidR="00E011A1" w:rsidRDefault="00E011A1" w:rsidP="004C3776">
      <w:pPr>
        <w:ind w:firstLine="420"/>
      </w:pPr>
      <w:r w:rsidRPr="00E011A1">
        <w:drawing>
          <wp:inline distT="0" distB="0" distL="0" distR="0" wp14:anchorId="0287C627" wp14:editId="5386A4FE">
            <wp:extent cx="4445000" cy="1074513"/>
            <wp:effectExtent l="0" t="0" r="0" b="508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464502" cy="1079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D5526" w14:textId="66E37FD9" w:rsidR="00305569" w:rsidRDefault="00305569" w:rsidP="00305569">
      <w:pPr>
        <w:pStyle w:val="2"/>
        <w:spacing w:before="120"/>
      </w:pPr>
      <w:r>
        <w:rPr>
          <w:rFonts w:hint="eastAsia"/>
        </w:rPr>
        <w:t>新建</w:t>
      </w:r>
      <w:proofErr w:type="spellStart"/>
      <w:r>
        <w:rPr>
          <w:rFonts w:hint="eastAsia"/>
        </w:rPr>
        <w:t>jenkins</w:t>
      </w:r>
      <w:proofErr w:type="spellEnd"/>
      <w:r>
        <w:rPr>
          <w:rFonts w:hint="eastAsia"/>
        </w:rPr>
        <w:t>工程</w:t>
      </w:r>
    </w:p>
    <w:p w14:paraId="40AC9F45" w14:textId="6EB54407" w:rsidR="00305569" w:rsidRPr="00305569" w:rsidRDefault="00305569" w:rsidP="00305569">
      <w:pPr>
        <w:ind w:firstLine="420"/>
        <w:rPr>
          <w:rFonts w:hint="eastAsia"/>
        </w:rPr>
      </w:pPr>
      <w:r w:rsidRPr="00305569">
        <w:t>New Item</w:t>
      </w:r>
      <w:r>
        <w:t>--</w:t>
      </w:r>
      <w:r>
        <w:rPr>
          <w:rFonts w:hint="eastAsia"/>
        </w:rPr>
        <w:t>配置如下：</w:t>
      </w:r>
    </w:p>
    <w:p w14:paraId="4AB51321" w14:textId="08A6B639" w:rsidR="00305569" w:rsidRDefault="00305569" w:rsidP="00305569">
      <w:pPr>
        <w:ind w:firstLine="420"/>
      </w:pPr>
      <w:r w:rsidRPr="00305569">
        <w:lastRenderedPageBreak/>
        <w:drawing>
          <wp:inline distT="0" distB="0" distL="0" distR="0" wp14:anchorId="291D744A" wp14:editId="2A10F068">
            <wp:extent cx="4920945" cy="593090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24088" cy="5934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95EA7" w14:textId="42A1247A" w:rsidR="007D5D03" w:rsidRDefault="007D5D03" w:rsidP="00305569">
      <w:pPr>
        <w:ind w:firstLine="420"/>
      </w:pPr>
    </w:p>
    <w:p w14:paraId="3B01473E" w14:textId="0AB99D3A" w:rsidR="007D5D03" w:rsidRDefault="007D5D03" w:rsidP="007D5D03">
      <w:pPr>
        <w:pStyle w:val="3"/>
        <w:spacing w:before="120"/>
      </w:pPr>
      <w:r>
        <w:rPr>
          <w:rFonts w:hint="eastAsia"/>
        </w:rPr>
        <w:t>拉取</w:t>
      </w:r>
      <w:r>
        <w:rPr>
          <w:rFonts w:hint="eastAsia"/>
        </w:rPr>
        <w:t>git</w:t>
      </w:r>
      <w:r>
        <w:rPr>
          <w:rFonts w:hint="eastAsia"/>
        </w:rPr>
        <w:t>代码</w:t>
      </w:r>
    </w:p>
    <w:p w14:paraId="0DD18381" w14:textId="2EA75DD7" w:rsidR="00973C00" w:rsidRPr="00973C00" w:rsidRDefault="00973C00" w:rsidP="00973C00">
      <w:pPr>
        <w:ind w:firstLine="420"/>
        <w:rPr>
          <w:rFonts w:hint="eastAsia"/>
        </w:rPr>
      </w:pPr>
      <w:r>
        <w:rPr>
          <w:rFonts w:hint="eastAsia"/>
        </w:rPr>
        <w:t>注意：如果没有</w:t>
      </w:r>
      <w:r>
        <w:rPr>
          <w:rFonts w:hint="eastAsia"/>
        </w:rPr>
        <w:t>g</w:t>
      </w:r>
      <w:r>
        <w:t>it</w:t>
      </w:r>
      <w:r>
        <w:rPr>
          <w:rFonts w:hint="eastAsia"/>
        </w:rPr>
        <w:t>选项，需要安装</w:t>
      </w:r>
      <w:r>
        <w:rPr>
          <w:rFonts w:hint="eastAsia"/>
        </w:rPr>
        <w:t xml:space="preserve"> git</w:t>
      </w:r>
      <w:r>
        <w:t xml:space="preserve"> </w:t>
      </w:r>
      <w:r>
        <w:rPr>
          <w:rFonts w:hint="eastAsia"/>
        </w:rPr>
        <w:t>插件</w:t>
      </w:r>
    </w:p>
    <w:p w14:paraId="5F840441" w14:textId="638F3CBA" w:rsidR="007D5D03" w:rsidRDefault="007D5D03" w:rsidP="00305569">
      <w:pPr>
        <w:ind w:firstLine="420"/>
      </w:pPr>
      <w:r w:rsidRPr="007D5D03">
        <w:drawing>
          <wp:inline distT="0" distB="0" distL="0" distR="0" wp14:anchorId="5E6606D8" wp14:editId="37176C56">
            <wp:extent cx="6124819" cy="242570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32912" cy="242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99BBE" w14:textId="56324EE1" w:rsidR="007D5D03" w:rsidRDefault="007D5D03" w:rsidP="007D5D03">
      <w:pPr>
        <w:pStyle w:val="3"/>
        <w:spacing w:before="120"/>
      </w:pPr>
      <w:r>
        <w:rPr>
          <w:rFonts w:hint="eastAsia"/>
        </w:rPr>
        <w:lastRenderedPageBreak/>
        <w:t>执行脚本</w:t>
      </w:r>
    </w:p>
    <w:p w14:paraId="6308E9E6" w14:textId="12B02EE8" w:rsidR="007D5D03" w:rsidRDefault="007D5D03" w:rsidP="00305569">
      <w:pPr>
        <w:ind w:firstLine="420"/>
        <w:rPr>
          <w:rFonts w:hint="eastAsia"/>
        </w:rPr>
      </w:pPr>
      <w:r>
        <w:rPr>
          <w:rFonts w:hint="eastAsia"/>
        </w:rPr>
        <w:t>#</w:t>
      </w:r>
      <w:r w:rsidR="000F0497">
        <w:rPr>
          <w:rFonts w:hint="eastAsia"/>
        </w:rPr>
        <w:t>通过脚本</w:t>
      </w:r>
      <w:r>
        <w:rPr>
          <w:rFonts w:hint="eastAsia"/>
        </w:rPr>
        <w:t>修改</w:t>
      </w:r>
      <w:r w:rsidR="000F0497">
        <w:rPr>
          <w:rFonts w:hint="eastAsia"/>
        </w:rPr>
        <w:t>签名</w:t>
      </w:r>
      <w:r>
        <w:rPr>
          <w:rFonts w:hint="eastAsia"/>
        </w:rPr>
        <w:t>证书</w:t>
      </w:r>
    </w:p>
    <w:p w14:paraId="435B1457" w14:textId="18A3FDCE" w:rsidR="007D5D03" w:rsidRDefault="007D5D03" w:rsidP="00305569">
      <w:pPr>
        <w:ind w:firstLine="420"/>
      </w:pPr>
      <w:r w:rsidRPr="007D5D03">
        <w:drawing>
          <wp:inline distT="0" distB="0" distL="0" distR="0" wp14:anchorId="096267E6" wp14:editId="4DFA798F">
            <wp:extent cx="6210300" cy="1449624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219210" cy="1451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C8427" w14:textId="1FBC62F9" w:rsidR="007D5D03" w:rsidRDefault="007D5D03" w:rsidP="007D5D03">
      <w:pPr>
        <w:pStyle w:val="3"/>
        <w:spacing w:before="120"/>
      </w:pPr>
      <w:r>
        <w:rPr>
          <w:rFonts w:hint="eastAsia"/>
        </w:rPr>
        <w:t>使用</w:t>
      </w:r>
      <w:proofErr w:type="spellStart"/>
      <w:r>
        <w:rPr>
          <w:rFonts w:hint="eastAsia"/>
        </w:rPr>
        <w:t>g</w:t>
      </w:r>
      <w:r>
        <w:t>radle</w:t>
      </w:r>
      <w:proofErr w:type="spellEnd"/>
      <w:r>
        <w:rPr>
          <w:rFonts w:hint="eastAsia"/>
        </w:rPr>
        <w:t>打包</w:t>
      </w:r>
      <w:proofErr w:type="spellStart"/>
      <w:r>
        <w:rPr>
          <w:rFonts w:hint="eastAsia"/>
        </w:rPr>
        <w:t>a</w:t>
      </w:r>
      <w:r>
        <w:t>pk</w:t>
      </w:r>
      <w:proofErr w:type="spellEnd"/>
    </w:p>
    <w:p w14:paraId="192DB2B1" w14:textId="4AE51835" w:rsidR="00973C00" w:rsidRPr="00973C00" w:rsidRDefault="00973C00" w:rsidP="00973C00">
      <w:pPr>
        <w:ind w:firstLine="420"/>
        <w:rPr>
          <w:rFonts w:hint="eastAsia"/>
        </w:rPr>
      </w:pPr>
      <w:r>
        <w:rPr>
          <w:rFonts w:hint="eastAsia"/>
        </w:rPr>
        <w:t>下图相当于</w:t>
      </w:r>
      <w:r w:rsidR="009A0EAE">
        <w:rPr>
          <w:rFonts w:hint="eastAsia"/>
        </w:rPr>
        <w:t>手动</w:t>
      </w:r>
      <w:bookmarkStart w:id="2" w:name="_GoBack"/>
      <w:bookmarkEnd w:id="2"/>
      <w:r>
        <w:rPr>
          <w:rFonts w:hint="eastAsia"/>
        </w:rPr>
        <w:t>命令行执行</w:t>
      </w:r>
      <w:r>
        <w:t xml:space="preserve">: </w:t>
      </w:r>
      <w:proofErr w:type="spellStart"/>
      <w:r>
        <w:rPr>
          <w:rFonts w:hint="eastAsia"/>
        </w:rPr>
        <w:t>g</w:t>
      </w:r>
      <w:r>
        <w:t>radle</w:t>
      </w:r>
      <w:proofErr w:type="spellEnd"/>
      <w:r>
        <w:t xml:space="preserve"> </w:t>
      </w:r>
      <w:r w:rsidRPr="00973C00">
        <w:t xml:space="preserve">clean </w:t>
      </w:r>
      <w:proofErr w:type="spellStart"/>
      <w:r w:rsidRPr="00973C00">
        <w:t>assemblerelease</w:t>
      </w:r>
      <w:proofErr w:type="spellEnd"/>
      <w:r w:rsidRPr="00973C00">
        <w:t xml:space="preserve"> --</w:t>
      </w:r>
      <w:proofErr w:type="spellStart"/>
      <w:r w:rsidRPr="00973C00">
        <w:t>stacktrace</w:t>
      </w:r>
      <w:proofErr w:type="spellEnd"/>
    </w:p>
    <w:p w14:paraId="331CAD00" w14:textId="479FCC22" w:rsidR="007D5D03" w:rsidRDefault="007D5D03" w:rsidP="00305569">
      <w:pPr>
        <w:ind w:firstLine="420"/>
      </w:pPr>
      <w:r w:rsidRPr="007D5D03">
        <w:drawing>
          <wp:inline distT="0" distB="0" distL="0" distR="0" wp14:anchorId="50F02527" wp14:editId="74FC10F3">
            <wp:extent cx="6210300" cy="1090630"/>
            <wp:effectExtent l="0" t="0" r="0" b="190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249255" cy="1097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703B3" w14:textId="41612EDB" w:rsidR="007D5D03" w:rsidRDefault="007D5D03" w:rsidP="007D5D03">
      <w:pPr>
        <w:pStyle w:val="3"/>
        <w:spacing w:before="120"/>
      </w:pPr>
      <w:r>
        <w:rPr>
          <w:rFonts w:hint="eastAsia"/>
        </w:rPr>
        <w:t>把打包好的</w:t>
      </w:r>
      <w:proofErr w:type="spellStart"/>
      <w:r>
        <w:rPr>
          <w:rFonts w:hint="eastAsia"/>
        </w:rPr>
        <w:t>a</w:t>
      </w:r>
      <w:r>
        <w:t>pk</w:t>
      </w:r>
      <w:proofErr w:type="spellEnd"/>
      <w:r>
        <w:rPr>
          <w:rFonts w:hint="eastAsia"/>
        </w:rPr>
        <w:t>文件上传到</w:t>
      </w:r>
      <w:proofErr w:type="spellStart"/>
      <w:r>
        <w:rPr>
          <w:rFonts w:hint="eastAsia"/>
        </w:rPr>
        <w:t>oss</w:t>
      </w:r>
      <w:proofErr w:type="spellEnd"/>
    </w:p>
    <w:p w14:paraId="484F6B83" w14:textId="0A28951E" w:rsidR="000F0497" w:rsidRPr="000F0497" w:rsidRDefault="000F0497" w:rsidP="000F0497">
      <w:pPr>
        <w:ind w:firstLineChars="95" w:firstLine="199"/>
        <w:rPr>
          <w:rFonts w:hint="eastAsia"/>
        </w:rPr>
      </w:pPr>
      <w:r>
        <w:tab/>
      </w:r>
      <w:r>
        <w:rPr>
          <w:rFonts w:hint="eastAsia"/>
        </w:rPr>
        <w:t>注意：需要安装插件名：</w:t>
      </w:r>
      <w:proofErr w:type="spellStart"/>
      <w:r w:rsidRPr="000F0497">
        <w:t>Aliyun</w:t>
      </w:r>
      <w:proofErr w:type="spellEnd"/>
      <w:r w:rsidRPr="000F0497">
        <w:t xml:space="preserve"> OSS Uploader</w:t>
      </w:r>
    </w:p>
    <w:p w14:paraId="4ECECA77" w14:textId="04D0B208" w:rsidR="007D5D03" w:rsidRPr="00305569" w:rsidRDefault="007D5D03" w:rsidP="00305569">
      <w:pPr>
        <w:ind w:firstLine="420"/>
        <w:rPr>
          <w:rFonts w:hint="eastAsia"/>
        </w:rPr>
      </w:pPr>
      <w:r w:rsidRPr="007D5D03">
        <w:drawing>
          <wp:inline distT="0" distB="0" distL="0" distR="0" wp14:anchorId="554A97F3" wp14:editId="162B0E26">
            <wp:extent cx="6210300" cy="1986038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218901" cy="1988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D5D03" w:rsidRPr="00305569" w:rsidSect="00006C23">
      <w:headerReference w:type="even" r:id="rId19"/>
      <w:headerReference w:type="default" r:id="rId20"/>
      <w:footerReference w:type="even" r:id="rId21"/>
      <w:footerReference w:type="default" r:id="rId22"/>
      <w:headerReference w:type="first" r:id="rId23"/>
      <w:footerReference w:type="first" r:id="rId24"/>
      <w:pgSz w:w="11906" w:h="16838" w:code="9"/>
      <w:pgMar w:top="720" w:right="720" w:bottom="720" w:left="720" w:header="283" w:footer="0" w:gutter="0"/>
      <w:cols w:space="425"/>
      <w:docGrid w:linePitch="326" w:charSpace="-2048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DA073A7" w14:textId="77777777" w:rsidR="009A7DD1" w:rsidRDefault="009A7DD1">
      <w:pPr>
        <w:ind w:firstLine="420"/>
      </w:pPr>
      <w:r>
        <w:separator/>
      </w:r>
    </w:p>
    <w:p w14:paraId="5F817C7F" w14:textId="77777777" w:rsidR="009A7DD1" w:rsidRDefault="009A7DD1">
      <w:pPr>
        <w:ind w:firstLine="420"/>
      </w:pPr>
    </w:p>
    <w:p w14:paraId="05920223" w14:textId="77777777" w:rsidR="009A7DD1" w:rsidRDefault="009A7DD1">
      <w:pPr>
        <w:ind w:firstLine="420"/>
      </w:pPr>
    </w:p>
    <w:p w14:paraId="4D689EB4" w14:textId="77777777" w:rsidR="009A7DD1" w:rsidRDefault="009A7DD1">
      <w:pPr>
        <w:ind w:firstLine="420"/>
      </w:pPr>
    </w:p>
  </w:endnote>
  <w:endnote w:type="continuationSeparator" w:id="0">
    <w:p w14:paraId="48307807" w14:textId="77777777" w:rsidR="009A7DD1" w:rsidRDefault="009A7DD1">
      <w:pPr>
        <w:ind w:firstLine="420"/>
      </w:pPr>
      <w:r>
        <w:continuationSeparator/>
      </w:r>
    </w:p>
    <w:p w14:paraId="06797C10" w14:textId="77777777" w:rsidR="009A7DD1" w:rsidRDefault="009A7DD1">
      <w:pPr>
        <w:ind w:firstLine="420"/>
      </w:pPr>
    </w:p>
    <w:p w14:paraId="7D992B47" w14:textId="77777777" w:rsidR="009A7DD1" w:rsidRDefault="009A7DD1">
      <w:pPr>
        <w:ind w:firstLine="420"/>
      </w:pPr>
    </w:p>
    <w:p w14:paraId="781E4F35" w14:textId="77777777" w:rsidR="009A7DD1" w:rsidRDefault="009A7DD1">
      <w:pPr>
        <w:ind w:firstLine="420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华文细黑">
    <w:panose1 w:val="02010600040101010101"/>
    <w:charset w:val="86"/>
    <w:family w:val="auto"/>
    <w:pitch w:val="variable"/>
    <w:sig w:usb0="00000287" w:usb1="080F0000" w:usb2="00000010" w:usb3="00000000" w:csb0="0004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07EA660" w14:textId="77777777" w:rsidR="00927CFB" w:rsidRDefault="00927CFB">
    <w:pPr>
      <w:pStyle w:val="a7"/>
      <w:ind w:firstLine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262107003"/>
      <w:docPartObj>
        <w:docPartGallery w:val="Page Numbers (Bottom of Page)"/>
        <w:docPartUnique/>
      </w:docPartObj>
    </w:sdtPr>
    <w:sdtEndPr/>
    <w:sdtContent>
      <w:p w14:paraId="4889B2FA" w14:textId="77777777" w:rsidR="00927CFB" w:rsidRPr="007871ED" w:rsidRDefault="00927CFB" w:rsidP="007871ED">
        <w:pPr>
          <w:pStyle w:val="a7"/>
          <w:ind w:firstLine="360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127122" w:rsidRPr="00127122">
          <w:rPr>
            <w:noProof/>
            <w:lang w:val="zh-CN"/>
          </w:rPr>
          <w:t>1</w:t>
        </w:r>
        <w:r>
          <w:fldChar w:fldCharType="end"/>
        </w:r>
      </w:p>
    </w:sdtContent>
  </w:sdt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DCD0E31" w14:textId="77777777" w:rsidR="00927CFB" w:rsidRDefault="00927CFB">
    <w:pPr>
      <w:pStyle w:val="a7"/>
      <w:ind w:firstLine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1283DB3" w14:textId="77777777" w:rsidR="009A7DD1" w:rsidRDefault="009A7DD1">
      <w:pPr>
        <w:ind w:firstLine="420"/>
      </w:pPr>
      <w:r>
        <w:separator/>
      </w:r>
    </w:p>
    <w:p w14:paraId="1FD3D113" w14:textId="77777777" w:rsidR="009A7DD1" w:rsidRDefault="009A7DD1">
      <w:pPr>
        <w:ind w:firstLine="420"/>
      </w:pPr>
    </w:p>
    <w:p w14:paraId="1C087F9A" w14:textId="77777777" w:rsidR="009A7DD1" w:rsidRDefault="009A7DD1">
      <w:pPr>
        <w:ind w:firstLine="420"/>
      </w:pPr>
    </w:p>
    <w:p w14:paraId="0D13E52E" w14:textId="77777777" w:rsidR="009A7DD1" w:rsidRDefault="009A7DD1">
      <w:pPr>
        <w:ind w:firstLine="420"/>
      </w:pPr>
    </w:p>
  </w:footnote>
  <w:footnote w:type="continuationSeparator" w:id="0">
    <w:p w14:paraId="29DC6353" w14:textId="77777777" w:rsidR="009A7DD1" w:rsidRDefault="009A7DD1">
      <w:pPr>
        <w:ind w:firstLine="420"/>
      </w:pPr>
      <w:r>
        <w:continuationSeparator/>
      </w:r>
    </w:p>
    <w:p w14:paraId="06DB4185" w14:textId="77777777" w:rsidR="009A7DD1" w:rsidRDefault="009A7DD1">
      <w:pPr>
        <w:ind w:firstLine="420"/>
      </w:pPr>
    </w:p>
    <w:p w14:paraId="246D410B" w14:textId="77777777" w:rsidR="009A7DD1" w:rsidRDefault="009A7DD1">
      <w:pPr>
        <w:ind w:firstLine="420"/>
      </w:pPr>
    </w:p>
    <w:p w14:paraId="0E64FF8B" w14:textId="77777777" w:rsidR="009A7DD1" w:rsidRDefault="009A7DD1">
      <w:pPr>
        <w:ind w:firstLine="420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79E6E1C" w14:textId="77777777" w:rsidR="00927CFB" w:rsidRDefault="00927CFB">
    <w:pPr>
      <w:pStyle w:val="a5"/>
      <w:ind w:firstLine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45A8993" w14:textId="77777777" w:rsidR="00927CFB" w:rsidRDefault="00927CFB" w:rsidP="007C149B">
    <w:pPr>
      <w:pStyle w:val="a5"/>
      <w:pBdr>
        <w:bottom w:val="none" w:sz="0" w:space="0" w:color="auto"/>
      </w:pBdr>
      <w:ind w:firstLineChars="111"/>
      <w:jc w:val="left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001C97C" w14:textId="77777777" w:rsidR="00927CFB" w:rsidRDefault="00927CFB">
    <w:pPr>
      <w:pStyle w:val="a5"/>
      <w:ind w:firstLine="36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CC1813"/>
    <w:multiLevelType w:val="multilevel"/>
    <w:tmpl w:val="22B2594E"/>
    <w:lvl w:ilvl="0">
      <w:start w:val="1"/>
      <w:numFmt w:val="chineseCountingThousand"/>
      <w:pStyle w:val="1"/>
      <w:suff w:val="space"/>
      <w:lvlText w:val="%1."/>
      <w:lvlJc w:val="left"/>
      <w:pPr>
        <w:ind w:left="0" w:firstLine="0"/>
      </w:pPr>
      <w:rPr>
        <w:rFonts w:hint="eastAsia"/>
      </w:rPr>
    </w:lvl>
    <w:lvl w:ilvl="1">
      <w:start w:val="1"/>
      <w:numFmt w:val="decimal"/>
      <w:pStyle w:val="2"/>
      <w:isLgl/>
      <w:suff w:val="space"/>
      <w:lvlText w:val="%1.%2"/>
      <w:lvlJc w:val="left"/>
      <w:pPr>
        <w:ind w:left="0" w:firstLine="0"/>
      </w:pPr>
      <w:rPr>
        <w:rFonts w:hint="eastAsia"/>
      </w:rPr>
    </w:lvl>
    <w:lvl w:ilvl="2">
      <w:start w:val="1"/>
      <w:numFmt w:val="decimal"/>
      <w:pStyle w:val="3"/>
      <w:isLgl/>
      <w:suff w:val="space"/>
      <w:lvlText w:val="%1.%2.%3"/>
      <w:lvlJc w:val="left"/>
      <w:pPr>
        <w:ind w:left="0" w:firstLine="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0" w:firstLine="1260"/>
      </w:pPr>
      <w:rPr>
        <w:rFonts w:hint="eastAsia"/>
      </w:rPr>
    </w:lvl>
    <w:lvl w:ilvl="4">
      <w:start w:val="1"/>
      <w:numFmt w:val="lowerLetter"/>
      <w:lvlText w:val="%5)"/>
      <w:lvlJc w:val="left"/>
      <w:pPr>
        <w:ind w:left="2100" w:hanging="420"/>
      </w:pPr>
      <w:rPr>
        <w:rFonts w:hint="eastAsia"/>
      </w:rPr>
    </w:lvl>
    <w:lvl w:ilvl="5">
      <w:start w:val="1"/>
      <w:numFmt w:val="lowerRoman"/>
      <w:lvlText w:val="%6."/>
      <w:lvlJc w:val="right"/>
      <w:pPr>
        <w:ind w:left="2520" w:hanging="42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2940" w:hanging="420"/>
      </w:pPr>
      <w:rPr>
        <w:rFonts w:hint="eastAsia"/>
      </w:rPr>
    </w:lvl>
    <w:lvl w:ilvl="7">
      <w:start w:val="1"/>
      <w:numFmt w:val="lowerLetter"/>
      <w:lvlText w:val="%8)"/>
      <w:lvlJc w:val="left"/>
      <w:pPr>
        <w:ind w:left="3360" w:hanging="42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3780" w:hanging="420"/>
      </w:pPr>
      <w:rPr>
        <w:rFonts w:hint="eastAsia"/>
      </w:rPr>
    </w:lvl>
  </w:abstractNum>
  <w:abstractNum w:abstractNumId="1" w15:restartNumberingAfterBreak="0">
    <w:nsid w:val="0C097A20"/>
    <w:multiLevelType w:val="hybridMultilevel"/>
    <w:tmpl w:val="F9CE021A"/>
    <w:lvl w:ilvl="0" w:tplc="126C4080">
      <w:start w:val="1"/>
      <w:numFmt w:val="bullet"/>
      <w:lvlText w:val=""/>
      <w:lvlJc w:val="left"/>
      <w:pPr>
        <w:ind w:left="90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60" w:hanging="420"/>
      </w:pPr>
      <w:rPr>
        <w:rFonts w:ascii="Wingdings" w:hAnsi="Wingdings" w:hint="default"/>
      </w:rPr>
    </w:lvl>
  </w:abstractNum>
  <w:abstractNum w:abstractNumId="2" w15:restartNumberingAfterBreak="0">
    <w:nsid w:val="11DD078B"/>
    <w:multiLevelType w:val="hybridMultilevel"/>
    <w:tmpl w:val="8BA26D58"/>
    <w:lvl w:ilvl="0" w:tplc="EA7056E2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" w15:restartNumberingAfterBreak="0">
    <w:nsid w:val="125902E4"/>
    <w:multiLevelType w:val="hybridMultilevel"/>
    <w:tmpl w:val="21644BAE"/>
    <w:lvl w:ilvl="0" w:tplc="126C4080">
      <w:start w:val="1"/>
      <w:numFmt w:val="bullet"/>
      <w:lvlText w:val=""/>
      <w:lvlJc w:val="left"/>
      <w:pPr>
        <w:ind w:left="90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60" w:hanging="420"/>
      </w:pPr>
      <w:rPr>
        <w:rFonts w:ascii="Wingdings" w:hAnsi="Wingdings" w:hint="default"/>
      </w:rPr>
    </w:lvl>
  </w:abstractNum>
  <w:abstractNum w:abstractNumId="4" w15:restartNumberingAfterBreak="0">
    <w:nsid w:val="1CFB0E7F"/>
    <w:multiLevelType w:val="hybridMultilevel"/>
    <w:tmpl w:val="C2084504"/>
    <w:lvl w:ilvl="0" w:tplc="37D436C2">
      <w:start w:val="1"/>
      <w:numFmt w:val="decimal"/>
      <w:pStyle w:val="a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21340A48"/>
    <w:multiLevelType w:val="hybridMultilevel"/>
    <w:tmpl w:val="1B8ACBAE"/>
    <w:lvl w:ilvl="0" w:tplc="0409000B">
      <w:start w:val="1"/>
      <w:numFmt w:val="bullet"/>
      <w:lvlText w:val=""/>
      <w:lvlJc w:val="left"/>
      <w:pPr>
        <w:ind w:left="90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60" w:hanging="420"/>
      </w:pPr>
      <w:rPr>
        <w:rFonts w:ascii="Wingdings" w:hAnsi="Wingdings" w:hint="default"/>
      </w:rPr>
    </w:lvl>
  </w:abstractNum>
  <w:abstractNum w:abstractNumId="6" w15:restartNumberingAfterBreak="0">
    <w:nsid w:val="2A537828"/>
    <w:multiLevelType w:val="hybridMultilevel"/>
    <w:tmpl w:val="E7EC01C8"/>
    <w:lvl w:ilvl="0" w:tplc="126C4080">
      <w:start w:val="1"/>
      <w:numFmt w:val="bullet"/>
      <w:lvlText w:val=""/>
      <w:lvlJc w:val="left"/>
      <w:pPr>
        <w:ind w:left="16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2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040" w:hanging="420"/>
      </w:pPr>
      <w:rPr>
        <w:rFonts w:ascii="Wingdings" w:hAnsi="Wingdings" w:hint="default"/>
      </w:rPr>
    </w:lvl>
  </w:abstractNum>
  <w:abstractNum w:abstractNumId="7" w15:restartNumberingAfterBreak="0">
    <w:nsid w:val="2F0A57FD"/>
    <w:multiLevelType w:val="hybridMultilevel"/>
    <w:tmpl w:val="A878A1C6"/>
    <w:lvl w:ilvl="0" w:tplc="0E1CC52A">
      <w:start w:val="1"/>
      <w:numFmt w:val="bullet"/>
      <w:pStyle w:val="205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8" w15:restartNumberingAfterBreak="0">
    <w:nsid w:val="36383B93"/>
    <w:multiLevelType w:val="multilevel"/>
    <w:tmpl w:val="727ECB46"/>
    <w:styleLink w:val="20"/>
    <w:lvl w:ilvl="0">
      <w:start w:val="1"/>
      <w:numFmt w:val="chineseCountingThousand"/>
      <w:suff w:val="space"/>
      <w:lvlText w:val="第%1章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9" w15:restartNumberingAfterBreak="0">
    <w:nsid w:val="3CAB2C6E"/>
    <w:multiLevelType w:val="hybridMultilevel"/>
    <w:tmpl w:val="471C68FC"/>
    <w:lvl w:ilvl="0" w:tplc="126C4080">
      <w:start w:val="1"/>
      <w:numFmt w:val="bullet"/>
      <w:lvlText w:val=""/>
      <w:lvlJc w:val="left"/>
      <w:pPr>
        <w:ind w:left="90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60" w:hanging="420"/>
      </w:pPr>
      <w:rPr>
        <w:rFonts w:ascii="Wingdings" w:hAnsi="Wingdings" w:hint="default"/>
      </w:rPr>
    </w:lvl>
  </w:abstractNum>
  <w:abstractNum w:abstractNumId="10" w15:restartNumberingAfterBreak="0">
    <w:nsid w:val="3FDF0593"/>
    <w:multiLevelType w:val="hybridMultilevel"/>
    <w:tmpl w:val="03FAF73E"/>
    <w:lvl w:ilvl="0" w:tplc="126C4080">
      <w:start w:val="1"/>
      <w:numFmt w:val="bullet"/>
      <w:lvlText w:val=""/>
      <w:lvlJc w:val="left"/>
      <w:pPr>
        <w:ind w:left="90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60" w:hanging="420"/>
      </w:pPr>
      <w:rPr>
        <w:rFonts w:ascii="Wingdings" w:hAnsi="Wingdings" w:hint="default"/>
      </w:rPr>
    </w:lvl>
  </w:abstractNum>
  <w:abstractNum w:abstractNumId="11" w15:restartNumberingAfterBreak="0">
    <w:nsid w:val="41F34913"/>
    <w:multiLevelType w:val="hybridMultilevel"/>
    <w:tmpl w:val="656A0C1C"/>
    <w:lvl w:ilvl="0" w:tplc="126C4080">
      <w:start w:val="1"/>
      <w:numFmt w:val="bullet"/>
      <w:lvlText w:val=""/>
      <w:lvlJc w:val="left"/>
      <w:pPr>
        <w:ind w:left="16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2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040" w:hanging="420"/>
      </w:pPr>
      <w:rPr>
        <w:rFonts w:ascii="Wingdings" w:hAnsi="Wingdings" w:hint="default"/>
      </w:rPr>
    </w:lvl>
  </w:abstractNum>
  <w:abstractNum w:abstractNumId="12" w15:restartNumberingAfterBreak="0">
    <w:nsid w:val="5461534A"/>
    <w:multiLevelType w:val="hybridMultilevel"/>
    <w:tmpl w:val="2E082D74"/>
    <w:lvl w:ilvl="0" w:tplc="126C4080">
      <w:start w:val="1"/>
      <w:numFmt w:val="bullet"/>
      <w:lvlText w:val=""/>
      <w:lvlJc w:val="left"/>
      <w:pPr>
        <w:ind w:left="16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2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040" w:hanging="420"/>
      </w:pPr>
      <w:rPr>
        <w:rFonts w:ascii="Wingdings" w:hAnsi="Wingdings" w:hint="default"/>
      </w:rPr>
    </w:lvl>
  </w:abstractNum>
  <w:abstractNum w:abstractNumId="13" w15:restartNumberingAfterBreak="0">
    <w:nsid w:val="59277A87"/>
    <w:multiLevelType w:val="hybridMultilevel"/>
    <w:tmpl w:val="33768488"/>
    <w:lvl w:ilvl="0" w:tplc="CF08EDAC">
      <w:start w:val="1"/>
      <w:numFmt w:val="decimal"/>
      <w:pStyle w:val="a0"/>
      <w:lvlText w:val="%1、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4" w15:restartNumberingAfterBreak="0">
    <w:nsid w:val="5C55672B"/>
    <w:multiLevelType w:val="hybridMultilevel"/>
    <w:tmpl w:val="517427EC"/>
    <w:lvl w:ilvl="0" w:tplc="0409000B">
      <w:start w:val="1"/>
      <w:numFmt w:val="bullet"/>
      <w:lvlText w:val=""/>
      <w:lvlJc w:val="left"/>
      <w:pPr>
        <w:ind w:left="90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60" w:hanging="420"/>
      </w:pPr>
      <w:rPr>
        <w:rFonts w:ascii="Wingdings" w:hAnsi="Wingdings" w:hint="default"/>
      </w:rPr>
    </w:lvl>
  </w:abstractNum>
  <w:abstractNum w:abstractNumId="15" w15:restartNumberingAfterBreak="0">
    <w:nsid w:val="611A64DC"/>
    <w:multiLevelType w:val="hybridMultilevel"/>
    <w:tmpl w:val="B92082F2"/>
    <w:lvl w:ilvl="0" w:tplc="FB7A25DC">
      <w:start w:val="3"/>
      <w:numFmt w:val="bullet"/>
      <w:pStyle w:val="10"/>
      <w:lvlText w:val=""/>
      <w:lvlJc w:val="left"/>
      <w:pPr>
        <w:ind w:left="420" w:hanging="420"/>
      </w:pPr>
      <w:rPr>
        <w:rFonts w:ascii="Wingdings" w:eastAsia="宋体" w:hAnsi="Wingdings" w:cs="Times New Roman" w:hint="default"/>
        <w:color w:val="FFC000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6" w15:restartNumberingAfterBreak="0">
    <w:nsid w:val="65292E3B"/>
    <w:multiLevelType w:val="hybridMultilevel"/>
    <w:tmpl w:val="84C4D0CE"/>
    <w:lvl w:ilvl="0" w:tplc="126C4080">
      <w:start w:val="1"/>
      <w:numFmt w:val="bullet"/>
      <w:lvlText w:val=""/>
      <w:lvlJc w:val="left"/>
      <w:pPr>
        <w:ind w:left="90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60" w:hanging="420"/>
      </w:pPr>
      <w:rPr>
        <w:rFonts w:ascii="Wingdings" w:hAnsi="Wingdings" w:hint="default"/>
      </w:rPr>
    </w:lvl>
  </w:abstractNum>
  <w:abstractNum w:abstractNumId="17" w15:restartNumberingAfterBreak="0">
    <w:nsid w:val="6C496875"/>
    <w:multiLevelType w:val="hybridMultilevel"/>
    <w:tmpl w:val="B9521302"/>
    <w:lvl w:ilvl="0" w:tplc="AF480920">
      <w:start w:val="1"/>
      <w:numFmt w:val="bullet"/>
      <w:lvlText w:val=""/>
      <w:lvlJc w:val="left"/>
      <w:pPr>
        <w:ind w:left="90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60" w:hanging="420"/>
      </w:pPr>
      <w:rPr>
        <w:rFonts w:ascii="Wingdings" w:hAnsi="Wingdings" w:hint="default"/>
      </w:rPr>
    </w:lvl>
  </w:abstractNum>
  <w:abstractNum w:abstractNumId="18" w15:restartNumberingAfterBreak="0">
    <w:nsid w:val="6C6F363B"/>
    <w:multiLevelType w:val="hybridMultilevel"/>
    <w:tmpl w:val="427C2178"/>
    <w:lvl w:ilvl="0" w:tplc="126C4080">
      <w:start w:val="1"/>
      <w:numFmt w:val="bullet"/>
      <w:lvlText w:val=""/>
      <w:lvlJc w:val="left"/>
      <w:pPr>
        <w:ind w:left="90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60" w:hanging="420"/>
      </w:pPr>
      <w:rPr>
        <w:rFonts w:ascii="Wingdings" w:hAnsi="Wingdings" w:hint="default"/>
      </w:rPr>
    </w:lvl>
  </w:abstractNum>
  <w:abstractNum w:abstractNumId="19" w15:restartNumberingAfterBreak="0">
    <w:nsid w:val="72F748C7"/>
    <w:multiLevelType w:val="hybridMultilevel"/>
    <w:tmpl w:val="F12818BC"/>
    <w:lvl w:ilvl="0" w:tplc="126C4080">
      <w:start w:val="1"/>
      <w:numFmt w:val="bullet"/>
      <w:lvlText w:val=""/>
      <w:lvlJc w:val="left"/>
      <w:pPr>
        <w:ind w:left="90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60" w:hanging="420"/>
      </w:pPr>
      <w:rPr>
        <w:rFonts w:ascii="Wingdings" w:hAnsi="Wingdings" w:hint="default"/>
      </w:rPr>
    </w:lvl>
  </w:abstractNum>
  <w:abstractNum w:abstractNumId="20" w15:restartNumberingAfterBreak="0">
    <w:nsid w:val="77606351"/>
    <w:multiLevelType w:val="hybridMultilevel"/>
    <w:tmpl w:val="CDBEA1E2"/>
    <w:lvl w:ilvl="0" w:tplc="CA082814">
      <w:start w:val="4"/>
      <w:numFmt w:val="decimal"/>
      <w:lvlText w:val="%1、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num w:numId="1">
    <w:abstractNumId w:val="7"/>
  </w:num>
  <w:num w:numId="2">
    <w:abstractNumId w:val="0"/>
  </w:num>
  <w:num w:numId="3">
    <w:abstractNumId w:val="15"/>
  </w:num>
  <w:num w:numId="4">
    <w:abstractNumId w:val="4"/>
  </w:num>
  <w:num w:numId="5">
    <w:abstractNumId w:val="8"/>
  </w:num>
  <w:num w:numId="6">
    <w:abstractNumId w:val="13"/>
  </w:num>
  <w:num w:numId="7">
    <w:abstractNumId w:val="18"/>
  </w:num>
  <w:num w:numId="8">
    <w:abstractNumId w:val="20"/>
  </w:num>
  <w:num w:numId="9">
    <w:abstractNumId w:val="6"/>
  </w:num>
  <w:num w:numId="10">
    <w:abstractNumId w:val="10"/>
  </w:num>
  <w:num w:numId="11">
    <w:abstractNumId w:val="3"/>
  </w:num>
  <w:num w:numId="12">
    <w:abstractNumId w:val="1"/>
  </w:num>
  <w:num w:numId="13">
    <w:abstractNumId w:val="12"/>
  </w:num>
  <w:num w:numId="14">
    <w:abstractNumId w:val="0"/>
    <w:lvlOverride w:ilvl="0">
      <w:startOverride w:val="4"/>
    </w:lvlOverride>
    <w:lvlOverride w:ilvl="1">
      <w:startOverride w:val="4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>
    <w:abstractNumId w:val="0"/>
    <w:lvlOverride w:ilvl="0">
      <w:startOverride w:val="4"/>
    </w:lvlOverride>
    <w:lvlOverride w:ilvl="1">
      <w:startOverride w:val="5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>
    <w:abstractNumId w:val="0"/>
    <w:lvlOverride w:ilvl="0">
      <w:startOverride w:val="4"/>
    </w:lvlOverride>
    <w:lvlOverride w:ilvl="1">
      <w:startOverride w:val="6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0"/>
    <w:lvlOverride w:ilvl="0">
      <w:startOverride w:val="4"/>
    </w:lvlOverride>
    <w:lvlOverride w:ilvl="1">
      <w:startOverride w:val="7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0"/>
    <w:lvlOverride w:ilvl="0">
      <w:startOverride w:val="4"/>
    </w:lvlOverride>
    <w:lvlOverride w:ilvl="1">
      <w:startOverride w:val="8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>
    <w:abstractNumId w:val="0"/>
    <w:lvlOverride w:ilvl="0">
      <w:startOverride w:val="4"/>
    </w:lvlOverride>
    <w:lvlOverride w:ilvl="1">
      <w:startOverride w:val="9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>
    <w:abstractNumId w:val="14"/>
  </w:num>
  <w:num w:numId="21">
    <w:abstractNumId w:val="5"/>
  </w:num>
  <w:num w:numId="22">
    <w:abstractNumId w:val="0"/>
    <w:lvlOverride w:ilvl="0">
      <w:startOverride w:val="9"/>
    </w:lvlOverride>
    <w:lvlOverride w:ilvl="1">
      <w:startOverride w:val="5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>
    <w:abstractNumId w:val="0"/>
    <w:lvlOverride w:ilvl="0">
      <w:startOverride w:val="9"/>
    </w:lvlOverride>
    <w:lvlOverride w:ilvl="1">
      <w:startOverride w:val="8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>
    <w:abstractNumId w:val="11"/>
  </w:num>
  <w:num w:numId="25">
    <w:abstractNumId w:val="17"/>
  </w:num>
  <w:num w:numId="26">
    <w:abstractNumId w:val="9"/>
  </w:num>
  <w:num w:numId="27">
    <w:abstractNumId w:val="19"/>
  </w:num>
  <w:num w:numId="28">
    <w:abstractNumId w:val="16"/>
  </w:num>
  <w:num w:numId="29">
    <w:abstractNumId w:val="2"/>
  </w:num>
  <w:numIdMacAtCleanup w:val="1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hideSpellingErrors/>
  <w:hideGrammaticalErrors/>
  <w:proofState w:spelling="clean" w:grammar="clean"/>
  <w:attachedTemplate r:id="rId1"/>
  <w:stylePaneFormatFilter w:val="3A01" w:allStyles="1" w:customStyles="0" w:latentStyles="0" w:stylesInUse="0" w:headingStyles="0" w:numberingStyles="0" w:tableStyles="0" w:directFormattingOnRuns="0" w:directFormattingOnParagraphs="1" w:directFormattingOnNumbering="0" w:directFormattingOnTables="1" w:clearFormatting="1" w:top3HeadingStyles="1" w:visibleStyles="0" w:alternateStyleNames="0"/>
  <w:documentProtection w:edit="readOnly" w:formatting="1" w:enforcement="0"/>
  <w:defaultTabStop w:val="420"/>
  <w:drawingGridHorizontalSpacing w:val="2"/>
  <w:drawingGridVerticalSpacing w:val="2"/>
  <w:displayHorizontalDrawingGridEvery w:val="0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13046"/>
    <w:rsid w:val="00000586"/>
    <w:rsid w:val="00001EEB"/>
    <w:rsid w:val="000036A6"/>
    <w:rsid w:val="00003B65"/>
    <w:rsid w:val="00003B96"/>
    <w:rsid w:val="0000565C"/>
    <w:rsid w:val="000067F8"/>
    <w:rsid w:val="00006ABE"/>
    <w:rsid w:val="00006C23"/>
    <w:rsid w:val="00007893"/>
    <w:rsid w:val="000114A7"/>
    <w:rsid w:val="000128AE"/>
    <w:rsid w:val="000130EB"/>
    <w:rsid w:val="000174B4"/>
    <w:rsid w:val="00021AAC"/>
    <w:rsid w:val="00022E7F"/>
    <w:rsid w:val="00023488"/>
    <w:rsid w:val="000243DD"/>
    <w:rsid w:val="00024794"/>
    <w:rsid w:val="00025F93"/>
    <w:rsid w:val="0003025C"/>
    <w:rsid w:val="00030BC4"/>
    <w:rsid w:val="00031BBB"/>
    <w:rsid w:val="00032F5E"/>
    <w:rsid w:val="0003331B"/>
    <w:rsid w:val="00034422"/>
    <w:rsid w:val="0003489E"/>
    <w:rsid w:val="00036C47"/>
    <w:rsid w:val="00037C37"/>
    <w:rsid w:val="0004012F"/>
    <w:rsid w:val="000404B6"/>
    <w:rsid w:val="00040749"/>
    <w:rsid w:val="0004231A"/>
    <w:rsid w:val="00042492"/>
    <w:rsid w:val="000427BB"/>
    <w:rsid w:val="0004286F"/>
    <w:rsid w:val="0004322E"/>
    <w:rsid w:val="00045065"/>
    <w:rsid w:val="000458FB"/>
    <w:rsid w:val="00045D54"/>
    <w:rsid w:val="000464C4"/>
    <w:rsid w:val="00046FE5"/>
    <w:rsid w:val="00051149"/>
    <w:rsid w:val="00051272"/>
    <w:rsid w:val="000530F2"/>
    <w:rsid w:val="00054551"/>
    <w:rsid w:val="00054DC2"/>
    <w:rsid w:val="00055909"/>
    <w:rsid w:val="000568BA"/>
    <w:rsid w:val="0005738D"/>
    <w:rsid w:val="00060FE1"/>
    <w:rsid w:val="00061242"/>
    <w:rsid w:val="00062125"/>
    <w:rsid w:val="00062A1F"/>
    <w:rsid w:val="00062EF7"/>
    <w:rsid w:val="00063C2D"/>
    <w:rsid w:val="0006450B"/>
    <w:rsid w:val="000647EC"/>
    <w:rsid w:val="00065054"/>
    <w:rsid w:val="00065212"/>
    <w:rsid w:val="00066A3D"/>
    <w:rsid w:val="00066E24"/>
    <w:rsid w:val="00067343"/>
    <w:rsid w:val="000720B7"/>
    <w:rsid w:val="00073A58"/>
    <w:rsid w:val="00074069"/>
    <w:rsid w:val="0007469F"/>
    <w:rsid w:val="0007719A"/>
    <w:rsid w:val="00077490"/>
    <w:rsid w:val="00077C3F"/>
    <w:rsid w:val="0008011D"/>
    <w:rsid w:val="00084EE4"/>
    <w:rsid w:val="00084FBF"/>
    <w:rsid w:val="00085E77"/>
    <w:rsid w:val="0009051E"/>
    <w:rsid w:val="00091A34"/>
    <w:rsid w:val="00091D75"/>
    <w:rsid w:val="00092A24"/>
    <w:rsid w:val="000930CE"/>
    <w:rsid w:val="0009391B"/>
    <w:rsid w:val="00096029"/>
    <w:rsid w:val="000A02E5"/>
    <w:rsid w:val="000A0C24"/>
    <w:rsid w:val="000A0DC2"/>
    <w:rsid w:val="000A4767"/>
    <w:rsid w:val="000A4932"/>
    <w:rsid w:val="000A535B"/>
    <w:rsid w:val="000A5EAC"/>
    <w:rsid w:val="000B0623"/>
    <w:rsid w:val="000B2361"/>
    <w:rsid w:val="000B3A91"/>
    <w:rsid w:val="000B3B44"/>
    <w:rsid w:val="000B4519"/>
    <w:rsid w:val="000B6465"/>
    <w:rsid w:val="000B6917"/>
    <w:rsid w:val="000B70C9"/>
    <w:rsid w:val="000C1318"/>
    <w:rsid w:val="000C1541"/>
    <w:rsid w:val="000C3855"/>
    <w:rsid w:val="000C38E3"/>
    <w:rsid w:val="000C3EE4"/>
    <w:rsid w:val="000C4173"/>
    <w:rsid w:val="000D0331"/>
    <w:rsid w:val="000D05E3"/>
    <w:rsid w:val="000D0A2E"/>
    <w:rsid w:val="000D0FF8"/>
    <w:rsid w:val="000D26F7"/>
    <w:rsid w:val="000D3473"/>
    <w:rsid w:val="000D4057"/>
    <w:rsid w:val="000D44DB"/>
    <w:rsid w:val="000E0287"/>
    <w:rsid w:val="000E1242"/>
    <w:rsid w:val="000E2977"/>
    <w:rsid w:val="000E3762"/>
    <w:rsid w:val="000E4AC8"/>
    <w:rsid w:val="000E5880"/>
    <w:rsid w:val="000E74F1"/>
    <w:rsid w:val="000E764E"/>
    <w:rsid w:val="000E7892"/>
    <w:rsid w:val="000E7FE8"/>
    <w:rsid w:val="000F0377"/>
    <w:rsid w:val="000F0497"/>
    <w:rsid w:val="000F0811"/>
    <w:rsid w:val="000F0B83"/>
    <w:rsid w:val="000F3128"/>
    <w:rsid w:val="000F56B6"/>
    <w:rsid w:val="000F5E9F"/>
    <w:rsid w:val="0010161F"/>
    <w:rsid w:val="001031ED"/>
    <w:rsid w:val="00106F39"/>
    <w:rsid w:val="00110DF7"/>
    <w:rsid w:val="00112936"/>
    <w:rsid w:val="001145EB"/>
    <w:rsid w:val="0011542F"/>
    <w:rsid w:val="001158A8"/>
    <w:rsid w:val="00120C1D"/>
    <w:rsid w:val="00122C2B"/>
    <w:rsid w:val="001259FE"/>
    <w:rsid w:val="001267DA"/>
    <w:rsid w:val="00127122"/>
    <w:rsid w:val="00127658"/>
    <w:rsid w:val="00127B3D"/>
    <w:rsid w:val="00130A1E"/>
    <w:rsid w:val="00130AA4"/>
    <w:rsid w:val="0013205E"/>
    <w:rsid w:val="0013232D"/>
    <w:rsid w:val="0013343C"/>
    <w:rsid w:val="001370E4"/>
    <w:rsid w:val="00141C00"/>
    <w:rsid w:val="0014201C"/>
    <w:rsid w:val="001429DD"/>
    <w:rsid w:val="001435AD"/>
    <w:rsid w:val="00144228"/>
    <w:rsid w:val="001442E7"/>
    <w:rsid w:val="00144B04"/>
    <w:rsid w:val="00144FC5"/>
    <w:rsid w:val="001504E4"/>
    <w:rsid w:val="001505B7"/>
    <w:rsid w:val="0015097E"/>
    <w:rsid w:val="0015117D"/>
    <w:rsid w:val="001511F8"/>
    <w:rsid w:val="00161196"/>
    <w:rsid w:val="001612E8"/>
    <w:rsid w:val="00162DDF"/>
    <w:rsid w:val="001644F7"/>
    <w:rsid w:val="001669D9"/>
    <w:rsid w:val="00172CBC"/>
    <w:rsid w:val="001734F2"/>
    <w:rsid w:val="00174C47"/>
    <w:rsid w:val="0017666B"/>
    <w:rsid w:val="00177427"/>
    <w:rsid w:val="00182B89"/>
    <w:rsid w:val="00182E94"/>
    <w:rsid w:val="00184FAF"/>
    <w:rsid w:val="00186057"/>
    <w:rsid w:val="00190E8A"/>
    <w:rsid w:val="00191794"/>
    <w:rsid w:val="00192F9F"/>
    <w:rsid w:val="00193303"/>
    <w:rsid w:val="00194051"/>
    <w:rsid w:val="00194204"/>
    <w:rsid w:val="00195327"/>
    <w:rsid w:val="00197F17"/>
    <w:rsid w:val="001A0B93"/>
    <w:rsid w:val="001A2EC6"/>
    <w:rsid w:val="001A3C23"/>
    <w:rsid w:val="001A3DD1"/>
    <w:rsid w:val="001A52ED"/>
    <w:rsid w:val="001A5BDD"/>
    <w:rsid w:val="001A74B4"/>
    <w:rsid w:val="001B0388"/>
    <w:rsid w:val="001B2BB3"/>
    <w:rsid w:val="001B3278"/>
    <w:rsid w:val="001B53E7"/>
    <w:rsid w:val="001B5BDB"/>
    <w:rsid w:val="001B7A9A"/>
    <w:rsid w:val="001C0071"/>
    <w:rsid w:val="001C0211"/>
    <w:rsid w:val="001C2435"/>
    <w:rsid w:val="001C2B68"/>
    <w:rsid w:val="001C4081"/>
    <w:rsid w:val="001C4CC3"/>
    <w:rsid w:val="001C4D25"/>
    <w:rsid w:val="001C57D7"/>
    <w:rsid w:val="001C590E"/>
    <w:rsid w:val="001C5DD3"/>
    <w:rsid w:val="001C7E7C"/>
    <w:rsid w:val="001D0302"/>
    <w:rsid w:val="001D0C79"/>
    <w:rsid w:val="001D0F42"/>
    <w:rsid w:val="001D100B"/>
    <w:rsid w:val="001D132C"/>
    <w:rsid w:val="001D4011"/>
    <w:rsid w:val="001D4ABE"/>
    <w:rsid w:val="001D60B0"/>
    <w:rsid w:val="001D61B2"/>
    <w:rsid w:val="001D643C"/>
    <w:rsid w:val="001D7772"/>
    <w:rsid w:val="001E23B5"/>
    <w:rsid w:val="001E27B7"/>
    <w:rsid w:val="001E2906"/>
    <w:rsid w:val="001E35FA"/>
    <w:rsid w:val="001F2648"/>
    <w:rsid w:val="001F38FF"/>
    <w:rsid w:val="001F4559"/>
    <w:rsid w:val="001F5352"/>
    <w:rsid w:val="001F6A09"/>
    <w:rsid w:val="001F7432"/>
    <w:rsid w:val="00200934"/>
    <w:rsid w:val="00201D60"/>
    <w:rsid w:val="00202433"/>
    <w:rsid w:val="002046F4"/>
    <w:rsid w:val="002063B4"/>
    <w:rsid w:val="00206B90"/>
    <w:rsid w:val="002075FF"/>
    <w:rsid w:val="00207DE7"/>
    <w:rsid w:val="00211059"/>
    <w:rsid w:val="00212FE5"/>
    <w:rsid w:val="00213256"/>
    <w:rsid w:val="00217229"/>
    <w:rsid w:val="002211BE"/>
    <w:rsid w:val="002216C8"/>
    <w:rsid w:val="0022190F"/>
    <w:rsid w:val="00221F9F"/>
    <w:rsid w:val="0022525B"/>
    <w:rsid w:val="0022560C"/>
    <w:rsid w:val="00225674"/>
    <w:rsid w:val="00225A53"/>
    <w:rsid w:val="00232E6D"/>
    <w:rsid w:val="0023398E"/>
    <w:rsid w:val="00233D8E"/>
    <w:rsid w:val="00233FEB"/>
    <w:rsid w:val="00234043"/>
    <w:rsid w:val="0023667B"/>
    <w:rsid w:val="002371C0"/>
    <w:rsid w:val="00242414"/>
    <w:rsid w:val="00242801"/>
    <w:rsid w:val="00242BBF"/>
    <w:rsid w:val="0024436B"/>
    <w:rsid w:val="00244DFF"/>
    <w:rsid w:val="002461E4"/>
    <w:rsid w:val="002518F1"/>
    <w:rsid w:val="00253BE6"/>
    <w:rsid w:val="00253C82"/>
    <w:rsid w:val="002541FE"/>
    <w:rsid w:val="00256351"/>
    <w:rsid w:val="002602B1"/>
    <w:rsid w:val="0026366B"/>
    <w:rsid w:val="00264C59"/>
    <w:rsid w:val="00264FAB"/>
    <w:rsid w:val="002651E4"/>
    <w:rsid w:val="0026702C"/>
    <w:rsid w:val="00267688"/>
    <w:rsid w:val="002700EA"/>
    <w:rsid w:val="00273114"/>
    <w:rsid w:val="00276E61"/>
    <w:rsid w:val="002778D9"/>
    <w:rsid w:val="00280497"/>
    <w:rsid w:val="00281C67"/>
    <w:rsid w:val="00283A72"/>
    <w:rsid w:val="002854C2"/>
    <w:rsid w:val="00286E0B"/>
    <w:rsid w:val="002911FE"/>
    <w:rsid w:val="002919D0"/>
    <w:rsid w:val="00292411"/>
    <w:rsid w:val="002929FC"/>
    <w:rsid w:val="0029528C"/>
    <w:rsid w:val="002955AE"/>
    <w:rsid w:val="002A0610"/>
    <w:rsid w:val="002A18A2"/>
    <w:rsid w:val="002A2014"/>
    <w:rsid w:val="002A31D1"/>
    <w:rsid w:val="002A683D"/>
    <w:rsid w:val="002A730C"/>
    <w:rsid w:val="002B0789"/>
    <w:rsid w:val="002B0B66"/>
    <w:rsid w:val="002B1306"/>
    <w:rsid w:val="002B23F6"/>
    <w:rsid w:val="002B2609"/>
    <w:rsid w:val="002B41BC"/>
    <w:rsid w:val="002B5809"/>
    <w:rsid w:val="002B5C2D"/>
    <w:rsid w:val="002B6218"/>
    <w:rsid w:val="002B68BC"/>
    <w:rsid w:val="002B6DAD"/>
    <w:rsid w:val="002C18BB"/>
    <w:rsid w:val="002C3BB2"/>
    <w:rsid w:val="002C4CAD"/>
    <w:rsid w:val="002C54C7"/>
    <w:rsid w:val="002C7304"/>
    <w:rsid w:val="002C7CD3"/>
    <w:rsid w:val="002D4FB4"/>
    <w:rsid w:val="002D6D74"/>
    <w:rsid w:val="002D7055"/>
    <w:rsid w:val="002E00C3"/>
    <w:rsid w:val="002E1C30"/>
    <w:rsid w:val="002E4F2F"/>
    <w:rsid w:val="002E57DE"/>
    <w:rsid w:val="002E6306"/>
    <w:rsid w:val="002E67C3"/>
    <w:rsid w:val="002E6979"/>
    <w:rsid w:val="002E7B55"/>
    <w:rsid w:val="002E7C25"/>
    <w:rsid w:val="002F00FA"/>
    <w:rsid w:val="002F0464"/>
    <w:rsid w:val="002F22C3"/>
    <w:rsid w:val="002F35E4"/>
    <w:rsid w:val="002F3682"/>
    <w:rsid w:val="002F37C6"/>
    <w:rsid w:val="002F5387"/>
    <w:rsid w:val="002F5BC9"/>
    <w:rsid w:val="002F6B4A"/>
    <w:rsid w:val="002F7283"/>
    <w:rsid w:val="002F767B"/>
    <w:rsid w:val="00301AF8"/>
    <w:rsid w:val="00302D96"/>
    <w:rsid w:val="00302E17"/>
    <w:rsid w:val="003033DE"/>
    <w:rsid w:val="00304CDF"/>
    <w:rsid w:val="00304DE1"/>
    <w:rsid w:val="00305152"/>
    <w:rsid w:val="00305569"/>
    <w:rsid w:val="0030578F"/>
    <w:rsid w:val="003061C0"/>
    <w:rsid w:val="003063A7"/>
    <w:rsid w:val="003068CD"/>
    <w:rsid w:val="003102F4"/>
    <w:rsid w:val="00310B6E"/>
    <w:rsid w:val="003119A4"/>
    <w:rsid w:val="00311A08"/>
    <w:rsid w:val="003124CA"/>
    <w:rsid w:val="00312808"/>
    <w:rsid w:val="003150FA"/>
    <w:rsid w:val="0031518D"/>
    <w:rsid w:val="00315A1E"/>
    <w:rsid w:val="0031670A"/>
    <w:rsid w:val="00316A8F"/>
    <w:rsid w:val="0032021E"/>
    <w:rsid w:val="00320429"/>
    <w:rsid w:val="003233C7"/>
    <w:rsid w:val="003241AB"/>
    <w:rsid w:val="00326228"/>
    <w:rsid w:val="00330EBC"/>
    <w:rsid w:val="00331847"/>
    <w:rsid w:val="00332033"/>
    <w:rsid w:val="003331F2"/>
    <w:rsid w:val="0033322E"/>
    <w:rsid w:val="00333628"/>
    <w:rsid w:val="003338D4"/>
    <w:rsid w:val="00334D2F"/>
    <w:rsid w:val="003353F1"/>
    <w:rsid w:val="003370CA"/>
    <w:rsid w:val="00344A00"/>
    <w:rsid w:val="00344C18"/>
    <w:rsid w:val="003458F6"/>
    <w:rsid w:val="00345DAF"/>
    <w:rsid w:val="003477C6"/>
    <w:rsid w:val="00350965"/>
    <w:rsid w:val="00351BBF"/>
    <w:rsid w:val="00351F59"/>
    <w:rsid w:val="00353030"/>
    <w:rsid w:val="003535A5"/>
    <w:rsid w:val="00353724"/>
    <w:rsid w:val="00353CEC"/>
    <w:rsid w:val="00353E3A"/>
    <w:rsid w:val="0035448C"/>
    <w:rsid w:val="003573D6"/>
    <w:rsid w:val="00357E7A"/>
    <w:rsid w:val="003607DD"/>
    <w:rsid w:val="00362E87"/>
    <w:rsid w:val="00363031"/>
    <w:rsid w:val="00363516"/>
    <w:rsid w:val="00364F54"/>
    <w:rsid w:val="00365426"/>
    <w:rsid w:val="00367F9C"/>
    <w:rsid w:val="00370EB8"/>
    <w:rsid w:val="003730B8"/>
    <w:rsid w:val="003747F8"/>
    <w:rsid w:val="00374DBB"/>
    <w:rsid w:val="00376816"/>
    <w:rsid w:val="003774B0"/>
    <w:rsid w:val="00382BBA"/>
    <w:rsid w:val="00382BEC"/>
    <w:rsid w:val="00382DCD"/>
    <w:rsid w:val="003838AC"/>
    <w:rsid w:val="003844C1"/>
    <w:rsid w:val="00385F14"/>
    <w:rsid w:val="0038663F"/>
    <w:rsid w:val="0038664C"/>
    <w:rsid w:val="00386D26"/>
    <w:rsid w:val="0039415A"/>
    <w:rsid w:val="00394A27"/>
    <w:rsid w:val="00397371"/>
    <w:rsid w:val="00397933"/>
    <w:rsid w:val="00397D23"/>
    <w:rsid w:val="003A0948"/>
    <w:rsid w:val="003A0F0B"/>
    <w:rsid w:val="003A1D31"/>
    <w:rsid w:val="003A2DB5"/>
    <w:rsid w:val="003A2F23"/>
    <w:rsid w:val="003A3017"/>
    <w:rsid w:val="003A41B1"/>
    <w:rsid w:val="003A4F2E"/>
    <w:rsid w:val="003A59A3"/>
    <w:rsid w:val="003A5A5D"/>
    <w:rsid w:val="003A6147"/>
    <w:rsid w:val="003A69D3"/>
    <w:rsid w:val="003A76E4"/>
    <w:rsid w:val="003B24F0"/>
    <w:rsid w:val="003B2C72"/>
    <w:rsid w:val="003B30D5"/>
    <w:rsid w:val="003B33B4"/>
    <w:rsid w:val="003B45E2"/>
    <w:rsid w:val="003B51F5"/>
    <w:rsid w:val="003B596B"/>
    <w:rsid w:val="003B79A8"/>
    <w:rsid w:val="003C0374"/>
    <w:rsid w:val="003C0D19"/>
    <w:rsid w:val="003C229C"/>
    <w:rsid w:val="003C28D0"/>
    <w:rsid w:val="003C33FB"/>
    <w:rsid w:val="003C46A1"/>
    <w:rsid w:val="003D3747"/>
    <w:rsid w:val="003D3CDC"/>
    <w:rsid w:val="003D40A3"/>
    <w:rsid w:val="003D61CD"/>
    <w:rsid w:val="003D65F4"/>
    <w:rsid w:val="003D739A"/>
    <w:rsid w:val="003E105F"/>
    <w:rsid w:val="003E6C4B"/>
    <w:rsid w:val="003E721D"/>
    <w:rsid w:val="003F013D"/>
    <w:rsid w:val="003F03FB"/>
    <w:rsid w:val="003F051C"/>
    <w:rsid w:val="003F166E"/>
    <w:rsid w:val="003F17D0"/>
    <w:rsid w:val="003F343B"/>
    <w:rsid w:val="003F3E9A"/>
    <w:rsid w:val="003F5895"/>
    <w:rsid w:val="003F59FC"/>
    <w:rsid w:val="003F5A47"/>
    <w:rsid w:val="003F5B34"/>
    <w:rsid w:val="003F6236"/>
    <w:rsid w:val="00401CA3"/>
    <w:rsid w:val="00401F8E"/>
    <w:rsid w:val="0040281D"/>
    <w:rsid w:val="00405B50"/>
    <w:rsid w:val="0040674A"/>
    <w:rsid w:val="0040771F"/>
    <w:rsid w:val="0040797C"/>
    <w:rsid w:val="00410A15"/>
    <w:rsid w:val="00410A78"/>
    <w:rsid w:val="00410C72"/>
    <w:rsid w:val="00411927"/>
    <w:rsid w:val="00412A7B"/>
    <w:rsid w:val="0041306E"/>
    <w:rsid w:val="0041575F"/>
    <w:rsid w:val="00415DFC"/>
    <w:rsid w:val="004160DA"/>
    <w:rsid w:val="00416F54"/>
    <w:rsid w:val="00422E0A"/>
    <w:rsid w:val="00423CCA"/>
    <w:rsid w:val="0042628A"/>
    <w:rsid w:val="00430AB5"/>
    <w:rsid w:val="00430F20"/>
    <w:rsid w:val="0043127E"/>
    <w:rsid w:val="004312BB"/>
    <w:rsid w:val="004367DF"/>
    <w:rsid w:val="004369D1"/>
    <w:rsid w:val="00436DE8"/>
    <w:rsid w:val="004413EB"/>
    <w:rsid w:val="00443B65"/>
    <w:rsid w:val="004461E5"/>
    <w:rsid w:val="00450110"/>
    <w:rsid w:val="004521E6"/>
    <w:rsid w:val="00452374"/>
    <w:rsid w:val="00452C09"/>
    <w:rsid w:val="0045305C"/>
    <w:rsid w:val="004535F5"/>
    <w:rsid w:val="004557CD"/>
    <w:rsid w:val="00457975"/>
    <w:rsid w:val="004579E9"/>
    <w:rsid w:val="00460DF2"/>
    <w:rsid w:val="00461188"/>
    <w:rsid w:val="00462273"/>
    <w:rsid w:val="00462320"/>
    <w:rsid w:val="004624DF"/>
    <w:rsid w:val="00467FF8"/>
    <w:rsid w:val="0047099F"/>
    <w:rsid w:val="004709F1"/>
    <w:rsid w:val="00472193"/>
    <w:rsid w:val="00473260"/>
    <w:rsid w:val="0047486F"/>
    <w:rsid w:val="00474870"/>
    <w:rsid w:val="00474F96"/>
    <w:rsid w:val="0048027A"/>
    <w:rsid w:val="0048375D"/>
    <w:rsid w:val="00484790"/>
    <w:rsid w:val="004848F3"/>
    <w:rsid w:val="00486EBF"/>
    <w:rsid w:val="004873DD"/>
    <w:rsid w:val="00491783"/>
    <w:rsid w:val="004923F7"/>
    <w:rsid w:val="004926F0"/>
    <w:rsid w:val="00492E72"/>
    <w:rsid w:val="00493EF1"/>
    <w:rsid w:val="00494A8B"/>
    <w:rsid w:val="00495AF6"/>
    <w:rsid w:val="00496361"/>
    <w:rsid w:val="00496AEA"/>
    <w:rsid w:val="004A01D0"/>
    <w:rsid w:val="004A18AD"/>
    <w:rsid w:val="004A20A1"/>
    <w:rsid w:val="004A3CC0"/>
    <w:rsid w:val="004A4E69"/>
    <w:rsid w:val="004A4FB1"/>
    <w:rsid w:val="004A7C57"/>
    <w:rsid w:val="004B013F"/>
    <w:rsid w:val="004B125A"/>
    <w:rsid w:val="004B1542"/>
    <w:rsid w:val="004B1F31"/>
    <w:rsid w:val="004B207C"/>
    <w:rsid w:val="004B2B21"/>
    <w:rsid w:val="004B4A6C"/>
    <w:rsid w:val="004B51E6"/>
    <w:rsid w:val="004B5E4D"/>
    <w:rsid w:val="004B62A2"/>
    <w:rsid w:val="004B6409"/>
    <w:rsid w:val="004B6476"/>
    <w:rsid w:val="004C0954"/>
    <w:rsid w:val="004C0EFC"/>
    <w:rsid w:val="004C1196"/>
    <w:rsid w:val="004C1CDF"/>
    <w:rsid w:val="004C2807"/>
    <w:rsid w:val="004C3776"/>
    <w:rsid w:val="004C3987"/>
    <w:rsid w:val="004C4243"/>
    <w:rsid w:val="004C47A1"/>
    <w:rsid w:val="004C5C7F"/>
    <w:rsid w:val="004C5C8E"/>
    <w:rsid w:val="004C61E7"/>
    <w:rsid w:val="004C6BF1"/>
    <w:rsid w:val="004C6F08"/>
    <w:rsid w:val="004C7D8C"/>
    <w:rsid w:val="004D07EB"/>
    <w:rsid w:val="004D2013"/>
    <w:rsid w:val="004D2B75"/>
    <w:rsid w:val="004D661D"/>
    <w:rsid w:val="004D6C42"/>
    <w:rsid w:val="004E0C48"/>
    <w:rsid w:val="004E2823"/>
    <w:rsid w:val="004E344B"/>
    <w:rsid w:val="004E381D"/>
    <w:rsid w:val="004E4C7D"/>
    <w:rsid w:val="004E6F66"/>
    <w:rsid w:val="004F0C3D"/>
    <w:rsid w:val="004F2071"/>
    <w:rsid w:val="004F344C"/>
    <w:rsid w:val="004F4209"/>
    <w:rsid w:val="004F4277"/>
    <w:rsid w:val="004F4E4A"/>
    <w:rsid w:val="004F654F"/>
    <w:rsid w:val="004F6D78"/>
    <w:rsid w:val="004F773F"/>
    <w:rsid w:val="005012F1"/>
    <w:rsid w:val="0050167D"/>
    <w:rsid w:val="005017D7"/>
    <w:rsid w:val="00501BA1"/>
    <w:rsid w:val="0050212B"/>
    <w:rsid w:val="00502570"/>
    <w:rsid w:val="0050350D"/>
    <w:rsid w:val="00503E2D"/>
    <w:rsid w:val="00504619"/>
    <w:rsid w:val="0050611C"/>
    <w:rsid w:val="005104E3"/>
    <w:rsid w:val="00513E1A"/>
    <w:rsid w:val="005142F8"/>
    <w:rsid w:val="0051512A"/>
    <w:rsid w:val="00515385"/>
    <w:rsid w:val="005159DF"/>
    <w:rsid w:val="00520002"/>
    <w:rsid w:val="00520DE4"/>
    <w:rsid w:val="00520EEA"/>
    <w:rsid w:val="00523B48"/>
    <w:rsid w:val="0052484C"/>
    <w:rsid w:val="00524F93"/>
    <w:rsid w:val="0052653C"/>
    <w:rsid w:val="00526A94"/>
    <w:rsid w:val="0052734B"/>
    <w:rsid w:val="005300BB"/>
    <w:rsid w:val="005319CA"/>
    <w:rsid w:val="00532719"/>
    <w:rsid w:val="005327A4"/>
    <w:rsid w:val="005355AB"/>
    <w:rsid w:val="00537241"/>
    <w:rsid w:val="005373AD"/>
    <w:rsid w:val="0053780F"/>
    <w:rsid w:val="00537865"/>
    <w:rsid w:val="005378BE"/>
    <w:rsid w:val="00537BA1"/>
    <w:rsid w:val="00537C58"/>
    <w:rsid w:val="00537F60"/>
    <w:rsid w:val="00542197"/>
    <w:rsid w:val="00542E9A"/>
    <w:rsid w:val="00544320"/>
    <w:rsid w:val="005457C9"/>
    <w:rsid w:val="0054634E"/>
    <w:rsid w:val="00546D95"/>
    <w:rsid w:val="00547F3C"/>
    <w:rsid w:val="0055087D"/>
    <w:rsid w:val="0055095E"/>
    <w:rsid w:val="00551A32"/>
    <w:rsid w:val="005526BB"/>
    <w:rsid w:val="00552F6C"/>
    <w:rsid w:val="00553FDE"/>
    <w:rsid w:val="00555276"/>
    <w:rsid w:val="00555A11"/>
    <w:rsid w:val="00557046"/>
    <w:rsid w:val="00557563"/>
    <w:rsid w:val="00557AE3"/>
    <w:rsid w:val="005624D7"/>
    <w:rsid w:val="005630CF"/>
    <w:rsid w:val="00563AC9"/>
    <w:rsid w:val="0056647C"/>
    <w:rsid w:val="005725EC"/>
    <w:rsid w:val="005728B8"/>
    <w:rsid w:val="00573CB6"/>
    <w:rsid w:val="00575E9A"/>
    <w:rsid w:val="005769A6"/>
    <w:rsid w:val="0058020B"/>
    <w:rsid w:val="005810D8"/>
    <w:rsid w:val="00581EB2"/>
    <w:rsid w:val="00584F98"/>
    <w:rsid w:val="00586708"/>
    <w:rsid w:val="00587062"/>
    <w:rsid w:val="0058717B"/>
    <w:rsid w:val="00587DAA"/>
    <w:rsid w:val="00587F2A"/>
    <w:rsid w:val="00596212"/>
    <w:rsid w:val="005973D8"/>
    <w:rsid w:val="00597A8E"/>
    <w:rsid w:val="005A3C9F"/>
    <w:rsid w:val="005A4424"/>
    <w:rsid w:val="005A5AD0"/>
    <w:rsid w:val="005A608E"/>
    <w:rsid w:val="005A70D4"/>
    <w:rsid w:val="005A7897"/>
    <w:rsid w:val="005A7AE0"/>
    <w:rsid w:val="005A7BCD"/>
    <w:rsid w:val="005A7FA1"/>
    <w:rsid w:val="005B007B"/>
    <w:rsid w:val="005B0FEA"/>
    <w:rsid w:val="005B1506"/>
    <w:rsid w:val="005B3493"/>
    <w:rsid w:val="005B3DE7"/>
    <w:rsid w:val="005B44AD"/>
    <w:rsid w:val="005B54A8"/>
    <w:rsid w:val="005B6CAB"/>
    <w:rsid w:val="005B7C7B"/>
    <w:rsid w:val="005C197C"/>
    <w:rsid w:val="005C1E92"/>
    <w:rsid w:val="005C234B"/>
    <w:rsid w:val="005C6AE5"/>
    <w:rsid w:val="005C7F80"/>
    <w:rsid w:val="005D02C4"/>
    <w:rsid w:val="005D2B5B"/>
    <w:rsid w:val="005D2D6B"/>
    <w:rsid w:val="005D55E1"/>
    <w:rsid w:val="005D5F34"/>
    <w:rsid w:val="005D6A58"/>
    <w:rsid w:val="005D74E3"/>
    <w:rsid w:val="005D77E7"/>
    <w:rsid w:val="005E0477"/>
    <w:rsid w:val="005E0F7C"/>
    <w:rsid w:val="005E3418"/>
    <w:rsid w:val="005E736D"/>
    <w:rsid w:val="005E7877"/>
    <w:rsid w:val="005E793B"/>
    <w:rsid w:val="005F063C"/>
    <w:rsid w:val="005F0887"/>
    <w:rsid w:val="005F3FF2"/>
    <w:rsid w:val="005F4263"/>
    <w:rsid w:val="005F63C1"/>
    <w:rsid w:val="005F7A0D"/>
    <w:rsid w:val="0060012A"/>
    <w:rsid w:val="00601A01"/>
    <w:rsid w:val="00602FFB"/>
    <w:rsid w:val="006039A7"/>
    <w:rsid w:val="00605CFD"/>
    <w:rsid w:val="00606916"/>
    <w:rsid w:val="00607F9F"/>
    <w:rsid w:val="00610487"/>
    <w:rsid w:val="0061064C"/>
    <w:rsid w:val="00611510"/>
    <w:rsid w:val="00612C85"/>
    <w:rsid w:val="00613D56"/>
    <w:rsid w:val="00620D8F"/>
    <w:rsid w:val="00621D67"/>
    <w:rsid w:val="006227EF"/>
    <w:rsid w:val="00623ECD"/>
    <w:rsid w:val="006264FC"/>
    <w:rsid w:val="006273AB"/>
    <w:rsid w:val="006305BE"/>
    <w:rsid w:val="00630E6A"/>
    <w:rsid w:val="006310FD"/>
    <w:rsid w:val="006317C7"/>
    <w:rsid w:val="00632C7D"/>
    <w:rsid w:val="00633067"/>
    <w:rsid w:val="00636FE7"/>
    <w:rsid w:val="00637BA8"/>
    <w:rsid w:val="0064002A"/>
    <w:rsid w:val="0064017D"/>
    <w:rsid w:val="0064105C"/>
    <w:rsid w:val="00641293"/>
    <w:rsid w:val="006418EA"/>
    <w:rsid w:val="0064261E"/>
    <w:rsid w:val="00642688"/>
    <w:rsid w:val="00645ECC"/>
    <w:rsid w:val="00647554"/>
    <w:rsid w:val="00647AAE"/>
    <w:rsid w:val="00647B8A"/>
    <w:rsid w:val="00650577"/>
    <w:rsid w:val="00651A70"/>
    <w:rsid w:val="00651CE6"/>
    <w:rsid w:val="00651D9A"/>
    <w:rsid w:val="00651DDD"/>
    <w:rsid w:val="00652408"/>
    <w:rsid w:val="00652D96"/>
    <w:rsid w:val="00652F9B"/>
    <w:rsid w:val="00653685"/>
    <w:rsid w:val="0065398E"/>
    <w:rsid w:val="00653CD3"/>
    <w:rsid w:val="00656602"/>
    <w:rsid w:val="00660CB8"/>
    <w:rsid w:val="00661A1C"/>
    <w:rsid w:val="006638EC"/>
    <w:rsid w:val="00663DBA"/>
    <w:rsid w:val="0066480B"/>
    <w:rsid w:val="00670868"/>
    <w:rsid w:val="00671B1E"/>
    <w:rsid w:val="00673455"/>
    <w:rsid w:val="006739C6"/>
    <w:rsid w:val="0067426E"/>
    <w:rsid w:val="00674997"/>
    <w:rsid w:val="00674C63"/>
    <w:rsid w:val="0067556B"/>
    <w:rsid w:val="00675FDA"/>
    <w:rsid w:val="006762C8"/>
    <w:rsid w:val="00676E64"/>
    <w:rsid w:val="00676EF5"/>
    <w:rsid w:val="00680D48"/>
    <w:rsid w:val="006817FB"/>
    <w:rsid w:val="00681CE1"/>
    <w:rsid w:val="0068250C"/>
    <w:rsid w:val="0068277F"/>
    <w:rsid w:val="00682EBF"/>
    <w:rsid w:val="006833DD"/>
    <w:rsid w:val="0068355D"/>
    <w:rsid w:val="00684B47"/>
    <w:rsid w:val="00684F6C"/>
    <w:rsid w:val="00684FE2"/>
    <w:rsid w:val="00687C8E"/>
    <w:rsid w:val="006927C7"/>
    <w:rsid w:val="00692BA2"/>
    <w:rsid w:val="006935C4"/>
    <w:rsid w:val="006948D3"/>
    <w:rsid w:val="006949C4"/>
    <w:rsid w:val="00696DF3"/>
    <w:rsid w:val="006A110D"/>
    <w:rsid w:val="006A23E8"/>
    <w:rsid w:val="006A3AF1"/>
    <w:rsid w:val="006A45A3"/>
    <w:rsid w:val="006A4855"/>
    <w:rsid w:val="006A7352"/>
    <w:rsid w:val="006A7534"/>
    <w:rsid w:val="006A7D38"/>
    <w:rsid w:val="006B04B3"/>
    <w:rsid w:val="006B0B74"/>
    <w:rsid w:val="006B40CD"/>
    <w:rsid w:val="006B5382"/>
    <w:rsid w:val="006B554C"/>
    <w:rsid w:val="006B7E5C"/>
    <w:rsid w:val="006C2F23"/>
    <w:rsid w:val="006C3790"/>
    <w:rsid w:val="006C3C29"/>
    <w:rsid w:val="006C4173"/>
    <w:rsid w:val="006C5205"/>
    <w:rsid w:val="006C6127"/>
    <w:rsid w:val="006C7A80"/>
    <w:rsid w:val="006D01ED"/>
    <w:rsid w:val="006D0EE1"/>
    <w:rsid w:val="006D12DE"/>
    <w:rsid w:val="006D2D22"/>
    <w:rsid w:val="006D3639"/>
    <w:rsid w:val="006D4BF4"/>
    <w:rsid w:val="006D4C40"/>
    <w:rsid w:val="006D4C73"/>
    <w:rsid w:val="006D5C7A"/>
    <w:rsid w:val="006E00A6"/>
    <w:rsid w:val="006E1365"/>
    <w:rsid w:val="006E25F1"/>
    <w:rsid w:val="006E268D"/>
    <w:rsid w:val="006E286C"/>
    <w:rsid w:val="006E365A"/>
    <w:rsid w:val="006E3B2A"/>
    <w:rsid w:val="006E3D7F"/>
    <w:rsid w:val="006E41F5"/>
    <w:rsid w:val="006E47A0"/>
    <w:rsid w:val="006E51AF"/>
    <w:rsid w:val="006E5A3A"/>
    <w:rsid w:val="006F0B18"/>
    <w:rsid w:val="006F1E14"/>
    <w:rsid w:val="006F1FB7"/>
    <w:rsid w:val="006F22AA"/>
    <w:rsid w:val="006F2B36"/>
    <w:rsid w:val="006F59AD"/>
    <w:rsid w:val="006F7E1A"/>
    <w:rsid w:val="00700F43"/>
    <w:rsid w:val="00700F71"/>
    <w:rsid w:val="0070567D"/>
    <w:rsid w:val="00706050"/>
    <w:rsid w:val="007060C6"/>
    <w:rsid w:val="0070725D"/>
    <w:rsid w:val="00710701"/>
    <w:rsid w:val="00713487"/>
    <w:rsid w:val="007140FF"/>
    <w:rsid w:val="00714ED5"/>
    <w:rsid w:val="007156B0"/>
    <w:rsid w:val="0071618D"/>
    <w:rsid w:val="00716B99"/>
    <w:rsid w:val="00716D8A"/>
    <w:rsid w:val="007179A4"/>
    <w:rsid w:val="00717DB4"/>
    <w:rsid w:val="00717E9B"/>
    <w:rsid w:val="00720D0F"/>
    <w:rsid w:val="00721C39"/>
    <w:rsid w:val="00721D62"/>
    <w:rsid w:val="00722455"/>
    <w:rsid w:val="00722D37"/>
    <w:rsid w:val="00723BD1"/>
    <w:rsid w:val="0072497E"/>
    <w:rsid w:val="00727E60"/>
    <w:rsid w:val="00727EDF"/>
    <w:rsid w:val="007309B0"/>
    <w:rsid w:val="00730ACE"/>
    <w:rsid w:val="00730B93"/>
    <w:rsid w:val="00730CD3"/>
    <w:rsid w:val="00730D7D"/>
    <w:rsid w:val="007310E4"/>
    <w:rsid w:val="00731140"/>
    <w:rsid w:val="00732C60"/>
    <w:rsid w:val="00733D70"/>
    <w:rsid w:val="007351FE"/>
    <w:rsid w:val="0073706A"/>
    <w:rsid w:val="007377B2"/>
    <w:rsid w:val="0074013D"/>
    <w:rsid w:val="0074087D"/>
    <w:rsid w:val="0074371A"/>
    <w:rsid w:val="00743A0A"/>
    <w:rsid w:val="00745874"/>
    <w:rsid w:val="007462E5"/>
    <w:rsid w:val="007466BE"/>
    <w:rsid w:val="0074706F"/>
    <w:rsid w:val="00747D3B"/>
    <w:rsid w:val="007512E3"/>
    <w:rsid w:val="007514C9"/>
    <w:rsid w:val="00755630"/>
    <w:rsid w:val="00755BB0"/>
    <w:rsid w:val="00757E94"/>
    <w:rsid w:val="00761541"/>
    <w:rsid w:val="00761F06"/>
    <w:rsid w:val="00764CA7"/>
    <w:rsid w:val="0076574C"/>
    <w:rsid w:val="00767BCF"/>
    <w:rsid w:val="00767E7B"/>
    <w:rsid w:val="00770FC3"/>
    <w:rsid w:val="00771378"/>
    <w:rsid w:val="0077148B"/>
    <w:rsid w:val="00772C38"/>
    <w:rsid w:val="007745E8"/>
    <w:rsid w:val="00775D3D"/>
    <w:rsid w:val="00776700"/>
    <w:rsid w:val="00776815"/>
    <w:rsid w:val="00776D92"/>
    <w:rsid w:val="00777249"/>
    <w:rsid w:val="0077749A"/>
    <w:rsid w:val="00780A64"/>
    <w:rsid w:val="00783D11"/>
    <w:rsid w:val="00785DBA"/>
    <w:rsid w:val="0078616E"/>
    <w:rsid w:val="00786EC4"/>
    <w:rsid w:val="007871ED"/>
    <w:rsid w:val="00790046"/>
    <w:rsid w:val="007905CB"/>
    <w:rsid w:val="00792D89"/>
    <w:rsid w:val="00792ED9"/>
    <w:rsid w:val="0079386A"/>
    <w:rsid w:val="00793D47"/>
    <w:rsid w:val="00794449"/>
    <w:rsid w:val="00794501"/>
    <w:rsid w:val="0079473D"/>
    <w:rsid w:val="0079506E"/>
    <w:rsid w:val="00795243"/>
    <w:rsid w:val="00795423"/>
    <w:rsid w:val="0079756E"/>
    <w:rsid w:val="0079762D"/>
    <w:rsid w:val="007A2596"/>
    <w:rsid w:val="007A4247"/>
    <w:rsid w:val="007A696D"/>
    <w:rsid w:val="007A7A9B"/>
    <w:rsid w:val="007B2382"/>
    <w:rsid w:val="007B29FA"/>
    <w:rsid w:val="007B4BA5"/>
    <w:rsid w:val="007B4FAB"/>
    <w:rsid w:val="007B5272"/>
    <w:rsid w:val="007B6A28"/>
    <w:rsid w:val="007B77D5"/>
    <w:rsid w:val="007C149B"/>
    <w:rsid w:val="007C2692"/>
    <w:rsid w:val="007C3BF3"/>
    <w:rsid w:val="007C51CD"/>
    <w:rsid w:val="007C527E"/>
    <w:rsid w:val="007C5664"/>
    <w:rsid w:val="007C602B"/>
    <w:rsid w:val="007C6434"/>
    <w:rsid w:val="007C66C7"/>
    <w:rsid w:val="007C739E"/>
    <w:rsid w:val="007C7F57"/>
    <w:rsid w:val="007D0EE0"/>
    <w:rsid w:val="007D1C5F"/>
    <w:rsid w:val="007D2D6F"/>
    <w:rsid w:val="007D3EC9"/>
    <w:rsid w:val="007D480D"/>
    <w:rsid w:val="007D4DAE"/>
    <w:rsid w:val="007D5D03"/>
    <w:rsid w:val="007D7047"/>
    <w:rsid w:val="007E2765"/>
    <w:rsid w:val="007E3F54"/>
    <w:rsid w:val="007E58B5"/>
    <w:rsid w:val="007E67FA"/>
    <w:rsid w:val="007F1D35"/>
    <w:rsid w:val="007F1D88"/>
    <w:rsid w:val="007F2342"/>
    <w:rsid w:val="007F3162"/>
    <w:rsid w:val="007F34AD"/>
    <w:rsid w:val="007F40DD"/>
    <w:rsid w:val="007F4416"/>
    <w:rsid w:val="007F5466"/>
    <w:rsid w:val="007F56C5"/>
    <w:rsid w:val="007F7A8B"/>
    <w:rsid w:val="007F7BEF"/>
    <w:rsid w:val="007F7E95"/>
    <w:rsid w:val="00800C75"/>
    <w:rsid w:val="0080181F"/>
    <w:rsid w:val="0080216C"/>
    <w:rsid w:val="00802583"/>
    <w:rsid w:val="00802B31"/>
    <w:rsid w:val="00803305"/>
    <w:rsid w:val="008039D8"/>
    <w:rsid w:val="00804CB2"/>
    <w:rsid w:val="00807117"/>
    <w:rsid w:val="008115C8"/>
    <w:rsid w:val="00811B6A"/>
    <w:rsid w:val="0081505E"/>
    <w:rsid w:val="00815457"/>
    <w:rsid w:val="00816E9F"/>
    <w:rsid w:val="008172C6"/>
    <w:rsid w:val="00820EDE"/>
    <w:rsid w:val="0082181D"/>
    <w:rsid w:val="00824500"/>
    <w:rsid w:val="00824B1D"/>
    <w:rsid w:val="0082741C"/>
    <w:rsid w:val="00827D8A"/>
    <w:rsid w:val="00830A25"/>
    <w:rsid w:val="00831551"/>
    <w:rsid w:val="00831D7C"/>
    <w:rsid w:val="00832706"/>
    <w:rsid w:val="008335BC"/>
    <w:rsid w:val="008337EE"/>
    <w:rsid w:val="0083410B"/>
    <w:rsid w:val="0083411F"/>
    <w:rsid w:val="008341E1"/>
    <w:rsid w:val="00835783"/>
    <w:rsid w:val="00835BD1"/>
    <w:rsid w:val="0084094A"/>
    <w:rsid w:val="00841BA6"/>
    <w:rsid w:val="008423E6"/>
    <w:rsid w:val="00843A45"/>
    <w:rsid w:val="00844068"/>
    <w:rsid w:val="00845AB9"/>
    <w:rsid w:val="0084705F"/>
    <w:rsid w:val="00850601"/>
    <w:rsid w:val="00850A33"/>
    <w:rsid w:val="00850A3B"/>
    <w:rsid w:val="00850C39"/>
    <w:rsid w:val="00851D1C"/>
    <w:rsid w:val="008563AE"/>
    <w:rsid w:val="0085670B"/>
    <w:rsid w:val="00861330"/>
    <w:rsid w:val="00861CD4"/>
    <w:rsid w:val="008629B7"/>
    <w:rsid w:val="008639D2"/>
    <w:rsid w:val="0086546E"/>
    <w:rsid w:val="00865B6E"/>
    <w:rsid w:val="00866998"/>
    <w:rsid w:val="00867050"/>
    <w:rsid w:val="00867BE1"/>
    <w:rsid w:val="00867CB2"/>
    <w:rsid w:val="008706ED"/>
    <w:rsid w:val="00871EC2"/>
    <w:rsid w:val="008737FB"/>
    <w:rsid w:val="00873A46"/>
    <w:rsid w:val="008741D0"/>
    <w:rsid w:val="00874D0A"/>
    <w:rsid w:val="00874D15"/>
    <w:rsid w:val="00874DC0"/>
    <w:rsid w:val="008764C3"/>
    <w:rsid w:val="00877375"/>
    <w:rsid w:val="00877821"/>
    <w:rsid w:val="00880696"/>
    <w:rsid w:val="00880DF6"/>
    <w:rsid w:val="00880F0E"/>
    <w:rsid w:val="00882D93"/>
    <w:rsid w:val="00882FDB"/>
    <w:rsid w:val="008833F6"/>
    <w:rsid w:val="008834B5"/>
    <w:rsid w:val="0088397E"/>
    <w:rsid w:val="008848B9"/>
    <w:rsid w:val="008861BA"/>
    <w:rsid w:val="00886D57"/>
    <w:rsid w:val="008908DF"/>
    <w:rsid w:val="008908E0"/>
    <w:rsid w:val="00891C2B"/>
    <w:rsid w:val="00892D7D"/>
    <w:rsid w:val="00893270"/>
    <w:rsid w:val="008933FE"/>
    <w:rsid w:val="00894E66"/>
    <w:rsid w:val="00894EFA"/>
    <w:rsid w:val="008956DF"/>
    <w:rsid w:val="008A15C7"/>
    <w:rsid w:val="008A175A"/>
    <w:rsid w:val="008A1BD0"/>
    <w:rsid w:val="008A33FB"/>
    <w:rsid w:val="008A400A"/>
    <w:rsid w:val="008A506C"/>
    <w:rsid w:val="008A6448"/>
    <w:rsid w:val="008A6EA9"/>
    <w:rsid w:val="008A76FE"/>
    <w:rsid w:val="008B0911"/>
    <w:rsid w:val="008B0934"/>
    <w:rsid w:val="008B13C8"/>
    <w:rsid w:val="008B15A1"/>
    <w:rsid w:val="008B160A"/>
    <w:rsid w:val="008B359A"/>
    <w:rsid w:val="008B37CA"/>
    <w:rsid w:val="008B501D"/>
    <w:rsid w:val="008B6F6F"/>
    <w:rsid w:val="008C0BC9"/>
    <w:rsid w:val="008C1038"/>
    <w:rsid w:val="008C2D27"/>
    <w:rsid w:val="008C3312"/>
    <w:rsid w:val="008C4182"/>
    <w:rsid w:val="008C50C7"/>
    <w:rsid w:val="008C6A18"/>
    <w:rsid w:val="008D0230"/>
    <w:rsid w:val="008D219F"/>
    <w:rsid w:val="008D38DE"/>
    <w:rsid w:val="008D57DF"/>
    <w:rsid w:val="008D5899"/>
    <w:rsid w:val="008D5CFB"/>
    <w:rsid w:val="008D6689"/>
    <w:rsid w:val="008E18D6"/>
    <w:rsid w:val="008E259A"/>
    <w:rsid w:val="008E3CB0"/>
    <w:rsid w:val="008E58B0"/>
    <w:rsid w:val="008E5CBB"/>
    <w:rsid w:val="008F15E5"/>
    <w:rsid w:val="008F1C2D"/>
    <w:rsid w:val="008F2C0E"/>
    <w:rsid w:val="008F3A6E"/>
    <w:rsid w:val="008F58EB"/>
    <w:rsid w:val="008F5E08"/>
    <w:rsid w:val="008F61F1"/>
    <w:rsid w:val="008F64F4"/>
    <w:rsid w:val="008F6D5B"/>
    <w:rsid w:val="008F7054"/>
    <w:rsid w:val="0090051C"/>
    <w:rsid w:val="009011B4"/>
    <w:rsid w:val="009013F9"/>
    <w:rsid w:val="00901689"/>
    <w:rsid w:val="0090250D"/>
    <w:rsid w:val="00902DA6"/>
    <w:rsid w:val="00902DDF"/>
    <w:rsid w:val="009035AB"/>
    <w:rsid w:val="0090487B"/>
    <w:rsid w:val="0090503B"/>
    <w:rsid w:val="00905C4D"/>
    <w:rsid w:val="00906030"/>
    <w:rsid w:val="00910B3B"/>
    <w:rsid w:val="00911CD5"/>
    <w:rsid w:val="009122EE"/>
    <w:rsid w:val="00912C0C"/>
    <w:rsid w:val="00912F89"/>
    <w:rsid w:val="00913A57"/>
    <w:rsid w:val="00917176"/>
    <w:rsid w:val="00917849"/>
    <w:rsid w:val="0092097B"/>
    <w:rsid w:val="009209ED"/>
    <w:rsid w:val="00920C83"/>
    <w:rsid w:val="00921FBC"/>
    <w:rsid w:val="00922185"/>
    <w:rsid w:val="009235C3"/>
    <w:rsid w:val="00923BA7"/>
    <w:rsid w:val="00923CB3"/>
    <w:rsid w:val="0092490A"/>
    <w:rsid w:val="00925634"/>
    <w:rsid w:val="0092569A"/>
    <w:rsid w:val="00925BDD"/>
    <w:rsid w:val="00925D6A"/>
    <w:rsid w:val="00927CFB"/>
    <w:rsid w:val="00930D00"/>
    <w:rsid w:val="0093190E"/>
    <w:rsid w:val="00931BB7"/>
    <w:rsid w:val="00932085"/>
    <w:rsid w:val="00932452"/>
    <w:rsid w:val="00932C02"/>
    <w:rsid w:val="009344F3"/>
    <w:rsid w:val="00934587"/>
    <w:rsid w:val="00935039"/>
    <w:rsid w:val="00936A83"/>
    <w:rsid w:val="00936DB5"/>
    <w:rsid w:val="009371B2"/>
    <w:rsid w:val="00937B64"/>
    <w:rsid w:val="00937CBB"/>
    <w:rsid w:val="0094171D"/>
    <w:rsid w:val="00942D68"/>
    <w:rsid w:val="009444A1"/>
    <w:rsid w:val="00944F75"/>
    <w:rsid w:val="0094504F"/>
    <w:rsid w:val="00945BAB"/>
    <w:rsid w:val="00946332"/>
    <w:rsid w:val="00946410"/>
    <w:rsid w:val="00946A8E"/>
    <w:rsid w:val="00951309"/>
    <w:rsid w:val="00951D33"/>
    <w:rsid w:val="00952085"/>
    <w:rsid w:val="0095215E"/>
    <w:rsid w:val="00952B8E"/>
    <w:rsid w:val="0095386B"/>
    <w:rsid w:val="009552E4"/>
    <w:rsid w:val="009558F4"/>
    <w:rsid w:val="00960062"/>
    <w:rsid w:val="00960D6A"/>
    <w:rsid w:val="0096246A"/>
    <w:rsid w:val="00962CAD"/>
    <w:rsid w:val="00963EA6"/>
    <w:rsid w:val="00964F25"/>
    <w:rsid w:val="00966940"/>
    <w:rsid w:val="00973B6D"/>
    <w:rsid w:val="00973C00"/>
    <w:rsid w:val="009745E1"/>
    <w:rsid w:val="00974CB7"/>
    <w:rsid w:val="009758E7"/>
    <w:rsid w:val="00976588"/>
    <w:rsid w:val="00976805"/>
    <w:rsid w:val="00980230"/>
    <w:rsid w:val="00981EA3"/>
    <w:rsid w:val="00982763"/>
    <w:rsid w:val="00983739"/>
    <w:rsid w:val="00983E55"/>
    <w:rsid w:val="00984E02"/>
    <w:rsid w:val="00985B9C"/>
    <w:rsid w:val="00985F11"/>
    <w:rsid w:val="0098786B"/>
    <w:rsid w:val="00992459"/>
    <w:rsid w:val="0099274B"/>
    <w:rsid w:val="009927A1"/>
    <w:rsid w:val="0099493B"/>
    <w:rsid w:val="0099584B"/>
    <w:rsid w:val="00995FC4"/>
    <w:rsid w:val="009962A3"/>
    <w:rsid w:val="009A0B6C"/>
    <w:rsid w:val="009A0EAE"/>
    <w:rsid w:val="009A0EEA"/>
    <w:rsid w:val="009A0F93"/>
    <w:rsid w:val="009A193E"/>
    <w:rsid w:val="009A1C33"/>
    <w:rsid w:val="009A1F76"/>
    <w:rsid w:val="009A2151"/>
    <w:rsid w:val="009A28AA"/>
    <w:rsid w:val="009A2A94"/>
    <w:rsid w:val="009A5951"/>
    <w:rsid w:val="009A5DAD"/>
    <w:rsid w:val="009A7A22"/>
    <w:rsid w:val="009A7DD1"/>
    <w:rsid w:val="009B1C84"/>
    <w:rsid w:val="009B6677"/>
    <w:rsid w:val="009B7E27"/>
    <w:rsid w:val="009C03CB"/>
    <w:rsid w:val="009C213D"/>
    <w:rsid w:val="009C3589"/>
    <w:rsid w:val="009C5258"/>
    <w:rsid w:val="009C5B7B"/>
    <w:rsid w:val="009C7AC1"/>
    <w:rsid w:val="009D0C40"/>
    <w:rsid w:val="009D23E4"/>
    <w:rsid w:val="009D2B2F"/>
    <w:rsid w:val="009D3ADA"/>
    <w:rsid w:val="009D3C2B"/>
    <w:rsid w:val="009D3D70"/>
    <w:rsid w:val="009D4719"/>
    <w:rsid w:val="009D5006"/>
    <w:rsid w:val="009D7A84"/>
    <w:rsid w:val="009E08F5"/>
    <w:rsid w:val="009E2021"/>
    <w:rsid w:val="009E415E"/>
    <w:rsid w:val="009E4F14"/>
    <w:rsid w:val="009E76F5"/>
    <w:rsid w:val="009E78C9"/>
    <w:rsid w:val="009E7FDC"/>
    <w:rsid w:val="009F0AA2"/>
    <w:rsid w:val="009F211C"/>
    <w:rsid w:val="009F4BF8"/>
    <w:rsid w:val="009F573C"/>
    <w:rsid w:val="009F6684"/>
    <w:rsid w:val="009F7133"/>
    <w:rsid w:val="00A001F6"/>
    <w:rsid w:val="00A014E5"/>
    <w:rsid w:val="00A01642"/>
    <w:rsid w:val="00A040B6"/>
    <w:rsid w:val="00A040F0"/>
    <w:rsid w:val="00A04FA6"/>
    <w:rsid w:val="00A05C93"/>
    <w:rsid w:val="00A05D4F"/>
    <w:rsid w:val="00A06E75"/>
    <w:rsid w:val="00A0776E"/>
    <w:rsid w:val="00A10055"/>
    <w:rsid w:val="00A10BD3"/>
    <w:rsid w:val="00A11D83"/>
    <w:rsid w:val="00A136DB"/>
    <w:rsid w:val="00A141B5"/>
    <w:rsid w:val="00A1519B"/>
    <w:rsid w:val="00A158E7"/>
    <w:rsid w:val="00A15947"/>
    <w:rsid w:val="00A16CD9"/>
    <w:rsid w:val="00A172D7"/>
    <w:rsid w:val="00A17478"/>
    <w:rsid w:val="00A2067C"/>
    <w:rsid w:val="00A221FB"/>
    <w:rsid w:val="00A22BEA"/>
    <w:rsid w:val="00A22F0B"/>
    <w:rsid w:val="00A235A4"/>
    <w:rsid w:val="00A239AC"/>
    <w:rsid w:val="00A24A8C"/>
    <w:rsid w:val="00A265AE"/>
    <w:rsid w:val="00A26A18"/>
    <w:rsid w:val="00A27835"/>
    <w:rsid w:val="00A31A67"/>
    <w:rsid w:val="00A32170"/>
    <w:rsid w:val="00A32CB3"/>
    <w:rsid w:val="00A33B62"/>
    <w:rsid w:val="00A346B1"/>
    <w:rsid w:val="00A36E9C"/>
    <w:rsid w:val="00A401A6"/>
    <w:rsid w:val="00A423FA"/>
    <w:rsid w:val="00A50274"/>
    <w:rsid w:val="00A50311"/>
    <w:rsid w:val="00A50A9A"/>
    <w:rsid w:val="00A50E54"/>
    <w:rsid w:val="00A5169A"/>
    <w:rsid w:val="00A51DA4"/>
    <w:rsid w:val="00A53C3F"/>
    <w:rsid w:val="00A5437B"/>
    <w:rsid w:val="00A56684"/>
    <w:rsid w:val="00A5737B"/>
    <w:rsid w:val="00A57C2E"/>
    <w:rsid w:val="00A60426"/>
    <w:rsid w:val="00A611E2"/>
    <w:rsid w:val="00A61ED1"/>
    <w:rsid w:val="00A62089"/>
    <w:rsid w:val="00A62D88"/>
    <w:rsid w:val="00A63E1A"/>
    <w:rsid w:val="00A63FE6"/>
    <w:rsid w:val="00A647A4"/>
    <w:rsid w:val="00A65A0E"/>
    <w:rsid w:val="00A663C1"/>
    <w:rsid w:val="00A67E04"/>
    <w:rsid w:val="00A71946"/>
    <w:rsid w:val="00A73CA2"/>
    <w:rsid w:val="00A74C15"/>
    <w:rsid w:val="00A75ACB"/>
    <w:rsid w:val="00A772E7"/>
    <w:rsid w:val="00A77DB3"/>
    <w:rsid w:val="00A81370"/>
    <w:rsid w:val="00A82614"/>
    <w:rsid w:val="00A83A4F"/>
    <w:rsid w:val="00A86CB8"/>
    <w:rsid w:val="00A876B9"/>
    <w:rsid w:val="00A9089C"/>
    <w:rsid w:val="00A92CA2"/>
    <w:rsid w:val="00A92F03"/>
    <w:rsid w:val="00A93340"/>
    <w:rsid w:val="00A93380"/>
    <w:rsid w:val="00A93DC2"/>
    <w:rsid w:val="00A95715"/>
    <w:rsid w:val="00A978DD"/>
    <w:rsid w:val="00AA18F0"/>
    <w:rsid w:val="00AA2070"/>
    <w:rsid w:val="00AA27CD"/>
    <w:rsid w:val="00AA4020"/>
    <w:rsid w:val="00AA418C"/>
    <w:rsid w:val="00AA44E5"/>
    <w:rsid w:val="00AA679A"/>
    <w:rsid w:val="00AA7568"/>
    <w:rsid w:val="00AB0832"/>
    <w:rsid w:val="00AB0F6B"/>
    <w:rsid w:val="00AB10C7"/>
    <w:rsid w:val="00AB2D4B"/>
    <w:rsid w:val="00AB3FB6"/>
    <w:rsid w:val="00AB51DE"/>
    <w:rsid w:val="00AB5A5E"/>
    <w:rsid w:val="00AB600C"/>
    <w:rsid w:val="00AB6B05"/>
    <w:rsid w:val="00AB7C42"/>
    <w:rsid w:val="00AB7CE3"/>
    <w:rsid w:val="00AC0009"/>
    <w:rsid w:val="00AC0E91"/>
    <w:rsid w:val="00AC136C"/>
    <w:rsid w:val="00AC1814"/>
    <w:rsid w:val="00AC18F3"/>
    <w:rsid w:val="00AC194F"/>
    <w:rsid w:val="00AC442B"/>
    <w:rsid w:val="00AC4CF5"/>
    <w:rsid w:val="00AC521F"/>
    <w:rsid w:val="00AC6251"/>
    <w:rsid w:val="00AC6C1D"/>
    <w:rsid w:val="00AD0A40"/>
    <w:rsid w:val="00AD0F79"/>
    <w:rsid w:val="00AD1034"/>
    <w:rsid w:val="00AD1B83"/>
    <w:rsid w:val="00AD3831"/>
    <w:rsid w:val="00AD3A0B"/>
    <w:rsid w:val="00AD3BA6"/>
    <w:rsid w:val="00AD4481"/>
    <w:rsid w:val="00AD6006"/>
    <w:rsid w:val="00AD6614"/>
    <w:rsid w:val="00AD685D"/>
    <w:rsid w:val="00AD7682"/>
    <w:rsid w:val="00AE0102"/>
    <w:rsid w:val="00AE0294"/>
    <w:rsid w:val="00AE0AC5"/>
    <w:rsid w:val="00AE212E"/>
    <w:rsid w:val="00AE48F6"/>
    <w:rsid w:val="00AE54EA"/>
    <w:rsid w:val="00AF0383"/>
    <w:rsid w:val="00AF064D"/>
    <w:rsid w:val="00AF0711"/>
    <w:rsid w:val="00AF1829"/>
    <w:rsid w:val="00AF1F6B"/>
    <w:rsid w:val="00AF2196"/>
    <w:rsid w:val="00AF2553"/>
    <w:rsid w:val="00AF26FA"/>
    <w:rsid w:val="00AF3136"/>
    <w:rsid w:val="00AF57F4"/>
    <w:rsid w:val="00AF67EA"/>
    <w:rsid w:val="00AF79E9"/>
    <w:rsid w:val="00B00761"/>
    <w:rsid w:val="00B007F1"/>
    <w:rsid w:val="00B009A6"/>
    <w:rsid w:val="00B01DE8"/>
    <w:rsid w:val="00B01E69"/>
    <w:rsid w:val="00B02621"/>
    <w:rsid w:val="00B042A6"/>
    <w:rsid w:val="00B051E1"/>
    <w:rsid w:val="00B05397"/>
    <w:rsid w:val="00B055A1"/>
    <w:rsid w:val="00B11E6E"/>
    <w:rsid w:val="00B142AA"/>
    <w:rsid w:val="00B16DE9"/>
    <w:rsid w:val="00B17B0B"/>
    <w:rsid w:val="00B21714"/>
    <w:rsid w:val="00B231A0"/>
    <w:rsid w:val="00B231BB"/>
    <w:rsid w:val="00B23267"/>
    <w:rsid w:val="00B23D33"/>
    <w:rsid w:val="00B246C4"/>
    <w:rsid w:val="00B26825"/>
    <w:rsid w:val="00B30199"/>
    <w:rsid w:val="00B30D93"/>
    <w:rsid w:val="00B31310"/>
    <w:rsid w:val="00B33939"/>
    <w:rsid w:val="00B34B50"/>
    <w:rsid w:val="00B34E1C"/>
    <w:rsid w:val="00B36818"/>
    <w:rsid w:val="00B36B4E"/>
    <w:rsid w:val="00B37C9C"/>
    <w:rsid w:val="00B40698"/>
    <w:rsid w:val="00B417ED"/>
    <w:rsid w:val="00B42104"/>
    <w:rsid w:val="00B42E03"/>
    <w:rsid w:val="00B42E25"/>
    <w:rsid w:val="00B44EE3"/>
    <w:rsid w:val="00B45E63"/>
    <w:rsid w:val="00B478CD"/>
    <w:rsid w:val="00B50563"/>
    <w:rsid w:val="00B52439"/>
    <w:rsid w:val="00B529CC"/>
    <w:rsid w:val="00B544EF"/>
    <w:rsid w:val="00B55346"/>
    <w:rsid w:val="00B5788B"/>
    <w:rsid w:val="00B602D9"/>
    <w:rsid w:val="00B60326"/>
    <w:rsid w:val="00B61FCA"/>
    <w:rsid w:val="00B65AD0"/>
    <w:rsid w:val="00B664A6"/>
    <w:rsid w:val="00B66582"/>
    <w:rsid w:val="00B670A3"/>
    <w:rsid w:val="00B70256"/>
    <w:rsid w:val="00B71FDE"/>
    <w:rsid w:val="00B72192"/>
    <w:rsid w:val="00B75A2E"/>
    <w:rsid w:val="00B7612D"/>
    <w:rsid w:val="00B76B27"/>
    <w:rsid w:val="00B774F5"/>
    <w:rsid w:val="00B804EF"/>
    <w:rsid w:val="00B81A5B"/>
    <w:rsid w:val="00B8275C"/>
    <w:rsid w:val="00B8332D"/>
    <w:rsid w:val="00B849F0"/>
    <w:rsid w:val="00B84AF2"/>
    <w:rsid w:val="00B84DCF"/>
    <w:rsid w:val="00B868F2"/>
    <w:rsid w:val="00B86DB3"/>
    <w:rsid w:val="00B86F9F"/>
    <w:rsid w:val="00B9128B"/>
    <w:rsid w:val="00B926C3"/>
    <w:rsid w:val="00B92ABF"/>
    <w:rsid w:val="00B93837"/>
    <w:rsid w:val="00B94E34"/>
    <w:rsid w:val="00B957FD"/>
    <w:rsid w:val="00B9725F"/>
    <w:rsid w:val="00B97F0C"/>
    <w:rsid w:val="00BA0A42"/>
    <w:rsid w:val="00BA0A94"/>
    <w:rsid w:val="00BA37F0"/>
    <w:rsid w:val="00BA5B17"/>
    <w:rsid w:val="00BA5BE0"/>
    <w:rsid w:val="00BA5E8D"/>
    <w:rsid w:val="00BA7117"/>
    <w:rsid w:val="00BA741C"/>
    <w:rsid w:val="00BB11E5"/>
    <w:rsid w:val="00BB1709"/>
    <w:rsid w:val="00BB1943"/>
    <w:rsid w:val="00BB1FD1"/>
    <w:rsid w:val="00BB3959"/>
    <w:rsid w:val="00BB39A8"/>
    <w:rsid w:val="00BB3B82"/>
    <w:rsid w:val="00BB60E0"/>
    <w:rsid w:val="00BB64F5"/>
    <w:rsid w:val="00BB6EEC"/>
    <w:rsid w:val="00BB74B7"/>
    <w:rsid w:val="00BC0AC0"/>
    <w:rsid w:val="00BC1FCC"/>
    <w:rsid w:val="00BC2EDE"/>
    <w:rsid w:val="00BC38DC"/>
    <w:rsid w:val="00BC3EE0"/>
    <w:rsid w:val="00BC5C83"/>
    <w:rsid w:val="00BC7E19"/>
    <w:rsid w:val="00BD2D9E"/>
    <w:rsid w:val="00BD4361"/>
    <w:rsid w:val="00BD5435"/>
    <w:rsid w:val="00BD73EB"/>
    <w:rsid w:val="00BD7A58"/>
    <w:rsid w:val="00BD7E41"/>
    <w:rsid w:val="00BE1D50"/>
    <w:rsid w:val="00BE4856"/>
    <w:rsid w:val="00BE621F"/>
    <w:rsid w:val="00BE6295"/>
    <w:rsid w:val="00BF10D9"/>
    <w:rsid w:val="00BF1F13"/>
    <w:rsid w:val="00BF2DEB"/>
    <w:rsid w:val="00BF4403"/>
    <w:rsid w:val="00BF6BA8"/>
    <w:rsid w:val="00C00E5E"/>
    <w:rsid w:val="00C049E6"/>
    <w:rsid w:val="00C05864"/>
    <w:rsid w:val="00C06990"/>
    <w:rsid w:val="00C13046"/>
    <w:rsid w:val="00C133E5"/>
    <w:rsid w:val="00C14029"/>
    <w:rsid w:val="00C14B4C"/>
    <w:rsid w:val="00C154A6"/>
    <w:rsid w:val="00C1653A"/>
    <w:rsid w:val="00C166E3"/>
    <w:rsid w:val="00C17870"/>
    <w:rsid w:val="00C20742"/>
    <w:rsid w:val="00C20E99"/>
    <w:rsid w:val="00C21AA9"/>
    <w:rsid w:val="00C2291B"/>
    <w:rsid w:val="00C22D2C"/>
    <w:rsid w:val="00C2367B"/>
    <w:rsid w:val="00C26196"/>
    <w:rsid w:val="00C27CF7"/>
    <w:rsid w:val="00C32ED0"/>
    <w:rsid w:val="00C33788"/>
    <w:rsid w:val="00C34D73"/>
    <w:rsid w:val="00C34E17"/>
    <w:rsid w:val="00C35959"/>
    <w:rsid w:val="00C36DDB"/>
    <w:rsid w:val="00C379B2"/>
    <w:rsid w:val="00C40B2E"/>
    <w:rsid w:val="00C47791"/>
    <w:rsid w:val="00C5001A"/>
    <w:rsid w:val="00C523DC"/>
    <w:rsid w:val="00C5336F"/>
    <w:rsid w:val="00C53B26"/>
    <w:rsid w:val="00C54865"/>
    <w:rsid w:val="00C55624"/>
    <w:rsid w:val="00C55A6E"/>
    <w:rsid w:val="00C55F0B"/>
    <w:rsid w:val="00C600E9"/>
    <w:rsid w:val="00C64270"/>
    <w:rsid w:val="00C64A2D"/>
    <w:rsid w:val="00C65158"/>
    <w:rsid w:val="00C65CE9"/>
    <w:rsid w:val="00C66D91"/>
    <w:rsid w:val="00C6719E"/>
    <w:rsid w:val="00C730A5"/>
    <w:rsid w:val="00C744AD"/>
    <w:rsid w:val="00C7481B"/>
    <w:rsid w:val="00C75015"/>
    <w:rsid w:val="00C77584"/>
    <w:rsid w:val="00C8070B"/>
    <w:rsid w:val="00C81F60"/>
    <w:rsid w:val="00C836F8"/>
    <w:rsid w:val="00C85746"/>
    <w:rsid w:val="00C86832"/>
    <w:rsid w:val="00C87D86"/>
    <w:rsid w:val="00C92736"/>
    <w:rsid w:val="00C94D32"/>
    <w:rsid w:val="00C94EE8"/>
    <w:rsid w:val="00C959BB"/>
    <w:rsid w:val="00C969DC"/>
    <w:rsid w:val="00CA0263"/>
    <w:rsid w:val="00CA353F"/>
    <w:rsid w:val="00CA367C"/>
    <w:rsid w:val="00CA4DDC"/>
    <w:rsid w:val="00CA50AD"/>
    <w:rsid w:val="00CA5A0A"/>
    <w:rsid w:val="00CA7C2B"/>
    <w:rsid w:val="00CA7D8B"/>
    <w:rsid w:val="00CB3EC9"/>
    <w:rsid w:val="00CB413F"/>
    <w:rsid w:val="00CB5FE3"/>
    <w:rsid w:val="00CB75B8"/>
    <w:rsid w:val="00CB76C6"/>
    <w:rsid w:val="00CB7811"/>
    <w:rsid w:val="00CC0529"/>
    <w:rsid w:val="00CC0F33"/>
    <w:rsid w:val="00CC24F0"/>
    <w:rsid w:val="00CC267A"/>
    <w:rsid w:val="00CC75F1"/>
    <w:rsid w:val="00CD30DB"/>
    <w:rsid w:val="00CD3565"/>
    <w:rsid w:val="00CD3831"/>
    <w:rsid w:val="00CD3F06"/>
    <w:rsid w:val="00CD48B4"/>
    <w:rsid w:val="00CD6FF6"/>
    <w:rsid w:val="00CD79F3"/>
    <w:rsid w:val="00CE133C"/>
    <w:rsid w:val="00CE23DB"/>
    <w:rsid w:val="00CE330B"/>
    <w:rsid w:val="00CE3FB6"/>
    <w:rsid w:val="00CE568F"/>
    <w:rsid w:val="00CE6116"/>
    <w:rsid w:val="00CE61A1"/>
    <w:rsid w:val="00CE677B"/>
    <w:rsid w:val="00CE6D69"/>
    <w:rsid w:val="00CE7704"/>
    <w:rsid w:val="00CF0ACA"/>
    <w:rsid w:val="00CF0CDD"/>
    <w:rsid w:val="00CF0E92"/>
    <w:rsid w:val="00CF1943"/>
    <w:rsid w:val="00CF1B3D"/>
    <w:rsid w:val="00CF2D7E"/>
    <w:rsid w:val="00CF40E7"/>
    <w:rsid w:val="00CF5C60"/>
    <w:rsid w:val="00CF62D9"/>
    <w:rsid w:val="00CF67FD"/>
    <w:rsid w:val="00CF7CD2"/>
    <w:rsid w:val="00CF7D82"/>
    <w:rsid w:val="00CF7E61"/>
    <w:rsid w:val="00D00B91"/>
    <w:rsid w:val="00D01A6A"/>
    <w:rsid w:val="00D01B66"/>
    <w:rsid w:val="00D02044"/>
    <w:rsid w:val="00D04780"/>
    <w:rsid w:val="00D06378"/>
    <w:rsid w:val="00D10908"/>
    <w:rsid w:val="00D11078"/>
    <w:rsid w:val="00D1122A"/>
    <w:rsid w:val="00D12872"/>
    <w:rsid w:val="00D12C85"/>
    <w:rsid w:val="00D149ED"/>
    <w:rsid w:val="00D14F1A"/>
    <w:rsid w:val="00D156F0"/>
    <w:rsid w:val="00D166A9"/>
    <w:rsid w:val="00D17981"/>
    <w:rsid w:val="00D179A1"/>
    <w:rsid w:val="00D211DB"/>
    <w:rsid w:val="00D2147F"/>
    <w:rsid w:val="00D21D81"/>
    <w:rsid w:val="00D235DC"/>
    <w:rsid w:val="00D23D12"/>
    <w:rsid w:val="00D24F5B"/>
    <w:rsid w:val="00D26049"/>
    <w:rsid w:val="00D261A2"/>
    <w:rsid w:val="00D26474"/>
    <w:rsid w:val="00D27C7A"/>
    <w:rsid w:val="00D27D2D"/>
    <w:rsid w:val="00D30CBE"/>
    <w:rsid w:val="00D31F58"/>
    <w:rsid w:val="00D32EB6"/>
    <w:rsid w:val="00D3444F"/>
    <w:rsid w:val="00D34BA3"/>
    <w:rsid w:val="00D362B4"/>
    <w:rsid w:val="00D36E1A"/>
    <w:rsid w:val="00D4095C"/>
    <w:rsid w:val="00D40D64"/>
    <w:rsid w:val="00D415F9"/>
    <w:rsid w:val="00D42BB1"/>
    <w:rsid w:val="00D43BE1"/>
    <w:rsid w:val="00D458FD"/>
    <w:rsid w:val="00D45EF2"/>
    <w:rsid w:val="00D46745"/>
    <w:rsid w:val="00D46B44"/>
    <w:rsid w:val="00D46FF5"/>
    <w:rsid w:val="00D47234"/>
    <w:rsid w:val="00D47BB7"/>
    <w:rsid w:val="00D523F2"/>
    <w:rsid w:val="00D536D7"/>
    <w:rsid w:val="00D54A03"/>
    <w:rsid w:val="00D54D0D"/>
    <w:rsid w:val="00D55599"/>
    <w:rsid w:val="00D5643B"/>
    <w:rsid w:val="00D57EA0"/>
    <w:rsid w:val="00D6054F"/>
    <w:rsid w:val="00D61F36"/>
    <w:rsid w:val="00D62438"/>
    <w:rsid w:val="00D63C05"/>
    <w:rsid w:val="00D63DA6"/>
    <w:rsid w:val="00D6468A"/>
    <w:rsid w:val="00D66D32"/>
    <w:rsid w:val="00D67665"/>
    <w:rsid w:val="00D7028D"/>
    <w:rsid w:val="00D71735"/>
    <w:rsid w:val="00D72143"/>
    <w:rsid w:val="00D72843"/>
    <w:rsid w:val="00D72ED5"/>
    <w:rsid w:val="00D75AC2"/>
    <w:rsid w:val="00D77ED5"/>
    <w:rsid w:val="00D81037"/>
    <w:rsid w:val="00D81E55"/>
    <w:rsid w:val="00D8216C"/>
    <w:rsid w:val="00D8570A"/>
    <w:rsid w:val="00D90B7A"/>
    <w:rsid w:val="00D922A0"/>
    <w:rsid w:val="00D92FEF"/>
    <w:rsid w:val="00D93737"/>
    <w:rsid w:val="00D93C76"/>
    <w:rsid w:val="00D949A3"/>
    <w:rsid w:val="00D9610C"/>
    <w:rsid w:val="00D97B81"/>
    <w:rsid w:val="00DA00FA"/>
    <w:rsid w:val="00DA03E3"/>
    <w:rsid w:val="00DA1BF3"/>
    <w:rsid w:val="00DA4932"/>
    <w:rsid w:val="00DA543F"/>
    <w:rsid w:val="00DA6AB2"/>
    <w:rsid w:val="00DB1565"/>
    <w:rsid w:val="00DB2219"/>
    <w:rsid w:val="00DB2226"/>
    <w:rsid w:val="00DB5159"/>
    <w:rsid w:val="00DB58B4"/>
    <w:rsid w:val="00DB5AF2"/>
    <w:rsid w:val="00DC09E5"/>
    <w:rsid w:val="00DC13E4"/>
    <w:rsid w:val="00DC2A8C"/>
    <w:rsid w:val="00DC3AF6"/>
    <w:rsid w:val="00DC4821"/>
    <w:rsid w:val="00DC576C"/>
    <w:rsid w:val="00DD2DE5"/>
    <w:rsid w:val="00DD3630"/>
    <w:rsid w:val="00DD3A9F"/>
    <w:rsid w:val="00DD56B3"/>
    <w:rsid w:val="00DD5F3F"/>
    <w:rsid w:val="00DD69BF"/>
    <w:rsid w:val="00DE04D4"/>
    <w:rsid w:val="00DE11E1"/>
    <w:rsid w:val="00DE43DF"/>
    <w:rsid w:val="00DE52C2"/>
    <w:rsid w:val="00DE5E83"/>
    <w:rsid w:val="00DE7806"/>
    <w:rsid w:val="00DE7C6C"/>
    <w:rsid w:val="00DF10CC"/>
    <w:rsid w:val="00DF3280"/>
    <w:rsid w:val="00DF3B0D"/>
    <w:rsid w:val="00DF4AE4"/>
    <w:rsid w:val="00DF5397"/>
    <w:rsid w:val="00DF5791"/>
    <w:rsid w:val="00DF662E"/>
    <w:rsid w:val="00DF6A72"/>
    <w:rsid w:val="00DF7A89"/>
    <w:rsid w:val="00E00889"/>
    <w:rsid w:val="00E00C37"/>
    <w:rsid w:val="00E00EEE"/>
    <w:rsid w:val="00E011A1"/>
    <w:rsid w:val="00E01493"/>
    <w:rsid w:val="00E05904"/>
    <w:rsid w:val="00E0639C"/>
    <w:rsid w:val="00E06829"/>
    <w:rsid w:val="00E071FC"/>
    <w:rsid w:val="00E104DE"/>
    <w:rsid w:val="00E12461"/>
    <w:rsid w:val="00E126E6"/>
    <w:rsid w:val="00E12E92"/>
    <w:rsid w:val="00E13CCD"/>
    <w:rsid w:val="00E13CE1"/>
    <w:rsid w:val="00E173A0"/>
    <w:rsid w:val="00E17835"/>
    <w:rsid w:val="00E20987"/>
    <w:rsid w:val="00E22569"/>
    <w:rsid w:val="00E231CD"/>
    <w:rsid w:val="00E23677"/>
    <w:rsid w:val="00E23E60"/>
    <w:rsid w:val="00E2403A"/>
    <w:rsid w:val="00E24054"/>
    <w:rsid w:val="00E24084"/>
    <w:rsid w:val="00E24BC9"/>
    <w:rsid w:val="00E24BE0"/>
    <w:rsid w:val="00E26EC2"/>
    <w:rsid w:val="00E304B1"/>
    <w:rsid w:val="00E31289"/>
    <w:rsid w:val="00E322A8"/>
    <w:rsid w:val="00E32328"/>
    <w:rsid w:val="00E33BC0"/>
    <w:rsid w:val="00E33BDF"/>
    <w:rsid w:val="00E33DAC"/>
    <w:rsid w:val="00E368D4"/>
    <w:rsid w:val="00E4038C"/>
    <w:rsid w:val="00E40562"/>
    <w:rsid w:val="00E408E9"/>
    <w:rsid w:val="00E439C1"/>
    <w:rsid w:val="00E46759"/>
    <w:rsid w:val="00E47FDA"/>
    <w:rsid w:val="00E5171B"/>
    <w:rsid w:val="00E53E04"/>
    <w:rsid w:val="00E55012"/>
    <w:rsid w:val="00E5517A"/>
    <w:rsid w:val="00E554E4"/>
    <w:rsid w:val="00E565E8"/>
    <w:rsid w:val="00E57D65"/>
    <w:rsid w:val="00E61039"/>
    <w:rsid w:val="00E610AF"/>
    <w:rsid w:val="00E6168B"/>
    <w:rsid w:val="00E635BC"/>
    <w:rsid w:val="00E63601"/>
    <w:rsid w:val="00E64112"/>
    <w:rsid w:val="00E669C6"/>
    <w:rsid w:val="00E6744E"/>
    <w:rsid w:val="00E70631"/>
    <w:rsid w:val="00E71F16"/>
    <w:rsid w:val="00E72849"/>
    <w:rsid w:val="00E72913"/>
    <w:rsid w:val="00E73595"/>
    <w:rsid w:val="00E7465A"/>
    <w:rsid w:val="00E74AD5"/>
    <w:rsid w:val="00E76626"/>
    <w:rsid w:val="00E772B1"/>
    <w:rsid w:val="00E7758E"/>
    <w:rsid w:val="00E777DE"/>
    <w:rsid w:val="00E779CA"/>
    <w:rsid w:val="00E77DC8"/>
    <w:rsid w:val="00E8267C"/>
    <w:rsid w:val="00E82E60"/>
    <w:rsid w:val="00E83127"/>
    <w:rsid w:val="00E836FE"/>
    <w:rsid w:val="00E852A7"/>
    <w:rsid w:val="00E86E4D"/>
    <w:rsid w:val="00E917A1"/>
    <w:rsid w:val="00E976D5"/>
    <w:rsid w:val="00E97F6A"/>
    <w:rsid w:val="00EA2243"/>
    <w:rsid w:val="00EA2C9B"/>
    <w:rsid w:val="00EA409C"/>
    <w:rsid w:val="00EA443C"/>
    <w:rsid w:val="00EA47E2"/>
    <w:rsid w:val="00EA5E89"/>
    <w:rsid w:val="00EA7381"/>
    <w:rsid w:val="00EA75BE"/>
    <w:rsid w:val="00EA79D1"/>
    <w:rsid w:val="00EB0077"/>
    <w:rsid w:val="00EB469D"/>
    <w:rsid w:val="00EB5575"/>
    <w:rsid w:val="00EB62F8"/>
    <w:rsid w:val="00EB64C8"/>
    <w:rsid w:val="00EB70A5"/>
    <w:rsid w:val="00EC01ED"/>
    <w:rsid w:val="00EC1021"/>
    <w:rsid w:val="00EC182C"/>
    <w:rsid w:val="00EC19AB"/>
    <w:rsid w:val="00EC27C2"/>
    <w:rsid w:val="00EC312A"/>
    <w:rsid w:val="00EC4B85"/>
    <w:rsid w:val="00EC4D07"/>
    <w:rsid w:val="00EC5BCA"/>
    <w:rsid w:val="00EC6795"/>
    <w:rsid w:val="00EC70F5"/>
    <w:rsid w:val="00EC7789"/>
    <w:rsid w:val="00ED08E6"/>
    <w:rsid w:val="00ED1952"/>
    <w:rsid w:val="00ED265E"/>
    <w:rsid w:val="00ED2800"/>
    <w:rsid w:val="00ED29D5"/>
    <w:rsid w:val="00ED450D"/>
    <w:rsid w:val="00ED5D8B"/>
    <w:rsid w:val="00ED72D0"/>
    <w:rsid w:val="00EE0324"/>
    <w:rsid w:val="00EE1D2B"/>
    <w:rsid w:val="00EE2090"/>
    <w:rsid w:val="00EE24EA"/>
    <w:rsid w:val="00EE2ED1"/>
    <w:rsid w:val="00EE3235"/>
    <w:rsid w:val="00EE458C"/>
    <w:rsid w:val="00EE4665"/>
    <w:rsid w:val="00EE5A68"/>
    <w:rsid w:val="00EE6AA5"/>
    <w:rsid w:val="00EF24E5"/>
    <w:rsid w:val="00EF2D01"/>
    <w:rsid w:val="00EF2FE5"/>
    <w:rsid w:val="00EF3BD9"/>
    <w:rsid w:val="00EF53AA"/>
    <w:rsid w:val="00EF62F6"/>
    <w:rsid w:val="00EF684E"/>
    <w:rsid w:val="00F00703"/>
    <w:rsid w:val="00F00D4B"/>
    <w:rsid w:val="00F067D3"/>
    <w:rsid w:val="00F07F7C"/>
    <w:rsid w:val="00F141A9"/>
    <w:rsid w:val="00F14CB1"/>
    <w:rsid w:val="00F21DA0"/>
    <w:rsid w:val="00F21EBE"/>
    <w:rsid w:val="00F22BFA"/>
    <w:rsid w:val="00F24711"/>
    <w:rsid w:val="00F24ABB"/>
    <w:rsid w:val="00F24CB5"/>
    <w:rsid w:val="00F2734F"/>
    <w:rsid w:val="00F27C4D"/>
    <w:rsid w:val="00F3041D"/>
    <w:rsid w:val="00F3126A"/>
    <w:rsid w:val="00F31675"/>
    <w:rsid w:val="00F32FB9"/>
    <w:rsid w:val="00F35056"/>
    <w:rsid w:val="00F36161"/>
    <w:rsid w:val="00F41D9A"/>
    <w:rsid w:val="00F42B17"/>
    <w:rsid w:val="00F42B74"/>
    <w:rsid w:val="00F42E96"/>
    <w:rsid w:val="00F43BF8"/>
    <w:rsid w:val="00F45B49"/>
    <w:rsid w:val="00F467DE"/>
    <w:rsid w:val="00F505A4"/>
    <w:rsid w:val="00F5177F"/>
    <w:rsid w:val="00F51BCB"/>
    <w:rsid w:val="00F52504"/>
    <w:rsid w:val="00F5275B"/>
    <w:rsid w:val="00F565F4"/>
    <w:rsid w:val="00F603EE"/>
    <w:rsid w:val="00F60786"/>
    <w:rsid w:val="00F60DE4"/>
    <w:rsid w:val="00F61824"/>
    <w:rsid w:val="00F61B74"/>
    <w:rsid w:val="00F629B5"/>
    <w:rsid w:val="00F62B08"/>
    <w:rsid w:val="00F62C7B"/>
    <w:rsid w:val="00F63EDB"/>
    <w:rsid w:val="00F6403A"/>
    <w:rsid w:val="00F64AE2"/>
    <w:rsid w:val="00F65977"/>
    <w:rsid w:val="00F710BE"/>
    <w:rsid w:val="00F72EE7"/>
    <w:rsid w:val="00F73A6E"/>
    <w:rsid w:val="00F73EA1"/>
    <w:rsid w:val="00F74045"/>
    <w:rsid w:val="00F74CD3"/>
    <w:rsid w:val="00F77AE0"/>
    <w:rsid w:val="00F77B0B"/>
    <w:rsid w:val="00F77BF2"/>
    <w:rsid w:val="00F805AB"/>
    <w:rsid w:val="00F820E1"/>
    <w:rsid w:val="00F84245"/>
    <w:rsid w:val="00F877AB"/>
    <w:rsid w:val="00F90FBB"/>
    <w:rsid w:val="00F91753"/>
    <w:rsid w:val="00F93CFD"/>
    <w:rsid w:val="00F947C6"/>
    <w:rsid w:val="00F94864"/>
    <w:rsid w:val="00F95810"/>
    <w:rsid w:val="00F96E44"/>
    <w:rsid w:val="00FA06EE"/>
    <w:rsid w:val="00FA0ACE"/>
    <w:rsid w:val="00FA3F83"/>
    <w:rsid w:val="00FA5729"/>
    <w:rsid w:val="00FA5938"/>
    <w:rsid w:val="00FA5AD4"/>
    <w:rsid w:val="00FA6FEC"/>
    <w:rsid w:val="00FB082C"/>
    <w:rsid w:val="00FB1179"/>
    <w:rsid w:val="00FB245F"/>
    <w:rsid w:val="00FB256E"/>
    <w:rsid w:val="00FB2618"/>
    <w:rsid w:val="00FB4790"/>
    <w:rsid w:val="00FB647F"/>
    <w:rsid w:val="00FB7B0D"/>
    <w:rsid w:val="00FC16C5"/>
    <w:rsid w:val="00FC1D79"/>
    <w:rsid w:val="00FC27FD"/>
    <w:rsid w:val="00FC477C"/>
    <w:rsid w:val="00FD038E"/>
    <w:rsid w:val="00FD332F"/>
    <w:rsid w:val="00FD4E95"/>
    <w:rsid w:val="00FE03F0"/>
    <w:rsid w:val="00FE125D"/>
    <w:rsid w:val="00FE1CE8"/>
    <w:rsid w:val="00FE2DFA"/>
    <w:rsid w:val="00FE45C8"/>
    <w:rsid w:val="00FE60B8"/>
    <w:rsid w:val="00FE62B3"/>
    <w:rsid w:val="00FE6512"/>
    <w:rsid w:val="00FE69B8"/>
    <w:rsid w:val="00FE6D6D"/>
    <w:rsid w:val="00FF05B4"/>
    <w:rsid w:val="00FF13FD"/>
    <w:rsid w:val="00FF25FC"/>
    <w:rsid w:val="00FF277F"/>
    <w:rsid w:val="00FF365B"/>
    <w:rsid w:val="00FF5751"/>
    <w:rsid w:val="00FF5F6B"/>
    <w:rsid w:val="00FF63AD"/>
    <w:rsid w:val="00FF69C6"/>
    <w:rsid w:val="00FF69F6"/>
    <w:rsid w:val="00FF7B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79ABD131"/>
  <w15:docId w15:val="{E2C43736-A3C5-4269-98E6-3D04E816B7D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uiPriority="9" w:qFormat="1"/>
    <w:lsdException w:name="heading 2" w:uiPriority="9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99" w:unhideWhenUsed="1"/>
    <w:lsdException w:name="footer" w:semiHidden="1" w:uiPriority="99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toa heading" w:semiHidden="1" w:unhideWhenUsed="1"/>
    <w:lsdException w:name="List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Subtitle" w:semiHidden="1" w:unhideWhenUsed="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iPriority="99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iPriority="2" w:unhideWhenUsed="1"/>
    <w:lsdException w:name="HTML Address" w:semiHidden="1" w:uiPriority="2" w:unhideWhenUsed="1"/>
    <w:lsdException w:name="HTML Cite" w:semiHidden="1" w:uiPriority="2" w:unhideWhenUsed="1"/>
    <w:lsdException w:name="HTML Code" w:semiHidden="1" w:uiPriority="99" w:unhideWhenUsed="1"/>
    <w:lsdException w:name="HTML Definition" w:semiHidden="1" w:uiPriority="2" w:unhideWhenUsed="1"/>
    <w:lsdException w:name="HTML Keyboard" w:semiHidden="1" w:uiPriority="2" w:unhideWhenUsed="1"/>
    <w:lsdException w:name="HTML Preformatted" w:semiHidden="1" w:uiPriority="99" w:unhideWhenUsed="1"/>
    <w:lsdException w:name="HTML Sample" w:semiHidden="1" w:uiPriority="2" w:unhideWhenUsed="1"/>
    <w:lsdException w:name="HTML Typewriter" w:semiHidden="1" w:uiPriority="99" w:unhideWhenUsed="1"/>
    <w:lsdException w:name="HTML Variable" w:semiHidden="1" w:uiPriority="2" w:unhideWhenUsed="1"/>
    <w:lsdException w:name="Normal Table" w:semiHidden="1" w:unhideWhenUsed="1"/>
    <w:lsdException w:name="annotation subject" w:semiHidden="1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1">
    <w:name w:val="Normal"/>
    <w:qFormat/>
    <w:rsid w:val="00FE6512"/>
    <w:pPr>
      <w:tabs>
        <w:tab w:val="left" w:pos="377"/>
      </w:tabs>
      <w:spacing w:line="336" w:lineRule="auto"/>
      <w:ind w:firstLineChars="200" w:firstLine="200"/>
      <w:jc w:val="both"/>
    </w:pPr>
    <w:rPr>
      <w:rFonts w:ascii="Calibri" w:hAnsi="Calibri"/>
      <w:sz w:val="21"/>
      <w:szCs w:val="24"/>
    </w:rPr>
  </w:style>
  <w:style w:type="paragraph" w:styleId="1">
    <w:name w:val="heading 1"/>
    <w:basedOn w:val="a1"/>
    <w:next w:val="a1"/>
    <w:link w:val="11"/>
    <w:uiPriority w:val="9"/>
    <w:qFormat/>
    <w:rsid w:val="00621D67"/>
    <w:pPr>
      <w:keepNext/>
      <w:keepLines/>
      <w:numPr>
        <w:numId w:val="2"/>
      </w:numPr>
      <w:spacing w:after="220"/>
      <w:ind w:firstLineChars="0"/>
      <w:outlineLvl w:val="0"/>
    </w:pPr>
    <w:rPr>
      <w:rFonts w:eastAsia="黑体"/>
      <w:b/>
      <w:bCs/>
      <w:kern w:val="44"/>
      <w:sz w:val="32"/>
      <w:szCs w:val="30"/>
    </w:rPr>
  </w:style>
  <w:style w:type="paragraph" w:styleId="2">
    <w:name w:val="heading 2"/>
    <w:basedOn w:val="a1"/>
    <w:next w:val="a1"/>
    <w:link w:val="21"/>
    <w:uiPriority w:val="9"/>
    <w:qFormat/>
    <w:rsid w:val="00621D67"/>
    <w:pPr>
      <w:keepNext/>
      <w:keepLines/>
      <w:numPr>
        <w:ilvl w:val="1"/>
        <w:numId w:val="2"/>
      </w:numPr>
      <w:spacing w:beforeLines="50" w:before="50" w:line="360" w:lineRule="auto"/>
      <w:ind w:firstLineChars="0"/>
      <w:outlineLvl w:val="1"/>
    </w:pPr>
    <w:rPr>
      <w:rFonts w:eastAsia="黑体"/>
      <w:b/>
      <w:bCs/>
      <w:szCs w:val="28"/>
    </w:rPr>
  </w:style>
  <w:style w:type="paragraph" w:styleId="3">
    <w:name w:val="heading 3"/>
    <w:basedOn w:val="a1"/>
    <w:next w:val="a1"/>
    <w:link w:val="30"/>
    <w:uiPriority w:val="9"/>
    <w:qFormat/>
    <w:rsid w:val="00621D67"/>
    <w:pPr>
      <w:keepNext/>
      <w:keepLines/>
      <w:numPr>
        <w:ilvl w:val="2"/>
        <w:numId w:val="2"/>
      </w:numPr>
      <w:spacing w:beforeLines="50" w:before="50" w:line="360" w:lineRule="auto"/>
      <w:ind w:firstLineChars="0"/>
      <w:outlineLvl w:val="2"/>
    </w:pPr>
    <w:rPr>
      <w:rFonts w:eastAsia="黑体"/>
      <w:b/>
      <w:bCs/>
      <w:szCs w:val="32"/>
    </w:rPr>
  </w:style>
  <w:style w:type="paragraph" w:styleId="4">
    <w:name w:val="heading 4"/>
    <w:basedOn w:val="a1"/>
    <w:next w:val="a1"/>
    <w:link w:val="40"/>
    <w:uiPriority w:val="9"/>
    <w:unhideWhenUsed/>
    <w:qFormat/>
    <w:pPr>
      <w:keepNext/>
      <w:keepLines/>
      <w:spacing w:before="240" w:after="240"/>
      <w:outlineLvl w:val="3"/>
    </w:pPr>
    <w:rPr>
      <w:bCs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character" w:customStyle="1" w:styleId="21">
    <w:name w:val="标题 2 字符"/>
    <w:basedOn w:val="a2"/>
    <w:link w:val="2"/>
    <w:uiPriority w:val="9"/>
    <w:rsid w:val="00621D67"/>
    <w:rPr>
      <w:rFonts w:eastAsia="黑体"/>
      <w:b/>
      <w:bCs/>
      <w:sz w:val="24"/>
      <w:szCs w:val="28"/>
    </w:rPr>
  </w:style>
  <w:style w:type="paragraph" w:styleId="TOC2">
    <w:name w:val="toc 2"/>
    <w:basedOn w:val="a1"/>
    <w:next w:val="a1"/>
    <w:autoRedefine/>
    <w:uiPriority w:val="39"/>
    <w:qFormat/>
    <w:rsid w:val="00032F5E"/>
    <w:pPr>
      <w:tabs>
        <w:tab w:val="clear" w:pos="377"/>
      </w:tabs>
      <w:ind w:leftChars="200" w:left="420"/>
    </w:pPr>
    <w:rPr>
      <w:b/>
    </w:rPr>
  </w:style>
  <w:style w:type="paragraph" w:styleId="TOC1">
    <w:name w:val="toc 1"/>
    <w:basedOn w:val="a1"/>
    <w:next w:val="a1"/>
    <w:autoRedefine/>
    <w:uiPriority w:val="39"/>
    <w:qFormat/>
    <w:rsid w:val="00032F5E"/>
    <w:pPr>
      <w:tabs>
        <w:tab w:val="clear" w:pos="377"/>
        <w:tab w:val="right" w:leader="dot" w:pos="10456"/>
      </w:tabs>
      <w:ind w:firstLine="482"/>
    </w:pPr>
    <w:rPr>
      <w:b/>
    </w:rPr>
  </w:style>
  <w:style w:type="paragraph" w:styleId="a5">
    <w:name w:val="header"/>
    <w:basedOn w:val="a1"/>
    <w:link w:val="a6"/>
    <w:uiPriority w:val="99"/>
    <w:rsid w:val="006C7A80"/>
    <w:pPr>
      <w:widowControl w:val="0"/>
      <w:pBdr>
        <w:bottom w:val="single" w:sz="6" w:space="1" w:color="auto"/>
      </w:pBdr>
      <w:tabs>
        <w:tab w:val="clear" w:pos="377"/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21"/>
    </w:rPr>
  </w:style>
  <w:style w:type="paragraph" w:styleId="a7">
    <w:name w:val="footer"/>
    <w:basedOn w:val="a1"/>
    <w:link w:val="a8"/>
    <w:uiPriority w:val="99"/>
    <w:pPr>
      <w:tabs>
        <w:tab w:val="clear" w:pos="377"/>
        <w:tab w:val="center" w:pos="4153"/>
        <w:tab w:val="right" w:pos="8306"/>
      </w:tabs>
      <w:spacing w:before="600" w:line="180" w:lineRule="atLeast"/>
      <w:jc w:val="left"/>
    </w:pPr>
    <w:rPr>
      <w:sz w:val="18"/>
      <w:szCs w:val="18"/>
    </w:rPr>
  </w:style>
  <w:style w:type="paragraph" w:styleId="TOC3">
    <w:name w:val="toc 3"/>
    <w:basedOn w:val="a1"/>
    <w:next w:val="a1"/>
    <w:autoRedefine/>
    <w:uiPriority w:val="39"/>
    <w:qFormat/>
    <w:rsid w:val="00032F5E"/>
    <w:pPr>
      <w:tabs>
        <w:tab w:val="clear" w:pos="377"/>
      </w:tabs>
      <w:ind w:leftChars="400" w:left="840"/>
    </w:pPr>
    <w:rPr>
      <w:b/>
    </w:rPr>
  </w:style>
  <w:style w:type="character" w:styleId="a9">
    <w:name w:val="Hyperlink"/>
    <w:basedOn w:val="a2"/>
    <w:uiPriority w:val="99"/>
    <w:rPr>
      <w:color w:val="0000FF"/>
      <w:u w:val="single"/>
    </w:rPr>
  </w:style>
  <w:style w:type="paragraph" w:styleId="TOC7">
    <w:name w:val="toc 7"/>
    <w:basedOn w:val="a1"/>
    <w:next w:val="a1"/>
    <w:autoRedefine/>
    <w:uiPriority w:val="39"/>
    <w:pPr>
      <w:widowControl w:val="0"/>
      <w:tabs>
        <w:tab w:val="clear" w:pos="377"/>
      </w:tabs>
      <w:spacing w:line="240" w:lineRule="auto"/>
      <w:ind w:leftChars="1200" w:left="2520"/>
    </w:pPr>
    <w:rPr>
      <w:kern w:val="2"/>
    </w:rPr>
  </w:style>
  <w:style w:type="paragraph" w:styleId="TOC6">
    <w:name w:val="toc 6"/>
    <w:basedOn w:val="a1"/>
    <w:next w:val="a1"/>
    <w:autoRedefine/>
    <w:uiPriority w:val="39"/>
    <w:pPr>
      <w:widowControl w:val="0"/>
      <w:tabs>
        <w:tab w:val="clear" w:pos="377"/>
      </w:tabs>
      <w:spacing w:line="240" w:lineRule="auto"/>
      <w:ind w:leftChars="1000" w:left="2100"/>
    </w:pPr>
    <w:rPr>
      <w:kern w:val="2"/>
    </w:rPr>
  </w:style>
  <w:style w:type="character" w:styleId="aa">
    <w:name w:val="page number"/>
    <w:basedOn w:val="a2"/>
  </w:style>
  <w:style w:type="paragraph" w:styleId="ab">
    <w:name w:val="Title"/>
    <w:basedOn w:val="a1"/>
    <w:next w:val="a1"/>
    <w:link w:val="ac"/>
    <w:unhideWhenUsed/>
    <w:qFormat/>
    <w:rsid w:val="002D6D74"/>
    <w:pPr>
      <w:spacing w:before="240" w:after="60"/>
      <w:jc w:val="center"/>
      <w:outlineLvl w:val="0"/>
    </w:pPr>
    <w:rPr>
      <w:b/>
      <w:bCs/>
      <w:sz w:val="32"/>
      <w:szCs w:val="32"/>
    </w:rPr>
  </w:style>
  <w:style w:type="character" w:customStyle="1" w:styleId="ac">
    <w:name w:val="标题 字符"/>
    <w:basedOn w:val="a2"/>
    <w:link w:val="ab"/>
    <w:rsid w:val="002D6D74"/>
    <w:rPr>
      <w:b/>
      <w:bCs/>
      <w:sz w:val="32"/>
      <w:szCs w:val="32"/>
    </w:rPr>
  </w:style>
  <w:style w:type="paragraph" w:customStyle="1" w:styleId="msonormal0">
    <w:name w:val="msonormal"/>
    <w:basedOn w:val="a1"/>
    <w:uiPriority w:val="2"/>
    <w:rsid w:val="000E5880"/>
    <w:pPr>
      <w:tabs>
        <w:tab w:val="clear" w:pos="377"/>
      </w:tabs>
      <w:spacing w:before="100" w:beforeAutospacing="1" w:after="100" w:afterAutospacing="1" w:line="240" w:lineRule="auto"/>
      <w:jc w:val="left"/>
    </w:pPr>
    <w:rPr>
      <w:rFonts w:ascii="宋体" w:hAnsi="宋体" w:cs="宋体"/>
    </w:rPr>
  </w:style>
  <w:style w:type="paragraph" w:styleId="ad">
    <w:name w:val="List Paragraph"/>
    <w:basedOn w:val="a1"/>
    <w:link w:val="ae"/>
    <w:uiPriority w:val="34"/>
    <w:qFormat/>
    <w:rsid w:val="00931BB7"/>
    <w:pPr>
      <w:ind w:firstLine="420"/>
    </w:pPr>
  </w:style>
  <w:style w:type="character" w:styleId="HTML">
    <w:name w:val="HTML Code"/>
    <w:basedOn w:val="a2"/>
    <w:uiPriority w:val="99"/>
    <w:rsid w:val="00A74C15"/>
    <w:rPr>
      <w:rFonts w:ascii="Courier New" w:hAnsi="Courier New" w:cs="Courier New"/>
      <w:sz w:val="20"/>
      <w:szCs w:val="20"/>
    </w:rPr>
  </w:style>
  <w:style w:type="character" w:customStyle="1" w:styleId="af">
    <w:name w:val="样式 蓝色"/>
    <w:basedOn w:val="a2"/>
    <w:qFormat/>
    <w:rsid w:val="00A74C15"/>
    <w:rPr>
      <w:color w:val="0000FF"/>
    </w:rPr>
  </w:style>
  <w:style w:type="character" w:customStyle="1" w:styleId="RGB1632121">
    <w:name w:val="样式 自定义颜色(RGB(1632121))"/>
    <w:basedOn w:val="a2"/>
    <w:qFormat/>
    <w:rsid w:val="00A74C15"/>
    <w:rPr>
      <w:color w:val="A31515"/>
    </w:rPr>
  </w:style>
  <w:style w:type="character" w:customStyle="1" w:styleId="RGB913690">
    <w:name w:val="样式 自定义颜色(RGB(913690))"/>
    <w:basedOn w:val="a2"/>
    <w:qFormat/>
    <w:rsid w:val="00A74C15"/>
    <w:rPr>
      <w:color w:val="09885A"/>
    </w:rPr>
  </w:style>
  <w:style w:type="paragraph" w:customStyle="1" w:styleId="205">
    <w:name w:val="样式 标题 2 + 段前: 0.5 行"/>
    <w:basedOn w:val="2"/>
    <w:rsid w:val="00743A0A"/>
    <w:pPr>
      <w:numPr>
        <w:ilvl w:val="0"/>
        <w:numId w:val="1"/>
      </w:numPr>
      <w:spacing w:before="120"/>
    </w:pPr>
    <w:rPr>
      <w:rFonts w:cs="宋体"/>
      <w:bCs w:val="0"/>
      <w:color w:val="0070C0"/>
      <w:szCs w:val="20"/>
    </w:rPr>
  </w:style>
  <w:style w:type="character" w:customStyle="1" w:styleId="22">
    <w:name w:val="样式 样式 蓝色 + 自动设置 图案: 清除 (着色 2)"/>
    <w:basedOn w:val="af"/>
    <w:rsid w:val="00743A0A"/>
    <w:rPr>
      <w:color w:val="auto"/>
      <w:shd w:val="clear" w:color="auto" w:fill="F4B083" w:themeFill="accent2" w:themeFillTint="99"/>
    </w:rPr>
  </w:style>
  <w:style w:type="character" w:customStyle="1" w:styleId="12">
    <w:name w:val="未处理的提及1"/>
    <w:basedOn w:val="a2"/>
    <w:uiPriority w:val="99"/>
    <w:semiHidden/>
    <w:unhideWhenUsed/>
    <w:rsid w:val="0045305C"/>
    <w:rPr>
      <w:color w:val="808080"/>
      <w:shd w:val="clear" w:color="auto" w:fill="E6E6E6"/>
    </w:rPr>
  </w:style>
  <w:style w:type="paragraph" w:styleId="af0">
    <w:name w:val="Normal (Web)"/>
    <w:basedOn w:val="a1"/>
    <w:link w:val="af1"/>
    <w:uiPriority w:val="99"/>
    <w:unhideWhenUsed/>
    <w:rsid w:val="00491783"/>
    <w:pPr>
      <w:tabs>
        <w:tab w:val="clear" w:pos="377"/>
      </w:tabs>
      <w:spacing w:before="100" w:beforeAutospacing="1" w:after="100" w:afterAutospacing="1" w:line="240" w:lineRule="auto"/>
      <w:jc w:val="left"/>
    </w:pPr>
    <w:rPr>
      <w:rFonts w:ascii="宋体" w:hAnsi="宋体" w:cs="宋体"/>
    </w:rPr>
  </w:style>
  <w:style w:type="paragraph" w:customStyle="1" w:styleId="af2">
    <w:name w:val="样式 篱笆"/>
    <w:basedOn w:val="a1"/>
    <w:next w:val="a1"/>
    <w:link w:val="af3"/>
    <w:qFormat/>
    <w:rsid w:val="006D4C73"/>
    <w:rPr>
      <w:color w:val="A31515"/>
    </w:rPr>
  </w:style>
  <w:style w:type="character" w:customStyle="1" w:styleId="af3">
    <w:name w:val="样式 篱笆 字符"/>
    <w:basedOn w:val="a2"/>
    <w:link w:val="af2"/>
    <w:rsid w:val="006D4C73"/>
    <w:rPr>
      <w:rFonts w:ascii="Consolas" w:hAnsi="Consolas"/>
      <w:color w:val="A31515"/>
      <w:sz w:val="21"/>
      <w:szCs w:val="24"/>
    </w:rPr>
  </w:style>
  <w:style w:type="character" w:styleId="af4">
    <w:name w:val="Emphasis"/>
    <w:basedOn w:val="a2"/>
    <w:uiPriority w:val="20"/>
    <w:qFormat/>
    <w:rsid w:val="003B79A8"/>
    <w:rPr>
      <w:i/>
      <w:iCs/>
    </w:rPr>
  </w:style>
  <w:style w:type="character" w:styleId="af5">
    <w:name w:val="Intense Emphasis"/>
    <w:basedOn w:val="a2"/>
    <w:uiPriority w:val="21"/>
    <w:qFormat/>
    <w:rsid w:val="003B79A8"/>
    <w:rPr>
      <w:i/>
      <w:iCs/>
      <w:color w:val="4472C4" w:themeColor="accent1"/>
    </w:rPr>
  </w:style>
  <w:style w:type="character" w:styleId="af6">
    <w:name w:val="FollowedHyperlink"/>
    <w:basedOn w:val="a2"/>
    <w:uiPriority w:val="99"/>
    <w:unhideWhenUsed/>
    <w:rsid w:val="00732C60"/>
    <w:rPr>
      <w:color w:val="800080"/>
      <w:u w:val="single"/>
    </w:rPr>
  </w:style>
  <w:style w:type="character" w:customStyle="1" w:styleId="apple-converted-space">
    <w:name w:val="apple-converted-space"/>
    <w:basedOn w:val="a2"/>
    <w:rsid w:val="005D6A58"/>
  </w:style>
  <w:style w:type="table" w:styleId="af7">
    <w:name w:val="Table Grid"/>
    <w:basedOn w:val="a3"/>
    <w:uiPriority w:val="39"/>
    <w:rsid w:val="0075563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13">
    <w:name w:val="样式 蓝色1"/>
    <w:basedOn w:val="a1"/>
    <w:next w:val="a1"/>
    <w:link w:val="14"/>
    <w:qFormat/>
    <w:rsid w:val="001E27B7"/>
    <w:rPr>
      <w:color w:val="0000CC"/>
    </w:rPr>
  </w:style>
  <w:style w:type="character" w:customStyle="1" w:styleId="14">
    <w:name w:val="样式 蓝色1 字符"/>
    <w:basedOn w:val="a2"/>
    <w:link w:val="13"/>
    <w:rsid w:val="001E27B7"/>
    <w:rPr>
      <w:rFonts w:ascii="Consolas" w:hAnsi="Consolas"/>
      <w:color w:val="0000CC"/>
      <w:sz w:val="21"/>
      <w:szCs w:val="24"/>
    </w:rPr>
  </w:style>
  <w:style w:type="character" w:customStyle="1" w:styleId="std">
    <w:name w:val="std"/>
    <w:basedOn w:val="a2"/>
    <w:uiPriority w:val="2"/>
    <w:rsid w:val="00EA5E89"/>
  </w:style>
  <w:style w:type="character" w:styleId="af8">
    <w:name w:val="Strong"/>
    <w:basedOn w:val="a2"/>
    <w:uiPriority w:val="22"/>
    <w:qFormat/>
    <w:rsid w:val="00EA5E89"/>
    <w:rPr>
      <w:b/>
      <w:bCs/>
    </w:rPr>
  </w:style>
  <w:style w:type="character" w:customStyle="1" w:styleId="xref">
    <w:name w:val="xref"/>
    <w:basedOn w:val="a2"/>
    <w:uiPriority w:val="2"/>
    <w:rsid w:val="00062A1F"/>
  </w:style>
  <w:style w:type="paragraph" w:customStyle="1" w:styleId="last">
    <w:name w:val="last"/>
    <w:basedOn w:val="a1"/>
    <w:rsid w:val="00062A1F"/>
    <w:pPr>
      <w:tabs>
        <w:tab w:val="clear" w:pos="377"/>
      </w:tabs>
      <w:spacing w:before="100" w:beforeAutospacing="1" w:after="100" w:afterAutospacing="1" w:line="240" w:lineRule="auto"/>
      <w:jc w:val="left"/>
    </w:pPr>
    <w:rPr>
      <w:rFonts w:ascii="宋体" w:hAnsi="宋体" w:cs="宋体"/>
    </w:rPr>
  </w:style>
  <w:style w:type="paragraph" w:customStyle="1" w:styleId="15">
    <w:name w:val="题注1"/>
    <w:basedOn w:val="a1"/>
    <w:rsid w:val="00062A1F"/>
    <w:pPr>
      <w:tabs>
        <w:tab w:val="clear" w:pos="377"/>
      </w:tabs>
      <w:spacing w:before="100" w:beforeAutospacing="1" w:after="100" w:afterAutospacing="1" w:line="240" w:lineRule="auto"/>
      <w:jc w:val="left"/>
    </w:pPr>
    <w:rPr>
      <w:rFonts w:ascii="宋体" w:hAnsi="宋体" w:cs="宋体"/>
    </w:rPr>
  </w:style>
  <w:style w:type="character" w:customStyle="1" w:styleId="pre">
    <w:name w:val="pre"/>
    <w:basedOn w:val="a2"/>
    <w:rsid w:val="002E57DE"/>
  </w:style>
  <w:style w:type="paragraph" w:styleId="HTML0">
    <w:name w:val="HTML Preformatted"/>
    <w:basedOn w:val="a1"/>
    <w:link w:val="HTML1"/>
    <w:uiPriority w:val="99"/>
    <w:unhideWhenUsed/>
    <w:rsid w:val="004F344C"/>
    <w:pPr>
      <w:tabs>
        <w:tab w:val="clear" w:pos="377"/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jc w:val="left"/>
    </w:pPr>
    <w:rPr>
      <w:rFonts w:ascii="宋体" w:hAnsi="宋体" w:cs="宋体"/>
    </w:rPr>
  </w:style>
  <w:style w:type="character" w:customStyle="1" w:styleId="HTML1">
    <w:name w:val="HTML 预设格式 字符"/>
    <w:basedOn w:val="a2"/>
    <w:link w:val="HTML0"/>
    <w:uiPriority w:val="99"/>
    <w:rsid w:val="004F344C"/>
    <w:rPr>
      <w:rFonts w:ascii="宋体" w:hAnsi="宋体" w:cs="宋体"/>
      <w:sz w:val="24"/>
      <w:szCs w:val="24"/>
    </w:rPr>
  </w:style>
  <w:style w:type="character" w:customStyle="1" w:styleId="gp">
    <w:name w:val="gp"/>
    <w:basedOn w:val="a2"/>
    <w:uiPriority w:val="2"/>
    <w:rsid w:val="004F344C"/>
  </w:style>
  <w:style w:type="character" w:customStyle="1" w:styleId="m">
    <w:name w:val="m"/>
    <w:basedOn w:val="a2"/>
    <w:uiPriority w:val="2"/>
    <w:rsid w:val="004F344C"/>
  </w:style>
  <w:style w:type="paragraph" w:customStyle="1" w:styleId="af9">
    <w:name w:val="灰色背景"/>
    <w:basedOn w:val="a1"/>
    <w:next w:val="a1"/>
    <w:link w:val="afa"/>
    <w:qFormat/>
    <w:rsid w:val="00B61FCA"/>
    <w:pPr>
      <w:shd w:val="clear" w:color="DBDBDB" w:themeColor="accent3" w:themeTint="66" w:fill="E7E6E6" w:themeFill="background2"/>
    </w:pPr>
  </w:style>
  <w:style w:type="character" w:customStyle="1" w:styleId="afa">
    <w:name w:val="灰色背景 字符"/>
    <w:basedOn w:val="a2"/>
    <w:link w:val="af9"/>
    <w:rsid w:val="00B61FCA"/>
    <w:rPr>
      <w:rFonts w:ascii="Calibri" w:hAnsi="Calibri"/>
      <w:sz w:val="24"/>
      <w:szCs w:val="24"/>
      <w:shd w:val="clear" w:color="DBDBDB" w:themeColor="accent3" w:themeTint="66" w:fill="E7E6E6" w:themeFill="background2"/>
    </w:rPr>
  </w:style>
  <w:style w:type="paragraph" w:customStyle="1" w:styleId="first">
    <w:name w:val="first"/>
    <w:basedOn w:val="a1"/>
    <w:rsid w:val="00B66582"/>
    <w:pPr>
      <w:tabs>
        <w:tab w:val="clear" w:pos="377"/>
      </w:tabs>
      <w:spacing w:before="100" w:beforeAutospacing="1" w:after="100" w:afterAutospacing="1" w:line="240" w:lineRule="auto"/>
      <w:jc w:val="left"/>
    </w:pPr>
    <w:rPr>
      <w:rFonts w:ascii="宋体" w:hAnsi="宋体" w:cs="宋体"/>
    </w:rPr>
  </w:style>
  <w:style w:type="paragraph" w:customStyle="1" w:styleId="afb">
    <w:name w:val="蓝色背景"/>
    <w:basedOn w:val="a1"/>
    <w:link w:val="afc"/>
    <w:qFormat/>
    <w:rsid w:val="00D166A9"/>
    <w:pPr>
      <w:shd w:val="clear" w:color="auto" w:fill="B4C6E7" w:themeFill="accent1" w:themeFillTint="66"/>
    </w:pPr>
  </w:style>
  <w:style w:type="character" w:customStyle="1" w:styleId="afc">
    <w:name w:val="蓝色背景 字符"/>
    <w:basedOn w:val="a2"/>
    <w:link w:val="afb"/>
    <w:rsid w:val="00D166A9"/>
    <w:rPr>
      <w:rFonts w:ascii="Calibri" w:hAnsi="Calibri"/>
      <w:sz w:val="24"/>
      <w:szCs w:val="24"/>
      <w:shd w:val="clear" w:color="auto" w:fill="B4C6E7" w:themeFill="accent1" w:themeFillTint="66"/>
    </w:rPr>
  </w:style>
  <w:style w:type="paragraph" w:customStyle="1" w:styleId="afd">
    <w:name w:val="红色背景"/>
    <w:basedOn w:val="afb"/>
    <w:link w:val="afe"/>
    <w:rsid w:val="001B3278"/>
    <w:pPr>
      <w:pBdr>
        <w:top w:val="single" w:sz="4" w:space="1" w:color="FDB1BC"/>
        <w:left w:val="single" w:sz="4" w:space="4" w:color="FDB1BC"/>
        <w:bottom w:val="single" w:sz="4" w:space="1" w:color="FDB1BC"/>
        <w:right w:val="single" w:sz="4" w:space="4" w:color="FDB1BC"/>
      </w:pBdr>
      <w:shd w:val="clear" w:color="auto" w:fill="FED3D9"/>
    </w:pPr>
  </w:style>
  <w:style w:type="character" w:customStyle="1" w:styleId="afe">
    <w:name w:val="红色背景 字符"/>
    <w:basedOn w:val="afc"/>
    <w:link w:val="afd"/>
    <w:rsid w:val="001B3278"/>
    <w:rPr>
      <w:rFonts w:ascii="Calibri" w:hAnsi="Calibri"/>
      <w:sz w:val="24"/>
      <w:szCs w:val="24"/>
      <w:shd w:val="clear" w:color="auto" w:fill="FED3D9"/>
    </w:rPr>
  </w:style>
  <w:style w:type="character" w:styleId="aff">
    <w:name w:val="annotation reference"/>
    <w:basedOn w:val="a2"/>
    <w:rsid w:val="00397D23"/>
    <w:rPr>
      <w:sz w:val="21"/>
      <w:szCs w:val="21"/>
    </w:rPr>
  </w:style>
  <w:style w:type="paragraph" w:styleId="aff0">
    <w:name w:val="annotation text"/>
    <w:basedOn w:val="a1"/>
    <w:link w:val="aff1"/>
    <w:rsid w:val="00397D23"/>
    <w:pPr>
      <w:jc w:val="left"/>
    </w:pPr>
  </w:style>
  <w:style w:type="character" w:customStyle="1" w:styleId="aff1">
    <w:name w:val="批注文字 字符"/>
    <w:basedOn w:val="a2"/>
    <w:link w:val="aff0"/>
    <w:rsid w:val="00397D23"/>
    <w:rPr>
      <w:rFonts w:ascii="Consolas" w:hAnsi="Consolas"/>
      <w:sz w:val="21"/>
      <w:szCs w:val="24"/>
    </w:rPr>
  </w:style>
  <w:style w:type="paragraph" w:styleId="aff2">
    <w:name w:val="annotation subject"/>
    <w:basedOn w:val="aff0"/>
    <w:next w:val="aff0"/>
    <w:link w:val="aff3"/>
    <w:rsid w:val="00397D23"/>
    <w:rPr>
      <w:b/>
      <w:bCs/>
    </w:rPr>
  </w:style>
  <w:style w:type="character" w:customStyle="1" w:styleId="aff3">
    <w:name w:val="批注主题 字符"/>
    <w:basedOn w:val="aff1"/>
    <w:link w:val="aff2"/>
    <w:rsid w:val="00397D23"/>
    <w:rPr>
      <w:rFonts w:ascii="Consolas" w:hAnsi="Consolas"/>
      <w:b/>
      <w:bCs/>
      <w:sz w:val="21"/>
      <w:szCs w:val="24"/>
    </w:rPr>
  </w:style>
  <w:style w:type="paragraph" w:styleId="aff4">
    <w:name w:val="Balloon Text"/>
    <w:basedOn w:val="a1"/>
    <w:link w:val="aff5"/>
    <w:rsid w:val="00397D23"/>
    <w:pPr>
      <w:spacing w:line="240" w:lineRule="auto"/>
    </w:pPr>
    <w:rPr>
      <w:sz w:val="18"/>
      <w:szCs w:val="18"/>
    </w:rPr>
  </w:style>
  <w:style w:type="character" w:customStyle="1" w:styleId="aff5">
    <w:name w:val="批注框文本 字符"/>
    <w:basedOn w:val="a2"/>
    <w:link w:val="aff4"/>
    <w:rsid w:val="00397D23"/>
    <w:rPr>
      <w:rFonts w:ascii="Consolas" w:hAnsi="Consolas"/>
      <w:sz w:val="18"/>
      <w:szCs w:val="18"/>
    </w:rPr>
  </w:style>
  <w:style w:type="character" w:customStyle="1" w:styleId="go">
    <w:name w:val="go"/>
    <w:basedOn w:val="a2"/>
    <w:uiPriority w:val="2"/>
    <w:rsid w:val="0071618D"/>
  </w:style>
  <w:style w:type="character" w:customStyle="1" w:styleId="se">
    <w:name w:val="se"/>
    <w:basedOn w:val="a2"/>
    <w:uiPriority w:val="2"/>
    <w:rsid w:val="0071618D"/>
  </w:style>
  <w:style w:type="character" w:customStyle="1" w:styleId="s2">
    <w:name w:val="s2"/>
    <w:basedOn w:val="a2"/>
    <w:rsid w:val="0071618D"/>
  </w:style>
  <w:style w:type="character" w:customStyle="1" w:styleId="k">
    <w:name w:val="k"/>
    <w:basedOn w:val="a2"/>
    <w:rsid w:val="0071618D"/>
  </w:style>
  <w:style w:type="character" w:customStyle="1" w:styleId="c1">
    <w:name w:val="c1"/>
    <w:basedOn w:val="a2"/>
    <w:rsid w:val="0071618D"/>
  </w:style>
  <w:style w:type="character" w:customStyle="1" w:styleId="na">
    <w:name w:val="na"/>
    <w:basedOn w:val="a2"/>
    <w:uiPriority w:val="2"/>
    <w:rsid w:val="0071618D"/>
  </w:style>
  <w:style w:type="character" w:customStyle="1" w:styleId="o">
    <w:name w:val="o"/>
    <w:basedOn w:val="a2"/>
    <w:rsid w:val="0071618D"/>
  </w:style>
  <w:style w:type="character" w:customStyle="1" w:styleId="s">
    <w:name w:val="s"/>
    <w:basedOn w:val="a2"/>
    <w:uiPriority w:val="2"/>
    <w:rsid w:val="0071618D"/>
  </w:style>
  <w:style w:type="character" w:customStyle="1" w:styleId="nb">
    <w:name w:val="nb"/>
    <w:basedOn w:val="a2"/>
    <w:uiPriority w:val="2"/>
    <w:rsid w:val="0071618D"/>
  </w:style>
  <w:style w:type="character" w:customStyle="1" w:styleId="s1">
    <w:name w:val="s1"/>
    <w:basedOn w:val="a2"/>
    <w:uiPriority w:val="2"/>
    <w:rsid w:val="000E764E"/>
  </w:style>
  <w:style w:type="character" w:customStyle="1" w:styleId="problematic">
    <w:name w:val="problematic"/>
    <w:basedOn w:val="a2"/>
    <w:uiPriority w:val="2"/>
    <w:rsid w:val="00A01642"/>
  </w:style>
  <w:style w:type="character" w:customStyle="1" w:styleId="doc">
    <w:name w:val="doc"/>
    <w:basedOn w:val="a2"/>
    <w:uiPriority w:val="2"/>
    <w:rsid w:val="00CC0F33"/>
  </w:style>
  <w:style w:type="paragraph" w:styleId="aff6">
    <w:name w:val="No Spacing"/>
    <w:link w:val="aff7"/>
    <w:uiPriority w:val="1"/>
    <w:qFormat/>
    <w:rsid w:val="0004012F"/>
    <w:pPr>
      <w:tabs>
        <w:tab w:val="left" w:pos="377"/>
      </w:tabs>
      <w:jc w:val="both"/>
    </w:pPr>
    <w:rPr>
      <w:rFonts w:ascii="Consolas" w:hAnsi="Consolas"/>
      <w:sz w:val="21"/>
      <w:szCs w:val="24"/>
    </w:rPr>
  </w:style>
  <w:style w:type="character" w:customStyle="1" w:styleId="aff8">
    <w:name w:val="粉色字"/>
    <w:basedOn w:val="a2"/>
    <w:uiPriority w:val="1"/>
    <w:qFormat/>
    <w:rsid w:val="003338D4"/>
    <w:rPr>
      <w:rFonts w:ascii="Consolas" w:hAnsi="Consolas" w:cs="Consolas"/>
      <w:color w:val="E74C3C"/>
      <w:sz w:val="20"/>
      <w:szCs w:val="19"/>
      <w:shd w:val="clear" w:color="auto" w:fill="F9F2F4"/>
    </w:rPr>
  </w:style>
  <w:style w:type="paragraph" w:styleId="aff9">
    <w:name w:val="Intense Quote"/>
    <w:basedOn w:val="a1"/>
    <w:next w:val="a1"/>
    <w:link w:val="affa"/>
    <w:uiPriority w:val="30"/>
    <w:qFormat/>
    <w:rsid w:val="00722D37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4472C4" w:themeColor="accent1"/>
    </w:rPr>
  </w:style>
  <w:style w:type="character" w:customStyle="1" w:styleId="affa">
    <w:name w:val="明显引用 字符"/>
    <w:basedOn w:val="a2"/>
    <w:link w:val="aff9"/>
    <w:uiPriority w:val="30"/>
    <w:rsid w:val="00722D37"/>
    <w:rPr>
      <w:rFonts w:ascii="Consolas" w:hAnsi="Consolas"/>
      <w:i/>
      <w:iCs/>
      <w:color w:val="4472C4" w:themeColor="accent1"/>
      <w:sz w:val="21"/>
      <w:szCs w:val="24"/>
    </w:rPr>
  </w:style>
  <w:style w:type="character" w:customStyle="1" w:styleId="caption-text">
    <w:name w:val="caption-text"/>
    <w:basedOn w:val="a2"/>
    <w:uiPriority w:val="2"/>
    <w:rsid w:val="00DC576C"/>
  </w:style>
  <w:style w:type="paragraph" w:styleId="TOC">
    <w:name w:val="TOC Heading"/>
    <w:basedOn w:val="1"/>
    <w:next w:val="a1"/>
    <w:uiPriority w:val="39"/>
    <w:unhideWhenUsed/>
    <w:qFormat/>
    <w:rsid w:val="00A50274"/>
    <w:pPr>
      <w:numPr>
        <w:numId w:val="0"/>
      </w:numPr>
      <w:tabs>
        <w:tab w:val="clear" w:pos="377"/>
      </w:tabs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Cs w:val="0"/>
      <w:color w:val="2F5496" w:themeColor="accent1" w:themeShade="BF"/>
      <w:kern w:val="0"/>
      <w:szCs w:val="32"/>
    </w:rPr>
  </w:style>
  <w:style w:type="paragraph" w:styleId="TOC4">
    <w:name w:val="toc 4"/>
    <w:basedOn w:val="a1"/>
    <w:next w:val="a1"/>
    <w:autoRedefine/>
    <w:uiPriority w:val="39"/>
    <w:unhideWhenUsed/>
    <w:rsid w:val="00851D1C"/>
    <w:pPr>
      <w:widowControl w:val="0"/>
      <w:tabs>
        <w:tab w:val="clear" w:pos="377"/>
      </w:tabs>
      <w:spacing w:line="240" w:lineRule="auto"/>
      <w:ind w:leftChars="600" w:left="1260"/>
    </w:pPr>
    <w:rPr>
      <w:rFonts w:asciiTheme="minorHAnsi" w:eastAsiaTheme="minorEastAsia" w:hAnsiTheme="minorHAnsi" w:cstheme="minorBidi"/>
      <w:kern w:val="2"/>
      <w:szCs w:val="22"/>
    </w:rPr>
  </w:style>
  <w:style w:type="paragraph" w:styleId="TOC5">
    <w:name w:val="toc 5"/>
    <w:basedOn w:val="a1"/>
    <w:next w:val="a1"/>
    <w:autoRedefine/>
    <w:uiPriority w:val="39"/>
    <w:unhideWhenUsed/>
    <w:rsid w:val="00851D1C"/>
    <w:pPr>
      <w:widowControl w:val="0"/>
      <w:tabs>
        <w:tab w:val="clear" w:pos="377"/>
      </w:tabs>
      <w:spacing w:line="240" w:lineRule="auto"/>
      <w:ind w:leftChars="800" w:left="1680"/>
    </w:pPr>
    <w:rPr>
      <w:rFonts w:asciiTheme="minorHAnsi" w:eastAsiaTheme="minorEastAsia" w:hAnsiTheme="minorHAnsi" w:cstheme="minorBidi"/>
      <w:kern w:val="2"/>
      <w:szCs w:val="22"/>
    </w:rPr>
  </w:style>
  <w:style w:type="paragraph" w:styleId="TOC8">
    <w:name w:val="toc 8"/>
    <w:basedOn w:val="a1"/>
    <w:next w:val="a1"/>
    <w:autoRedefine/>
    <w:uiPriority w:val="39"/>
    <w:unhideWhenUsed/>
    <w:rsid w:val="00851D1C"/>
    <w:pPr>
      <w:widowControl w:val="0"/>
      <w:tabs>
        <w:tab w:val="clear" w:pos="377"/>
      </w:tabs>
      <w:spacing w:line="240" w:lineRule="auto"/>
      <w:ind w:leftChars="1400" w:left="2940"/>
    </w:pPr>
    <w:rPr>
      <w:rFonts w:asciiTheme="minorHAnsi" w:eastAsiaTheme="minorEastAsia" w:hAnsiTheme="minorHAnsi" w:cstheme="minorBidi"/>
      <w:kern w:val="2"/>
      <w:szCs w:val="22"/>
    </w:rPr>
  </w:style>
  <w:style w:type="paragraph" w:styleId="TOC9">
    <w:name w:val="toc 9"/>
    <w:basedOn w:val="a1"/>
    <w:next w:val="a1"/>
    <w:autoRedefine/>
    <w:uiPriority w:val="39"/>
    <w:unhideWhenUsed/>
    <w:rsid w:val="00851D1C"/>
    <w:pPr>
      <w:widowControl w:val="0"/>
      <w:tabs>
        <w:tab w:val="clear" w:pos="377"/>
      </w:tabs>
      <w:spacing w:line="240" w:lineRule="auto"/>
      <w:ind w:leftChars="1600" w:left="3360"/>
    </w:pPr>
    <w:rPr>
      <w:rFonts w:asciiTheme="minorHAnsi" w:eastAsiaTheme="minorEastAsia" w:hAnsiTheme="minorHAnsi" w:cstheme="minorBidi"/>
      <w:kern w:val="2"/>
      <w:szCs w:val="22"/>
    </w:rPr>
  </w:style>
  <w:style w:type="character" w:customStyle="1" w:styleId="23">
    <w:name w:val="未处理的提及2"/>
    <w:basedOn w:val="a2"/>
    <w:uiPriority w:val="99"/>
    <w:semiHidden/>
    <w:unhideWhenUsed/>
    <w:rsid w:val="00851D1C"/>
    <w:rPr>
      <w:color w:val="808080"/>
      <w:shd w:val="clear" w:color="auto" w:fill="E6E6E6"/>
    </w:rPr>
  </w:style>
  <w:style w:type="paragraph" w:customStyle="1" w:styleId="affb">
    <w:name w:val="表格栏目"/>
    <w:basedOn w:val="a1"/>
    <w:rsid w:val="00B70256"/>
    <w:pPr>
      <w:widowControl w:val="0"/>
      <w:tabs>
        <w:tab w:val="clear" w:pos="377"/>
      </w:tabs>
      <w:adjustRightInd w:val="0"/>
      <w:snapToGrid w:val="0"/>
      <w:spacing w:before="45" w:after="45" w:line="240" w:lineRule="auto"/>
      <w:jc w:val="center"/>
    </w:pPr>
    <w:rPr>
      <w:rFonts w:ascii="宋体" w:eastAsia="黑体"/>
      <w:b/>
      <w:bCs/>
      <w:kern w:val="2"/>
    </w:rPr>
  </w:style>
  <w:style w:type="paragraph" w:customStyle="1" w:styleId="affc">
    <w:name w:val="表格单元"/>
    <w:basedOn w:val="a1"/>
    <w:rsid w:val="00B70256"/>
    <w:pPr>
      <w:widowControl w:val="0"/>
      <w:tabs>
        <w:tab w:val="clear" w:pos="377"/>
      </w:tabs>
      <w:adjustRightInd w:val="0"/>
      <w:snapToGrid w:val="0"/>
      <w:spacing w:before="45" w:after="45" w:line="240" w:lineRule="auto"/>
      <w:jc w:val="left"/>
    </w:pPr>
    <w:rPr>
      <w:rFonts w:ascii="宋体"/>
      <w:kern w:val="2"/>
    </w:rPr>
  </w:style>
  <w:style w:type="character" w:customStyle="1" w:styleId="aff7">
    <w:name w:val="无间隔 字符"/>
    <w:basedOn w:val="a2"/>
    <w:link w:val="aff6"/>
    <w:uiPriority w:val="1"/>
    <w:rsid w:val="009D5006"/>
    <w:rPr>
      <w:rFonts w:ascii="Consolas" w:hAnsi="Consolas"/>
      <w:sz w:val="21"/>
      <w:szCs w:val="24"/>
    </w:rPr>
  </w:style>
  <w:style w:type="paragraph" w:styleId="affd">
    <w:name w:val="Revision"/>
    <w:hidden/>
    <w:uiPriority w:val="99"/>
    <w:semiHidden/>
    <w:rsid w:val="00632C7D"/>
    <w:rPr>
      <w:rFonts w:ascii="Consolas" w:hAnsi="Consolas"/>
      <w:sz w:val="21"/>
      <w:szCs w:val="24"/>
    </w:rPr>
  </w:style>
  <w:style w:type="character" w:customStyle="1" w:styleId="31">
    <w:name w:val="未处理的提及3"/>
    <w:basedOn w:val="a2"/>
    <w:uiPriority w:val="99"/>
    <w:semiHidden/>
    <w:unhideWhenUsed/>
    <w:rsid w:val="00632C7D"/>
    <w:rPr>
      <w:color w:val="808080"/>
      <w:shd w:val="clear" w:color="auto" w:fill="E6E6E6"/>
    </w:rPr>
  </w:style>
  <w:style w:type="character" w:customStyle="1" w:styleId="a8">
    <w:name w:val="页脚 字符"/>
    <w:basedOn w:val="a2"/>
    <w:link w:val="a7"/>
    <w:uiPriority w:val="99"/>
    <w:rsid w:val="007871ED"/>
    <w:rPr>
      <w:rFonts w:ascii="Consolas" w:hAnsi="Consolas"/>
      <w:sz w:val="18"/>
      <w:szCs w:val="18"/>
    </w:rPr>
  </w:style>
  <w:style w:type="character" w:customStyle="1" w:styleId="a6">
    <w:name w:val="页眉 字符"/>
    <w:basedOn w:val="a2"/>
    <w:link w:val="a5"/>
    <w:uiPriority w:val="99"/>
    <w:rsid w:val="006C7A80"/>
    <w:rPr>
      <w:rFonts w:ascii="Consolas" w:hAnsi="Consolas"/>
      <w:sz w:val="18"/>
      <w:szCs w:val="21"/>
    </w:rPr>
  </w:style>
  <w:style w:type="character" w:customStyle="1" w:styleId="11">
    <w:name w:val="标题 1 字符"/>
    <w:link w:val="1"/>
    <w:uiPriority w:val="9"/>
    <w:rsid w:val="00621D67"/>
    <w:rPr>
      <w:rFonts w:eastAsia="黑体"/>
      <w:b/>
      <w:bCs/>
      <w:kern w:val="44"/>
      <w:sz w:val="32"/>
      <w:szCs w:val="30"/>
    </w:rPr>
  </w:style>
  <w:style w:type="character" w:customStyle="1" w:styleId="value">
    <w:name w:val="value"/>
    <w:rsid w:val="000128AE"/>
  </w:style>
  <w:style w:type="paragraph" w:customStyle="1" w:styleId="affe">
    <w:name w:val="程序"/>
    <w:basedOn w:val="a1"/>
    <w:rsid w:val="000128AE"/>
    <w:pPr>
      <w:shd w:val="clear" w:color="auto" w:fill="D9D9D9" w:themeFill="background1" w:themeFillShade="D9"/>
      <w:tabs>
        <w:tab w:val="clear" w:pos="377"/>
      </w:tabs>
      <w:spacing w:line="312" w:lineRule="atLeast"/>
      <w:jc w:val="left"/>
    </w:pPr>
    <w:rPr>
      <w:rFonts w:ascii="宋体" w:hAnsi="宋体" w:cs="宋体"/>
      <w:szCs w:val="21"/>
    </w:rPr>
  </w:style>
  <w:style w:type="paragraph" w:customStyle="1" w:styleId="10">
    <w:name w:val="样式1"/>
    <w:basedOn w:val="a1"/>
    <w:link w:val="1Char"/>
    <w:qFormat/>
    <w:rsid w:val="000128AE"/>
    <w:pPr>
      <w:widowControl w:val="0"/>
      <w:numPr>
        <w:numId w:val="3"/>
      </w:numPr>
      <w:tabs>
        <w:tab w:val="clear" w:pos="377"/>
      </w:tabs>
      <w:spacing w:line="300" w:lineRule="auto"/>
      <w:jc w:val="left"/>
    </w:pPr>
    <w:rPr>
      <w:kern w:val="2"/>
      <w:szCs w:val="22"/>
    </w:rPr>
  </w:style>
  <w:style w:type="paragraph" w:customStyle="1" w:styleId="a">
    <w:name w:val="小节格式"/>
    <w:basedOn w:val="a1"/>
    <w:qFormat/>
    <w:rsid w:val="000128AE"/>
    <w:pPr>
      <w:widowControl w:val="0"/>
      <w:numPr>
        <w:numId w:val="4"/>
      </w:numPr>
      <w:pBdr>
        <w:top w:val="double" w:sz="4" w:space="1" w:color="auto"/>
        <w:left w:val="double" w:sz="4" w:space="4" w:color="auto"/>
        <w:bottom w:val="double" w:sz="4" w:space="1" w:color="auto"/>
        <w:right w:val="double" w:sz="4" w:space="4" w:color="auto"/>
      </w:pBdr>
      <w:shd w:val="clear" w:color="auto" w:fill="948A54"/>
      <w:tabs>
        <w:tab w:val="clear" w:pos="377"/>
      </w:tabs>
      <w:spacing w:line="300" w:lineRule="auto"/>
      <w:jc w:val="left"/>
    </w:pPr>
    <w:rPr>
      <w:kern w:val="2"/>
      <w:szCs w:val="22"/>
    </w:rPr>
  </w:style>
  <w:style w:type="paragraph" w:customStyle="1" w:styleId="afff">
    <w:name w:val="答题"/>
    <w:basedOn w:val="a1"/>
    <w:qFormat/>
    <w:rsid w:val="00D166A9"/>
    <w:pPr>
      <w:widowControl w:val="0"/>
      <w:shd w:val="pct5" w:color="auto" w:fill="auto"/>
      <w:tabs>
        <w:tab w:val="clear" w:pos="377"/>
      </w:tabs>
      <w:jc w:val="left"/>
    </w:pPr>
    <w:rPr>
      <w:kern w:val="2"/>
      <w:szCs w:val="22"/>
    </w:rPr>
  </w:style>
  <w:style w:type="paragraph" w:customStyle="1" w:styleId="afff0">
    <w:name w:val="图表标题"/>
    <w:basedOn w:val="a1"/>
    <w:qFormat/>
    <w:rsid w:val="00D166A9"/>
    <w:pPr>
      <w:widowControl w:val="0"/>
      <w:tabs>
        <w:tab w:val="clear" w:pos="377"/>
      </w:tabs>
      <w:spacing w:line="300" w:lineRule="auto"/>
      <w:jc w:val="center"/>
    </w:pPr>
    <w:rPr>
      <w:b/>
      <w:color w:val="FFFFFF"/>
      <w:kern w:val="2"/>
      <w:szCs w:val="28"/>
    </w:rPr>
  </w:style>
  <w:style w:type="paragraph" w:customStyle="1" w:styleId="afff1">
    <w:name w:val="题目标题"/>
    <w:basedOn w:val="a1"/>
    <w:qFormat/>
    <w:rsid w:val="00D166A9"/>
    <w:pPr>
      <w:widowControl w:val="0"/>
      <w:shd w:val="clear" w:color="auto" w:fill="FABF8F"/>
      <w:tabs>
        <w:tab w:val="clear" w:pos="377"/>
      </w:tabs>
      <w:jc w:val="left"/>
    </w:pPr>
    <w:rPr>
      <w:kern w:val="2"/>
      <w:szCs w:val="22"/>
    </w:rPr>
  </w:style>
  <w:style w:type="character" w:customStyle="1" w:styleId="30">
    <w:name w:val="标题 3 字符"/>
    <w:link w:val="3"/>
    <w:uiPriority w:val="9"/>
    <w:rsid w:val="00621D67"/>
    <w:rPr>
      <w:rFonts w:eastAsia="黑体"/>
      <w:b/>
      <w:bCs/>
      <w:sz w:val="24"/>
      <w:szCs w:val="32"/>
    </w:rPr>
  </w:style>
  <w:style w:type="character" w:customStyle="1" w:styleId="40">
    <w:name w:val="标题 4 字符"/>
    <w:basedOn w:val="a2"/>
    <w:link w:val="4"/>
    <w:uiPriority w:val="9"/>
    <w:rsid w:val="000128AE"/>
    <w:rPr>
      <w:rFonts w:ascii="Consolas" w:hAnsi="Consolas"/>
      <w:bCs/>
      <w:sz w:val="24"/>
      <w:szCs w:val="24"/>
    </w:rPr>
  </w:style>
  <w:style w:type="character" w:styleId="HTML2">
    <w:name w:val="HTML Typewriter"/>
    <w:basedOn w:val="a2"/>
    <w:uiPriority w:val="99"/>
    <w:unhideWhenUsed/>
    <w:rsid w:val="000128AE"/>
    <w:rPr>
      <w:rFonts w:ascii="宋体" w:eastAsia="宋体" w:hAnsi="宋体" w:cs="宋体"/>
      <w:sz w:val="24"/>
      <w:szCs w:val="24"/>
    </w:rPr>
  </w:style>
  <w:style w:type="character" w:customStyle="1" w:styleId="nx">
    <w:name w:val="nx"/>
    <w:basedOn w:val="a2"/>
    <w:rsid w:val="000128AE"/>
  </w:style>
  <w:style w:type="character" w:customStyle="1" w:styleId="p">
    <w:name w:val="p"/>
    <w:basedOn w:val="a2"/>
    <w:rsid w:val="000128AE"/>
  </w:style>
  <w:style w:type="character" w:customStyle="1" w:styleId="mi">
    <w:name w:val="mi"/>
    <w:basedOn w:val="a2"/>
    <w:rsid w:val="000128AE"/>
  </w:style>
  <w:style w:type="character" w:customStyle="1" w:styleId="kd">
    <w:name w:val="kd"/>
    <w:basedOn w:val="a2"/>
    <w:rsid w:val="000128AE"/>
  </w:style>
  <w:style w:type="numbering" w:customStyle="1" w:styleId="20">
    <w:name w:val="样式2"/>
    <w:uiPriority w:val="99"/>
    <w:rsid w:val="000128AE"/>
    <w:pPr>
      <w:numPr>
        <w:numId w:val="5"/>
      </w:numPr>
    </w:pPr>
  </w:style>
  <w:style w:type="paragraph" w:customStyle="1" w:styleId="Default">
    <w:name w:val="Default"/>
    <w:rsid w:val="000128AE"/>
    <w:pPr>
      <w:widowControl w:val="0"/>
      <w:autoSpaceDE w:val="0"/>
      <w:autoSpaceDN w:val="0"/>
      <w:adjustRightInd w:val="0"/>
    </w:pPr>
    <w:rPr>
      <w:rFonts w:ascii="宋体" w:cs="宋体"/>
      <w:color w:val="000000"/>
      <w:sz w:val="24"/>
      <w:szCs w:val="24"/>
    </w:rPr>
  </w:style>
  <w:style w:type="paragraph" w:customStyle="1" w:styleId="afff2">
    <w:name w:val="选项说明"/>
    <w:basedOn w:val="af0"/>
    <w:link w:val="Char"/>
    <w:qFormat/>
    <w:rsid w:val="000128AE"/>
    <w:pPr>
      <w:shd w:val="clear" w:color="auto" w:fill="D9D9D9" w:themeFill="background1" w:themeFillShade="D9"/>
      <w:spacing w:beforeLines="50" w:before="0" w:beforeAutospacing="0" w:afterLines="50" w:after="0" w:afterAutospacing="0" w:line="360" w:lineRule="atLeast"/>
      <w:ind w:firstLine="420"/>
    </w:pPr>
    <w:rPr>
      <w:color w:val="0000CC"/>
      <w:szCs w:val="21"/>
    </w:rPr>
  </w:style>
  <w:style w:type="character" w:customStyle="1" w:styleId="af1">
    <w:name w:val="普通(网站) 字符"/>
    <w:basedOn w:val="a2"/>
    <w:link w:val="af0"/>
    <w:uiPriority w:val="99"/>
    <w:rsid w:val="000128AE"/>
    <w:rPr>
      <w:rFonts w:ascii="宋体" w:hAnsi="宋体" w:cs="宋体"/>
      <w:sz w:val="24"/>
      <w:szCs w:val="24"/>
    </w:rPr>
  </w:style>
  <w:style w:type="character" w:customStyle="1" w:styleId="Char">
    <w:name w:val="选项说明 Char"/>
    <w:basedOn w:val="af1"/>
    <w:link w:val="afff2"/>
    <w:rsid w:val="000128AE"/>
    <w:rPr>
      <w:rFonts w:ascii="宋体" w:hAnsi="宋体" w:cs="宋体"/>
      <w:color w:val="0000CC"/>
      <w:sz w:val="21"/>
      <w:szCs w:val="21"/>
      <w:shd w:val="clear" w:color="auto" w:fill="D9D9D9" w:themeFill="background1" w:themeFillShade="D9"/>
    </w:rPr>
  </w:style>
  <w:style w:type="paragraph" w:customStyle="1" w:styleId="16">
    <w:name w:val="选项说明1"/>
    <w:basedOn w:val="afff2"/>
    <w:link w:val="1Char0"/>
    <w:qFormat/>
    <w:rsid w:val="000128AE"/>
    <w:rPr>
      <w:rFonts w:ascii="Calibri" w:hAnsi="Calibri"/>
    </w:rPr>
  </w:style>
  <w:style w:type="paragraph" w:customStyle="1" w:styleId="a0">
    <w:name w:val="特别注意"/>
    <w:basedOn w:val="ad"/>
    <w:link w:val="Char0"/>
    <w:rsid w:val="000128AE"/>
    <w:pPr>
      <w:widowControl w:val="0"/>
      <w:numPr>
        <w:numId w:val="6"/>
      </w:numPr>
      <w:shd w:val="clear" w:color="auto" w:fill="FF99FF"/>
      <w:tabs>
        <w:tab w:val="clear" w:pos="377"/>
      </w:tabs>
      <w:spacing w:beforeLines="50" w:before="50" w:afterLines="50" w:after="50" w:line="240" w:lineRule="auto"/>
      <w:ind w:firstLine="0"/>
      <w:jc w:val="left"/>
    </w:pPr>
    <w:rPr>
      <w:rFonts w:cstheme="minorBidi"/>
    </w:rPr>
  </w:style>
  <w:style w:type="character" w:customStyle="1" w:styleId="1Char0">
    <w:name w:val="选项说明1 Char"/>
    <w:basedOn w:val="Char"/>
    <w:link w:val="16"/>
    <w:rsid w:val="000128AE"/>
    <w:rPr>
      <w:rFonts w:ascii="Calibri" w:hAnsi="Calibri" w:cs="宋体"/>
      <w:color w:val="0000CC"/>
      <w:sz w:val="21"/>
      <w:szCs w:val="21"/>
      <w:shd w:val="clear" w:color="auto" w:fill="D9D9D9" w:themeFill="background1" w:themeFillShade="D9"/>
    </w:rPr>
  </w:style>
  <w:style w:type="paragraph" w:customStyle="1" w:styleId="afff3">
    <w:name w:val="命令代码"/>
    <w:basedOn w:val="a1"/>
    <w:link w:val="Char1"/>
    <w:qFormat/>
    <w:rsid w:val="00D166A9"/>
    <w:pPr>
      <w:shd w:val="clear" w:color="auto" w:fill="CCCCCC"/>
      <w:tabs>
        <w:tab w:val="clear" w:pos="377"/>
      </w:tabs>
      <w:jc w:val="left"/>
    </w:pPr>
    <w:rPr>
      <w:rFonts w:cs="宋体"/>
      <w:color w:val="FF0000"/>
      <w:szCs w:val="18"/>
    </w:rPr>
  </w:style>
  <w:style w:type="character" w:customStyle="1" w:styleId="ae">
    <w:name w:val="列表段落 字符"/>
    <w:basedOn w:val="a2"/>
    <w:link w:val="ad"/>
    <w:uiPriority w:val="34"/>
    <w:rsid w:val="000128AE"/>
    <w:rPr>
      <w:rFonts w:ascii="Consolas" w:hAnsi="Consolas"/>
      <w:sz w:val="24"/>
      <w:szCs w:val="24"/>
    </w:rPr>
  </w:style>
  <w:style w:type="character" w:customStyle="1" w:styleId="Char0">
    <w:name w:val="特别注意 Char"/>
    <w:basedOn w:val="ae"/>
    <w:link w:val="a0"/>
    <w:rsid w:val="000128AE"/>
    <w:rPr>
      <w:rFonts w:ascii="Consolas" w:hAnsi="Consolas" w:cstheme="minorBidi"/>
      <w:sz w:val="24"/>
      <w:szCs w:val="24"/>
      <w:shd w:val="clear" w:color="auto" w:fill="FF99FF"/>
    </w:rPr>
  </w:style>
  <w:style w:type="character" w:customStyle="1" w:styleId="Char1">
    <w:name w:val="命令代码 Char"/>
    <w:basedOn w:val="a2"/>
    <w:link w:val="afff3"/>
    <w:rsid w:val="00D166A9"/>
    <w:rPr>
      <w:rFonts w:ascii="Calibri" w:hAnsi="Calibri" w:cs="宋体"/>
      <w:color w:val="FF0000"/>
      <w:sz w:val="24"/>
      <w:szCs w:val="18"/>
      <w:shd w:val="clear" w:color="auto" w:fill="CCCCCC"/>
    </w:rPr>
  </w:style>
  <w:style w:type="character" w:customStyle="1" w:styleId="1Char">
    <w:name w:val="样式1 Char"/>
    <w:basedOn w:val="a2"/>
    <w:link w:val="10"/>
    <w:rsid w:val="000128AE"/>
    <w:rPr>
      <w:kern w:val="2"/>
      <w:sz w:val="24"/>
      <w:szCs w:val="22"/>
    </w:rPr>
  </w:style>
  <w:style w:type="table" w:styleId="-3">
    <w:name w:val="Light List Accent 3"/>
    <w:basedOn w:val="a3"/>
    <w:uiPriority w:val="61"/>
    <w:rsid w:val="000128AE"/>
    <w:rPr>
      <w:rFonts w:asciiTheme="minorHAnsi" w:eastAsiaTheme="minorEastAsia" w:hAnsiTheme="minorHAnsi" w:cstheme="minorBidi"/>
      <w:sz w:val="22"/>
      <w:szCs w:val="22"/>
    </w:rPr>
    <w:tblPr>
      <w:tblStyleRowBandSize w:val="1"/>
      <w:tblStyleColBandSize w:val="1"/>
      <w:tblBorders>
        <w:top w:val="single" w:sz="8" w:space="0" w:color="A5A5A5" w:themeColor="accent3"/>
        <w:left w:val="single" w:sz="8" w:space="0" w:color="A5A5A5" w:themeColor="accent3"/>
        <w:bottom w:val="single" w:sz="8" w:space="0" w:color="A5A5A5" w:themeColor="accent3"/>
        <w:right w:val="single" w:sz="8" w:space="0" w:color="A5A5A5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A5A5A5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</w:tcPr>
    </w:tblStylePr>
    <w:tblStylePr w:type="band1Horz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</w:tcPr>
    </w:tblStylePr>
  </w:style>
  <w:style w:type="character" w:customStyle="1" w:styleId="2Char">
    <w:name w:val="样式2 Char"/>
    <w:basedOn w:val="a2"/>
    <w:rsid w:val="000128AE"/>
    <w:rPr>
      <w:rFonts w:ascii="Times New Roman" w:eastAsia="华文细黑" w:hAnsi="Times New Roman"/>
      <w:color w:val="0000FF"/>
      <w:sz w:val="24"/>
    </w:rPr>
  </w:style>
  <w:style w:type="character" w:styleId="afff4">
    <w:name w:val="Unresolved Mention"/>
    <w:basedOn w:val="a2"/>
    <w:uiPriority w:val="99"/>
    <w:semiHidden/>
    <w:unhideWhenUsed/>
    <w:rsid w:val="0070605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79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5239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432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27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50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07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01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7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9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026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65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4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9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7390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5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6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9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2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4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9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5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5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0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1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8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2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4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1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1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3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7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6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5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2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4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1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61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46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69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73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51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35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58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12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51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59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30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81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45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38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84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83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79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10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29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72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22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04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96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95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03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42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34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57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54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82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0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92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58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7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09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35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24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92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03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04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63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03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48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52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76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84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56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49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97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75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86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71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83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84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94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88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2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58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04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34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89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68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75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51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79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10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73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71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91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33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45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25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34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02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62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30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08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78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93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07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74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4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61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28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21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35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24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78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14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37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14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58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0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45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69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73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81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96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04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8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34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69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27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54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1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10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92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00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00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85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77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79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68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73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54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00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87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00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73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40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86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0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03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3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68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97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09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07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07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48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91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96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98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9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94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25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34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69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37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76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10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14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28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45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29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1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39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46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67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51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04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06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18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1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64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70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95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45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26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73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55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49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45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84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90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30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50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85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87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69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92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93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69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02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25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14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26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16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79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48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58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5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41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5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86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45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84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84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70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44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71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88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76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30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68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14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10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63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59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32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29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95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24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13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7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50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2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55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27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12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55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56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49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92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83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55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40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93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08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47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86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40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73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01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86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43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70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2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93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68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55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79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80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13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22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00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42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25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65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03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80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8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19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24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89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5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18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61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39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79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44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88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8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45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53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27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03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78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98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43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72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69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94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66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87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30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98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23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43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81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97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9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21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25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74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54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30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84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33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18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19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97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98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99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11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88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2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51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98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80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45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20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2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07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92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37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3949312">
          <w:marLeft w:val="0"/>
          <w:marRight w:val="0"/>
          <w:marTop w:val="450"/>
          <w:marBottom w:val="450"/>
          <w:divBdr>
            <w:top w:val="none" w:sz="0" w:space="15" w:color="DA422F"/>
            <w:left w:val="single" w:sz="24" w:space="15" w:color="DA422F"/>
            <w:bottom w:val="none" w:sz="0" w:space="15" w:color="DA422F"/>
            <w:right w:val="none" w:sz="0" w:space="15" w:color="DA422F"/>
          </w:divBdr>
          <w:divsChild>
            <w:div w:id="98639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211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7455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890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66627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3979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86678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89398851">
              <w:marLeft w:val="0"/>
              <w:marRight w:val="0"/>
              <w:marTop w:val="225"/>
              <w:marBottom w:val="225"/>
              <w:divBdr>
                <w:top w:val="none" w:sz="0" w:space="11" w:color="2A4E68"/>
                <w:left w:val="single" w:sz="24" w:space="11" w:color="2A4E68"/>
                <w:bottom w:val="none" w:sz="0" w:space="11" w:color="2A4E68"/>
                <w:right w:val="none" w:sz="0" w:space="11" w:color="2A4E68"/>
              </w:divBdr>
            </w:div>
            <w:div w:id="2136485612">
              <w:marLeft w:val="0"/>
              <w:marRight w:val="0"/>
              <w:marTop w:val="225"/>
              <w:marBottom w:val="225"/>
              <w:divBdr>
                <w:top w:val="none" w:sz="0" w:space="11" w:color="2A4E68"/>
                <w:left w:val="single" w:sz="24" w:space="11" w:color="2A4E68"/>
                <w:bottom w:val="none" w:sz="0" w:space="11" w:color="2A4E68"/>
                <w:right w:val="none" w:sz="0" w:space="11" w:color="2A4E68"/>
              </w:divBdr>
              <w:divsChild>
                <w:div w:id="12594065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22484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76249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448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07116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82446834">
              <w:marLeft w:val="0"/>
              <w:marRight w:val="0"/>
              <w:marTop w:val="225"/>
              <w:marBottom w:val="225"/>
              <w:divBdr>
                <w:top w:val="none" w:sz="0" w:space="11" w:color="2A4E68"/>
                <w:left w:val="single" w:sz="24" w:space="11" w:color="2A4E68"/>
                <w:bottom w:val="none" w:sz="0" w:space="11" w:color="2A4E68"/>
                <w:right w:val="none" w:sz="0" w:space="11" w:color="2A4E68"/>
              </w:divBdr>
            </w:div>
            <w:div w:id="73015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42917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3316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80083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2454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9610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52423742">
              <w:marLeft w:val="0"/>
              <w:marRight w:val="0"/>
              <w:marTop w:val="225"/>
              <w:marBottom w:val="225"/>
              <w:divBdr>
                <w:top w:val="none" w:sz="0" w:space="11" w:color="2A4E68"/>
                <w:left w:val="single" w:sz="24" w:space="11" w:color="2A4E68"/>
                <w:bottom w:val="none" w:sz="0" w:space="11" w:color="2A4E68"/>
                <w:right w:val="none" w:sz="0" w:space="11" w:color="2A4E68"/>
              </w:divBdr>
            </w:div>
            <w:div w:id="128040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69264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8643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28654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5970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20146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8501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41082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39355985">
              <w:marLeft w:val="0"/>
              <w:marRight w:val="0"/>
              <w:marTop w:val="225"/>
              <w:marBottom w:val="225"/>
              <w:divBdr>
                <w:top w:val="none" w:sz="0" w:space="11" w:color="2A4E68"/>
                <w:left w:val="single" w:sz="24" w:space="11" w:color="2A4E68"/>
                <w:bottom w:val="none" w:sz="0" w:space="11" w:color="2A4E68"/>
                <w:right w:val="none" w:sz="0" w:space="11" w:color="2A4E68"/>
              </w:divBdr>
            </w:div>
            <w:div w:id="204265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34343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13367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17920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66422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390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91744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7433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58403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9355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69315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45859642">
              <w:marLeft w:val="0"/>
              <w:marRight w:val="0"/>
              <w:marTop w:val="225"/>
              <w:marBottom w:val="225"/>
              <w:divBdr>
                <w:top w:val="none" w:sz="0" w:space="11" w:color="2A4E68"/>
                <w:left w:val="single" w:sz="24" w:space="11" w:color="2A4E68"/>
                <w:bottom w:val="none" w:sz="0" w:space="11" w:color="2A4E68"/>
                <w:right w:val="none" w:sz="0" w:space="11" w:color="2A4E68"/>
              </w:divBdr>
            </w:div>
          </w:divsChild>
        </w:div>
      </w:divsChild>
    </w:div>
    <w:div w:id="37243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7973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06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18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80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60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91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797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3318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45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8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0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6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26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94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54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44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43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27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52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98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44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05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82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6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13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40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22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32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28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0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87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32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61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20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80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0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66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76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51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51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41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89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29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69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62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37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13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34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52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94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18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074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09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43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02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07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5008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50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8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32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16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44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19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63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37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18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910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78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1663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150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44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61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20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62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23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991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652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65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12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31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95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77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77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59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69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63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851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3083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341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29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01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87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59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85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18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77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649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98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8345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0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0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5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4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4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8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5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8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4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8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5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4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0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6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0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4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2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1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9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2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9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2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2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0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6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0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0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9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1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3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9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1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2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13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44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57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53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51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68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66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25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54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51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41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45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81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3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49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57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08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43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81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33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40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34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34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42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61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94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84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96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64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34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82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68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96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36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75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07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77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78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68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62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16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46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05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07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03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19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56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73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68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67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0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2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37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07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79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80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89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42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11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64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58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27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46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80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88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65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13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65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40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67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98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1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1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97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19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75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72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54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31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45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94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37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36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45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47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75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07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08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74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78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36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10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72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87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82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7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69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19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43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00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65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16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64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03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56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746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43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29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62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62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36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06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6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9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15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46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12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8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26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77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91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03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74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44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62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80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18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44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8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56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2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8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27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62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37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10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07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34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9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90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68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76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26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12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84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28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55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74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91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8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12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82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90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33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70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47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74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22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15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1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93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3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2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14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15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27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38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35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79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48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68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57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1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43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26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19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5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18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65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31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47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81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07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8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74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20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90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69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81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78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18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2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93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71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61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19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47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62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24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55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56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71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33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68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56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49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75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66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99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8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50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86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17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31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5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52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82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0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33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56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18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84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21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9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88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50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70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78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97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70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21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75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04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01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27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59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74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76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15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7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38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71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45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81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81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45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30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3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72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83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0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45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99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19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05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08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08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18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3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34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41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19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76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35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52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34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99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21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87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56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75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26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61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8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32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29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04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17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44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98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36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94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32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0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0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61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28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64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42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47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72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87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77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1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69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76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72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08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51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6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9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45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43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65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18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96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00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77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81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65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49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62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42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42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57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15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66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29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82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49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03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65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98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785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5611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30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18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00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949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62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66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33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42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10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4821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83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87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43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48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04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21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513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90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20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4411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55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34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42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92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098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0525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3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5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2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8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8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9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7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4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5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6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7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6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9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8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4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7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4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9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4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8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6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0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5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6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2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3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2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1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2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2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2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9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5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7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5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3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5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1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3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8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6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1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7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1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44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72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35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47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41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98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95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39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63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31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84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11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09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37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75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87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07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45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16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0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84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47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10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95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23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8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15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62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70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7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78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94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01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5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48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57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78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91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37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57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83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88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82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82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7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62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25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43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55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29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07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16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99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19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81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89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27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86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14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99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57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21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17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17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88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08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36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7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66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51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93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71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40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64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60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26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72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82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44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67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41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43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47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22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45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96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50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21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84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25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46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97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63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29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64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07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42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81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1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48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64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07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46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24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75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76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14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47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8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70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94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86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37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69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45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1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69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49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93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58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16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75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01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40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37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96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49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85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70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67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19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58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39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35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83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90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39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21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20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25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14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33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60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84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03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39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64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88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93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27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26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02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21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53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26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96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34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00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31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69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55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36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6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98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21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72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07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26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23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00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01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15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63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54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89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01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9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01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71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36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64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22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96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19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97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39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14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33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03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19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16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77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10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73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43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73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27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58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16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92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46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28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18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98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72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9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1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20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7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28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19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36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10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45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76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8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96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03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86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98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37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57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73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36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28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96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28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51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70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94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60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54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16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23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21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44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83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57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49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74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8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43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86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32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02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52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10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56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30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97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42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18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80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99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23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40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44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88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31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51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68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06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64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07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57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32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94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33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50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73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39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44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44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31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43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23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01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7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55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93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63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25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35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99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04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44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33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66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70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75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76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69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89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5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74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65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42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65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47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86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89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40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02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76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88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94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48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11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85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04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85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13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22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77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19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83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15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11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35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53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07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74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05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0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64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35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94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51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75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76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47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82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53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87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98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08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73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74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28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25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26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08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8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35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87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96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66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82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74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95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38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94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21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17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33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33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18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27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08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27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09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9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47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7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30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84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03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03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27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65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10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84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27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23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1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58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30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49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74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33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84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20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09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59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1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97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50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13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8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02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54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53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66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72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45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83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4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95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69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31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12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67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24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49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12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61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16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48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98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49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68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1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74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74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05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16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45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47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16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71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1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22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00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69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35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42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22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41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26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69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13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8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63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33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65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88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70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67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51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52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68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69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65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04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09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59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09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12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77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74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79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37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41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57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31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08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24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16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75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75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30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08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00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36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78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94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49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27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97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46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23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70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39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62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27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09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58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69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50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90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28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48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79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37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54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46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67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78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43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53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79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35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78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17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79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15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88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35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27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94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46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96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43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56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49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49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32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40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79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48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75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919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2238486">
          <w:marLeft w:val="-225"/>
          <w:marRight w:val="-225"/>
          <w:marTop w:val="0"/>
          <w:marBottom w:val="0"/>
          <w:divBdr>
            <w:top w:val="single" w:sz="6" w:space="8" w:color="EDF2F7"/>
            <w:left w:val="none" w:sz="0" w:space="0" w:color="auto"/>
            <w:bottom w:val="single" w:sz="6" w:space="8" w:color="EDF2F7"/>
            <w:right w:val="none" w:sz="0" w:space="0" w:color="auto"/>
          </w:divBdr>
          <w:divsChild>
            <w:div w:id="27081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96844222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632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77749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99683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76755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30953434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11" w:color="2A4E68"/>
                            <w:left w:val="single" w:sz="24" w:space="11" w:color="2A4E68"/>
                            <w:bottom w:val="none" w:sz="0" w:space="11" w:color="2A4E68"/>
                            <w:right w:val="none" w:sz="0" w:space="11" w:color="2A4E68"/>
                          </w:divBdr>
                        </w:div>
                        <w:div w:id="967852649">
                          <w:marLeft w:val="0"/>
                          <w:marRight w:val="0"/>
                          <w:marTop w:val="225"/>
                          <w:marBottom w:val="225"/>
                          <w:divBdr>
                            <w:top w:val="none" w:sz="0" w:space="11" w:color="2A4E68"/>
                            <w:left w:val="single" w:sz="24" w:space="11" w:color="2A4E68"/>
                            <w:bottom w:val="none" w:sz="0" w:space="11" w:color="2A4E68"/>
                            <w:right w:val="none" w:sz="0" w:space="11" w:color="2A4E68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881474269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345719">
              <w:marLeft w:val="0"/>
              <w:marRight w:val="0"/>
              <w:marTop w:val="52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49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743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37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30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74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15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1242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792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36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28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82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12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12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01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316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747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7200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434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51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95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81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3127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074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224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6142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546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06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04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62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8272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1542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30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48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2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05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37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49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8368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2891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8373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0067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9458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879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0254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503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0867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983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836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563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606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464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198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5901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210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23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40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9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70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29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1058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9752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75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77381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62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14938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667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6881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194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1102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7654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357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289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409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915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689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6402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16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71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46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02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8236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2438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73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11485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2415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54347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5863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64466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25544327">
              <w:marLeft w:val="0"/>
              <w:marRight w:val="0"/>
              <w:marTop w:val="225"/>
              <w:marBottom w:val="225"/>
              <w:divBdr>
                <w:top w:val="none" w:sz="0" w:space="11" w:color="2A4E68"/>
                <w:left w:val="single" w:sz="24" w:space="11" w:color="2A4E68"/>
                <w:bottom w:val="none" w:sz="0" w:space="11" w:color="2A4E68"/>
                <w:right w:val="none" w:sz="0" w:space="11" w:color="2A4E68"/>
              </w:divBdr>
            </w:div>
            <w:div w:id="64921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19054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53411688">
              <w:marLeft w:val="0"/>
              <w:marRight w:val="0"/>
              <w:marTop w:val="225"/>
              <w:marBottom w:val="225"/>
              <w:divBdr>
                <w:top w:val="none" w:sz="0" w:space="11" w:color="2A4E68"/>
                <w:left w:val="single" w:sz="24" w:space="11" w:color="2A4E68"/>
                <w:bottom w:val="none" w:sz="0" w:space="11" w:color="2A4E68"/>
                <w:right w:val="none" w:sz="0" w:space="11" w:color="2A4E68"/>
              </w:divBdr>
            </w:div>
            <w:div w:id="70617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71538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0834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16200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3338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67665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50315555">
              <w:marLeft w:val="0"/>
              <w:marRight w:val="0"/>
              <w:marTop w:val="225"/>
              <w:marBottom w:val="225"/>
              <w:divBdr>
                <w:top w:val="none" w:sz="0" w:space="11" w:color="2A4E68"/>
                <w:left w:val="single" w:sz="24" w:space="11" w:color="2A4E68"/>
                <w:bottom w:val="none" w:sz="0" w:space="11" w:color="2A4E68"/>
                <w:right w:val="none" w:sz="0" w:space="11" w:color="2A4E68"/>
              </w:divBdr>
            </w:div>
            <w:div w:id="153210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42513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6907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873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9037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96399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12255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753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50146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39180356">
              <w:marLeft w:val="0"/>
              <w:marRight w:val="0"/>
              <w:marTop w:val="225"/>
              <w:marBottom w:val="225"/>
              <w:divBdr>
                <w:top w:val="none" w:sz="0" w:space="11" w:color="2A4E68"/>
                <w:left w:val="single" w:sz="24" w:space="11" w:color="2A4E68"/>
                <w:bottom w:val="none" w:sz="0" w:space="11" w:color="2A4E68"/>
                <w:right w:val="none" w:sz="0" w:space="11" w:color="2A4E68"/>
              </w:divBdr>
            </w:div>
            <w:div w:id="150878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60186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39100355">
              <w:marLeft w:val="0"/>
              <w:marRight w:val="0"/>
              <w:marTop w:val="225"/>
              <w:marBottom w:val="225"/>
              <w:divBdr>
                <w:top w:val="none" w:sz="0" w:space="11" w:color="2A4E68"/>
                <w:left w:val="single" w:sz="24" w:space="11" w:color="2A4E68"/>
                <w:bottom w:val="none" w:sz="0" w:space="11" w:color="2A4E68"/>
                <w:right w:val="none" w:sz="0" w:space="11" w:color="2A4E68"/>
              </w:divBdr>
              <w:divsChild>
                <w:div w:id="3484823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75610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02985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6032764">
              <w:marLeft w:val="0"/>
              <w:marRight w:val="0"/>
              <w:marTop w:val="225"/>
              <w:marBottom w:val="225"/>
              <w:divBdr>
                <w:top w:val="none" w:sz="0" w:space="11" w:color="2A4E68"/>
                <w:left w:val="single" w:sz="24" w:space="11" w:color="2A4E68"/>
                <w:bottom w:val="none" w:sz="0" w:space="11" w:color="2A4E68"/>
                <w:right w:val="none" w:sz="0" w:space="11" w:color="2A4E68"/>
              </w:divBdr>
            </w:div>
            <w:div w:id="45968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27944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7911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48529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0461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84398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50304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966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9963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7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0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4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3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2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9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8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6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6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1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6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6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3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2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2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1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1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35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6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8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0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9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6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1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8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4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9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9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3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2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7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6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9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2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7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4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0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9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0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44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52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56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02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76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0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02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26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47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56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95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28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22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50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88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38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39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90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94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99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65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32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98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59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55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56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15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21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37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70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02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67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19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12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91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81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66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59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94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59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33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37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7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1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16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05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0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52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55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02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1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99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59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78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79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96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73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43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47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02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73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84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62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90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11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07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69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97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13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83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83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60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82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02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03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38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58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46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16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82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86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52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75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53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60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7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06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9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26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97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21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71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05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37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76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00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08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62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62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08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51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02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10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5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7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14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4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23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70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07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50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77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16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93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87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49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28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02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02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16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31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75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1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90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29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49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6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14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92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43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43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13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71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85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75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67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08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15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34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92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63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86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48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8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75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37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26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85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89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95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30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70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35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71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44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55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15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4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92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31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32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8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32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11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44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36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8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25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15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48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95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22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45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00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94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52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74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8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28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48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60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96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93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20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59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59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75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06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33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11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53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54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66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03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43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44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43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43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94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71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25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29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53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8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31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13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99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49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38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49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02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72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15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68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8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40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48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42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81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13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05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02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27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73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31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08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640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80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4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12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13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73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43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25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64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38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59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12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09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76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45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01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3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95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41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68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42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01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28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35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64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0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95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81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2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17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57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23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84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32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82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44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8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76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75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47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51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88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03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04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25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83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94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38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61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49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95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02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95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0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23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00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46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66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13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2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36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61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76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50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66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98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53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50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51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28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52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56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76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27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47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93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86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24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67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65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90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37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65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8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46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40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47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45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82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56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59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30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95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84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64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99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07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50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59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56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75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00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95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46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2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11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39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66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93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17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8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31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62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51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25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00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01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22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60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49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03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96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25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41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99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53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14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46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16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50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05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40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16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09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10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60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26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95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34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01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48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38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26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46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62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66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25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73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1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40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90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08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42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89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67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9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49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62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90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26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38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51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22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15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61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43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8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25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0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15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76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81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90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18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26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70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54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85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91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79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42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74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29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14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78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85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1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88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99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70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49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31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21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97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09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32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46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81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64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11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19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51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36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1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01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45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38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61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24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71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94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41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92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45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04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86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09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94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02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07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69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39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40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59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45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50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69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81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24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37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37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9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32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39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90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87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79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94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53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99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69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43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98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04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21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86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90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66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70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75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56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26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85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43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27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20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17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94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21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97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11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43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16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59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20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71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98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83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22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32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56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69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12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58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58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2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5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1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41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06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55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72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29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82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59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82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07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92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17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36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92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65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3068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960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670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16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95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01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77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80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5222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225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271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6099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194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79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45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38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99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98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40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5151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4922949">
          <w:marLeft w:val="0"/>
          <w:marRight w:val="0"/>
          <w:marTop w:val="225"/>
          <w:marBottom w:val="225"/>
          <w:divBdr>
            <w:top w:val="none" w:sz="0" w:space="11" w:color="2A4E68"/>
            <w:left w:val="single" w:sz="24" w:space="11" w:color="2A4E68"/>
            <w:bottom w:val="none" w:sz="0" w:space="11" w:color="2A4E68"/>
            <w:right w:val="none" w:sz="0" w:space="11" w:color="2A4E68"/>
          </w:divBdr>
        </w:div>
      </w:divsChild>
    </w:div>
    <w:div w:id="412052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264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2551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885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931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853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513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5339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9670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0388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948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98360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742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89711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293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1748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4181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224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57482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193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1462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441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113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520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2764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1995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381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732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3411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4993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0237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4584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508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14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1239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745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223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376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851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05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67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57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09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46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69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42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9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15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57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99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42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85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10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5508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0025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2207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811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192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973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8634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135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3568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3938586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011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28168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9118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43905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1271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28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69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3464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9902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06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2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95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14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68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89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1405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065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383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4056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9001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729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467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058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9455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37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7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49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61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09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41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07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5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03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78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01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79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41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50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68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88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44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38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53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8579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580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675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103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696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872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716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29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64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76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28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9508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128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637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111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4579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964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93449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04867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542175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20722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775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313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9498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0187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0524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0883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828315">
          <w:marLeft w:val="0"/>
          <w:marRight w:val="0"/>
          <w:marTop w:val="450"/>
          <w:marBottom w:val="450"/>
          <w:divBdr>
            <w:top w:val="none" w:sz="0" w:space="15" w:color="2A4E68"/>
            <w:left w:val="single" w:sz="24" w:space="15" w:color="2A4E68"/>
            <w:bottom w:val="none" w:sz="0" w:space="15" w:color="2A4E68"/>
            <w:right w:val="none" w:sz="0" w:space="15" w:color="2A4E68"/>
          </w:divBdr>
          <w:divsChild>
            <w:div w:id="206590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8898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291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388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818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7302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37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8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6977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298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743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252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7416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689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2723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12688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10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6564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6067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80743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5471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58599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2353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44226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2426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20159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7303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42822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0987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13644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9491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40464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76466588">
              <w:marLeft w:val="0"/>
              <w:marRight w:val="0"/>
              <w:marTop w:val="450"/>
              <w:marBottom w:val="450"/>
              <w:divBdr>
                <w:top w:val="none" w:sz="0" w:space="15" w:color="2A4E68"/>
                <w:left w:val="single" w:sz="24" w:space="15" w:color="2A4E68"/>
                <w:bottom w:val="none" w:sz="0" w:space="15" w:color="2A4E68"/>
                <w:right w:val="none" w:sz="0" w:space="15" w:color="2A4E68"/>
              </w:divBdr>
              <w:divsChild>
                <w:div w:id="20707604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04433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12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76273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6459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09785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2793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74774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4570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10858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0868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14111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7601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53455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90087608">
              <w:marLeft w:val="0"/>
              <w:marRight w:val="0"/>
              <w:marTop w:val="450"/>
              <w:marBottom w:val="450"/>
              <w:divBdr>
                <w:top w:val="none" w:sz="0" w:space="15" w:color="2A4E68"/>
                <w:left w:val="single" w:sz="24" w:space="15" w:color="2A4E68"/>
                <w:bottom w:val="none" w:sz="0" w:space="15" w:color="2A4E68"/>
                <w:right w:val="none" w:sz="0" w:space="15" w:color="2A4E68"/>
              </w:divBdr>
              <w:divsChild>
                <w:div w:id="13759286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0819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46959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20554987">
              <w:marLeft w:val="0"/>
              <w:marRight w:val="0"/>
              <w:marTop w:val="450"/>
              <w:marBottom w:val="450"/>
              <w:divBdr>
                <w:top w:val="none" w:sz="0" w:space="15" w:color="2A4E68"/>
                <w:left w:val="single" w:sz="24" w:space="15" w:color="2A4E68"/>
                <w:bottom w:val="none" w:sz="0" w:space="15" w:color="2A4E68"/>
                <w:right w:val="none" w:sz="0" w:space="15" w:color="2A4E68"/>
              </w:divBdr>
              <w:divsChild>
                <w:div w:id="8654883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03652920">
              <w:marLeft w:val="0"/>
              <w:marRight w:val="0"/>
              <w:marTop w:val="450"/>
              <w:marBottom w:val="450"/>
              <w:divBdr>
                <w:top w:val="none" w:sz="0" w:space="15" w:color="2A4E68"/>
                <w:left w:val="single" w:sz="24" w:space="15" w:color="2A4E68"/>
                <w:bottom w:val="none" w:sz="0" w:space="15" w:color="2A4E68"/>
                <w:right w:val="none" w:sz="0" w:space="15" w:color="2A4E68"/>
              </w:divBdr>
              <w:divsChild>
                <w:div w:id="11018013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07197994">
              <w:marLeft w:val="0"/>
              <w:marRight w:val="0"/>
              <w:marTop w:val="450"/>
              <w:marBottom w:val="450"/>
              <w:divBdr>
                <w:top w:val="none" w:sz="0" w:space="15" w:color="2A4E68"/>
                <w:left w:val="single" w:sz="24" w:space="15" w:color="2A4E68"/>
                <w:bottom w:val="none" w:sz="0" w:space="15" w:color="2A4E68"/>
                <w:right w:val="none" w:sz="0" w:space="15" w:color="2A4E68"/>
              </w:divBdr>
              <w:divsChild>
                <w:div w:id="8699546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89915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808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9866101">
          <w:marLeft w:val="0"/>
          <w:marRight w:val="0"/>
          <w:marTop w:val="450"/>
          <w:marBottom w:val="450"/>
          <w:divBdr>
            <w:top w:val="none" w:sz="0" w:space="15" w:color="DA422F"/>
            <w:left w:val="single" w:sz="24" w:space="15" w:color="DA422F"/>
            <w:bottom w:val="none" w:sz="0" w:space="15" w:color="DA422F"/>
            <w:right w:val="none" w:sz="0" w:space="15" w:color="DA422F"/>
          </w:divBdr>
          <w:divsChild>
            <w:div w:id="45718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7000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050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278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862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571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2290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8104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77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91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76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91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59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25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77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23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2678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508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052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96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64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15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68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99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5714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6778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21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68722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18324079">
              <w:marLeft w:val="0"/>
              <w:marRight w:val="0"/>
              <w:marTop w:val="225"/>
              <w:marBottom w:val="225"/>
              <w:divBdr>
                <w:top w:val="none" w:sz="0" w:space="11" w:color="2A4E68"/>
                <w:left w:val="single" w:sz="24" w:space="11" w:color="2A4E68"/>
                <w:bottom w:val="none" w:sz="0" w:space="11" w:color="2A4E68"/>
                <w:right w:val="none" w:sz="0" w:space="11" w:color="2A4E68"/>
              </w:divBdr>
            </w:div>
            <w:div w:id="26569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44169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1271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99704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71302650">
              <w:marLeft w:val="0"/>
              <w:marRight w:val="0"/>
              <w:marTop w:val="225"/>
              <w:marBottom w:val="225"/>
              <w:divBdr>
                <w:top w:val="none" w:sz="0" w:space="11" w:color="2A4E68"/>
                <w:left w:val="single" w:sz="24" w:space="11" w:color="2A4E68"/>
                <w:bottom w:val="none" w:sz="0" w:space="11" w:color="2A4E68"/>
                <w:right w:val="none" w:sz="0" w:space="11" w:color="2A4E68"/>
              </w:divBdr>
            </w:div>
            <w:div w:id="79602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17412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4428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90345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2942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4100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0990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95168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2433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14905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3509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30317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6322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44443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84402253">
              <w:marLeft w:val="0"/>
              <w:marRight w:val="0"/>
              <w:marTop w:val="225"/>
              <w:marBottom w:val="225"/>
              <w:divBdr>
                <w:top w:val="none" w:sz="0" w:space="11" w:color="2A4E68"/>
                <w:left w:val="single" w:sz="24" w:space="11" w:color="2A4E68"/>
                <w:bottom w:val="none" w:sz="0" w:space="11" w:color="2A4E68"/>
                <w:right w:val="none" w:sz="0" w:space="11" w:color="2A4E68"/>
              </w:divBdr>
            </w:div>
          </w:divsChild>
        </w:div>
        <w:div w:id="1024794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127998">
              <w:marLeft w:val="0"/>
              <w:marRight w:val="0"/>
              <w:marTop w:val="225"/>
              <w:marBottom w:val="225"/>
              <w:divBdr>
                <w:top w:val="none" w:sz="0" w:space="11" w:color="2A4E68"/>
                <w:left w:val="single" w:sz="24" w:space="11" w:color="2A4E68"/>
                <w:bottom w:val="none" w:sz="0" w:space="11" w:color="2A4E68"/>
                <w:right w:val="none" w:sz="0" w:space="11" w:color="2A4E68"/>
              </w:divBdr>
            </w:div>
            <w:div w:id="12808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79703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78994983">
              <w:marLeft w:val="0"/>
              <w:marRight w:val="0"/>
              <w:marTop w:val="225"/>
              <w:marBottom w:val="225"/>
              <w:divBdr>
                <w:top w:val="none" w:sz="0" w:space="11" w:color="2A4E68"/>
                <w:left w:val="single" w:sz="24" w:space="11" w:color="2A4E68"/>
                <w:bottom w:val="none" w:sz="0" w:space="11" w:color="2A4E68"/>
                <w:right w:val="none" w:sz="0" w:space="11" w:color="2A4E68"/>
              </w:divBdr>
              <w:divsChild>
                <w:div w:id="528953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77332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3985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70006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49772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369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19645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7382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45891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49329009">
              <w:marLeft w:val="0"/>
              <w:marRight w:val="0"/>
              <w:marTop w:val="225"/>
              <w:marBottom w:val="225"/>
              <w:divBdr>
                <w:top w:val="none" w:sz="0" w:space="11" w:color="2A4E68"/>
                <w:left w:val="single" w:sz="24" w:space="11" w:color="2A4E68"/>
                <w:bottom w:val="none" w:sz="0" w:space="11" w:color="2A4E68"/>
                <w:right w:val="none" w:sz="0" w:space="11" w:color="2A4E68"/>
              </w:divBdr>
            </w:div>
            <w:div w:id="125143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45332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07726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2512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102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69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83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45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94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8646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645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3320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14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26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8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41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8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32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01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46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09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0956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0843839">
          <w:marLeft w:val="-225"/>
          <w:marRight w:val="-225"/>
          <w:marTop w:val="0"/>
          <w:marBottom w:val="0"/>
          <w:divBdr>
            <w:top w:val="single" w:sz="6" w:space="8" w:color="EDF2F7"/>
            <w:left w:val="none" w:sz="0" w:space="0" w:color="auto"/>
            <w:bottom w:val="single" w:sz="6" w:space="8" w:color="EDF2F7"/>
            <w:right w:val="none" w:sz="0" w:space="0" w:color="auto"/>
          </w:divBdr>
          <w:divsChild>
            <w:div w:id="88572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13829794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093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05190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19623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823373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25621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63212196">
                              <w:marLeft w:val="0"/>
                              <w:marRight w:val="0"/>
                              <w:marTop w:val="225"/>
                              <w:marBottom w:val="225"/>
                              <w:divBdr>
                                <w:top w:val="none" w:sz="0" w:space="11" w:color="2A4E68"/>
                                <w:left w:val="single" w:sz="24" w:space="11" w:color="2A4E68"/>
                                <w:bottom w:val="none" w:sz="0" w:space="11" w:color="2A4E68"/>
                                <w:right w:val="none" w:sz="0" w:space="11" w:color="2A4E68"/>
                              </w:divBdr>
                            </w:div>
                            <w:div w:id="4438860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774798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992503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372151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9976852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383951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432365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5892438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283523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25029039">
                                  <w:marLeft w:val="0"/>
                                  <w:marRight w:val="0"/>
                                  <w:marTop w:val="225"/>
                                  <w:marBottom w:val="225"/>
                                  <w:divBdr>
                                    <w:top w:val="none" w:sz="0" w:space="11" w:color="DA422F"/>
                                    <w:left w:val="single" w:sz="24" w:space="11" w:color="DA422F"/>
                                    <w:bottom w:val="none" w:sz="0" w:space="11" w:color="DA422F"/>
                                    <w:right w:val="none" w:sz="0" w:space="11" w:color="DA422F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45068205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6094904">
              <w:marLeft w:val="0"/>
              <w:marRight w:val="0"/>
              <w:marTop w:val="52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06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5276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7531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470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80588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22754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601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920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930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559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263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6551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077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18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88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71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2317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085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3875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7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9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3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2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2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8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9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9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2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8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3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0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1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2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6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6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0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3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2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1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4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9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1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7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4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0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3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0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1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3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1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1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2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0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0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8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0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3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5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1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50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32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26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72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50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11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42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8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97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33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54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46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01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76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42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01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75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28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75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45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11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8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19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85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82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64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5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09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21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22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16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62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32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58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49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50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35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05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85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37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90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14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18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11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12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42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43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20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17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16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54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04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58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36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52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54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50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6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38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07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07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80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64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34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66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97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70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37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41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12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15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26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73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36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81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12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23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35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58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94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63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1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66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93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59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66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02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14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47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32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58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78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90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72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60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99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50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15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82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47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91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03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73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91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68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80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93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00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1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76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07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9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37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14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38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39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35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68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12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46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0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59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0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28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94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13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30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97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16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94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64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36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62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09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83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10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16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75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02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17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9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05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20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40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48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22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41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88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81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25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2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50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7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51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79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67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11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0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15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21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03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15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42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71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09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14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69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63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99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13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42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84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15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66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03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42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85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59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84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46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87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50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30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82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59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17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72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34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58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2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0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26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0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58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92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09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17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67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34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81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47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05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98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98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19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41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18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72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61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46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70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05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14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8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96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15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43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13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22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65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11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75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60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18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04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16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82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56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04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53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16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89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90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72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87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33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71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34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27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66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97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09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05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59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17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10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15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3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89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66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04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43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97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56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92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35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64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20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12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1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63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24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79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49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53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03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24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74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08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9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38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96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08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75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33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31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98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71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84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19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77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32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97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30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5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67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85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1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39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39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81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85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8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93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67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32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82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47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75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06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45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54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32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43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70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20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39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32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99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04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81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16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43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9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97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29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44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3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29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61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07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19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97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12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20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30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46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96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33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52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79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76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04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42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96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12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89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05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52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07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91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23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85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32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37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30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12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45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61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03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83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61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58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16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82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34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10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3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49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73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47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62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86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64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75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49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23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74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94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80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24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82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79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32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88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43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50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97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94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99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80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16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68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07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61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04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36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60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21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1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23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47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20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51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45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77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38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76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8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46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81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55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67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91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43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28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10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18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92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10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64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05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39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17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37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80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11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84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42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27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01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10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87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50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77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48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63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2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15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20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78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79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41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30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04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31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94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85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73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06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41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05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32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65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62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85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36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41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95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95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97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12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21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94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26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96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09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53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95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01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05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38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16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89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36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64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95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96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66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63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06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78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61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35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46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44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33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19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43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66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36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90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19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50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58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22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32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06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1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45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76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61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5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38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85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71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57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57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31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13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05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9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02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49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46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93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71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22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19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96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8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78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50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01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55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67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06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8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38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55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19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31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9833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4658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891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52565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071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05123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080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92213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339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7309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319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738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9149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1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6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9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7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3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1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6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4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1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1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2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5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3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8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8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8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6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4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2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4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5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1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1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6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1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7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3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8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7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9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7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9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5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27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17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07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53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04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32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37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50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88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63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40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55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30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75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41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38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25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26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11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38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9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1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24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13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34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79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10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65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37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19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12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37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37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22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30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76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46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75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0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63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37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53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84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39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39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10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78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97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7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30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80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84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42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81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05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75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83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50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81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66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78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93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44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02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87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8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11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42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35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55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1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20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54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69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85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17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22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33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12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01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74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99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92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61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41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95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8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90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71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98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55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45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1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29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35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62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52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68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8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53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11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22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32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78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36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41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27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55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62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25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90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02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7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59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19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19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01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4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26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03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68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65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07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4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62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62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92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35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59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70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68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5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23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61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73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93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29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72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41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8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07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20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43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87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8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68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19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35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59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70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74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92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11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18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03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01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71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95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72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97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7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34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25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38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56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95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1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28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19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65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04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31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10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29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76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73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11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36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27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97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98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78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41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99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65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32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28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06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77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39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47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86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21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49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46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50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20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92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36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37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87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31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17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1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8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2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01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54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78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31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14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86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56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84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91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84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73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54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62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18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30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93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34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9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16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63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75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8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36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8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19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12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50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04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32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87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52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83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26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57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73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04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82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55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14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28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51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3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79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84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42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93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74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51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47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65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58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02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1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95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03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19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54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1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30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54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99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49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1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31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89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51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01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83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32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39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76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96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99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63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94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03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19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89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44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90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28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86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21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79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83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26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46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89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01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40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67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6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0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23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47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63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23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61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1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17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06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07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08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66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16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16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22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53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7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37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52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45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49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76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53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38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47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62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43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94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86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31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93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36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95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24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94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64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95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24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8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32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60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08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80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12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0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63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68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45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47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95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45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11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04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81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7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36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67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86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10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22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48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10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54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45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34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7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34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97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83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87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90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29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33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52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98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42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32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47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86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56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45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22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89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55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09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69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13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86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44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48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5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06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92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82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11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12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31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48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96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50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73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77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50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89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27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05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78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24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94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96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77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17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9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38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60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92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43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11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62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94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85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93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7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28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7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60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53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53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03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13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30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86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83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83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08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16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36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67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33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08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78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02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23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15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44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19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05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16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29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19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31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55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35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78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59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97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72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44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67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84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10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14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60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57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65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12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39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10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14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11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15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26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52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49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69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59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2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37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9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84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0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28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76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31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36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40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40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71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46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61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96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86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78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19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53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1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86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09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00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05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17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76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65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23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54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63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88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0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65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65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24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09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45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04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99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80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30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39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66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48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02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66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67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10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3986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779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975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101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679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252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625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60218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712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7501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429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936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113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5068383">
              <w:marLeft w:val="0"/>
              <w:marRight w:val="0"/>
              <w:marTop w:val="225"/>
              <w:marBottom w:val="225"/>
              <w:divBdr>
                <w:top w:val="none" w:sz="0" w:space="11" w:color="2A4E68"/>
                <w:left w:val="single" w:sz="24" w:space="11" w:color="2A4E68"/>
                <w:bottom w:val="none" w:sz="0" w:space="11" w:color="2A4E68"/>
                <w:right w:val="none" w:sz="0" w:space="11" w:color="2A4E68"/>
              </w:divBdr>
            </w:div>
            <w:div w:id="60295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39307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7524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01541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8133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78260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3958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11430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42134779">
              <w:marLeft w:val="0"/>
              <w:marRight w:val="0"/>
              <w:marTop w:val="225"/>
              <w:marBottom w:val="225"/>
              <w:divBdr>
                <w:top w:val="none" w:sz="0" w:space="11" w:color="2A4E68"/>
                <w:left w:val="single" w:sz="24" w:space="11" w:color="2A4E68"/>
                <w:bottom w:val="none" w:sz="0" w:space="11" w:color="2A4E68"/>
                <w:right w:val="none" w:sz="0" w:space="11" w:color="2A4E68"/>
              </w:divBdr>
            </w:div>
            <w:div w:id="138498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56477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6415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2176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7477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27175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1739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29335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4485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45607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0880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43260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28878254">
              <w:marLeft w:val="0"/>
              <w:marRight w:val="0"/>
              <w:marTop w:val="225"/>
              <w:marBottom w:val="225"/>
              <w:divBdr>
                <w:top w:val="none" w:sz="0" w:space="11" w:color="2A4E68"/>
                <w:left w:val="single" w:sz="24" w:space="11" w:color="2A4E68"/>
                <w:bottom w:val="none" w:sz="0" w:space="11" w:color="2A4E68"/>
                <w:right w:val="none" w:sz="0" w:space="11" w:color="2A4E68"/>
              </w:divBdr>
            </w:div>
          </w:divsChild>
        </w:div>
        <w:div w:id="261841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113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72250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1861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42127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80752473">
              <w:marLeft w:val="0"/>
              <w:marRight w:val="0"/>
              <w:marTop w:val="225"/>
              <w:marBottom w:val="225"/>
              <w:divBdr>
                <w:top w:val="none" w:sz="0" w:space="11" w:color="2A4E68"/>
                <w:left w:val="single" w:sz="24" w:space="11" w:color="2A4E68"/>
                <w:bottom w:val="none" w:sz="0" w:space="11" w:color="2A4E68"/>
                <w:right w:val="none" w:sz="0" w:space="11" w:color="2A4E68"/>
              </w:divBdr>
              <w:divsChild>
                <w:div w:id="10315409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18138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25933435">
              <w:marLeft w:val="0"/>
              <w:marRight w:val="0"/>
              <w:marTop w:val="225"/>
              <w:marBottom w:val="225"/>
              <w:divBdr>
                <w:top w:val="none" w:sz="0" w:space="11" w:color="2A4E68"/>
                <w:left w:val="single" w:sz="24" w:space="11" w:color="2A4E68"/>
                <w:bottom w:val="none" w:sz="0" w:space="11" w:color="2A4E68"/>
                <w:right w:val="none" w:sz="0" w:space="11" w:color="2A4E68"/>
              </w:divBdr>
            </w:div>
          </w:divsChild>
        </w:div>
        <w:div w:id="886794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843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86873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09352046">
              <w:marLeft w:val="0"/>
              <w:marRight w:val="0"/>
              <w:marTop w:val="225"/>
              <w:marBottom w:val="225"/>
              <w:divBdr>
                <w:top w:val="none" w:sz="0" w:space="11" w:color="2A4E68"/>
                <w:left w:val="single" w:sz="24" w:space="11" w:color="2A4E68"/>
                <w:bottom w:val="none" w:sz="0" w:space="11" w:color="2A4E68"/>
                <w:right w:val="none" w:sz="0" w:space="11" w:color="2A4E68"/>
              </w:divBdr>
            </w:div>
            <w:div w:id="169688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08138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6773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72217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45483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375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660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327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760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537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1059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1767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708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062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955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301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769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243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455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9797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759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31123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11777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323712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14513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309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648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87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06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21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08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93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21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72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29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34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59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13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26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0968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595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735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857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0141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2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1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1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3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4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2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7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2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7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7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2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3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7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4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4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2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93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9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7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8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2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8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1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5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1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2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9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1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4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78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70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2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80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74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60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79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06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03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34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63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26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50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54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82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06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25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96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80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2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58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62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00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77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55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47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54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25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35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10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86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96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28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13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60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11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92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00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46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20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86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37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28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90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07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56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32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91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10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50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92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47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14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9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26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32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60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50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888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93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60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53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64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10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52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11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80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00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46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68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67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6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09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53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07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9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67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8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26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36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87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31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16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73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19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61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24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85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71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98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37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34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39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39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75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14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18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64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07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1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50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83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91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08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52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18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85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2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83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99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74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02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72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96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99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20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24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34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11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97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04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26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92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81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39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53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77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16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40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44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80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02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87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68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68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80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42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66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29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86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73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97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43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98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76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81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73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09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36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49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95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92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88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64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24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31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21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76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47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57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16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47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56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66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87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7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54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9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12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37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71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47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09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30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32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73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55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06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83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0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42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05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29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43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64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46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6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69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14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65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85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31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8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32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75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76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02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79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26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11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00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20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75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1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27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86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58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15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35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23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73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17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25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6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99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17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15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81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12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13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22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35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97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90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64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48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9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02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49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07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18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23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99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19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65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20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36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81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46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74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28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49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55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67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76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55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96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34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50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37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9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1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31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64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4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52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34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25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08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61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68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15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42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43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41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95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64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00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09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74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29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23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70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35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8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2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40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98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22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91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34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44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86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8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69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8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52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76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43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10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47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71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84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54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85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86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55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63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25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10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18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14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65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43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74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68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02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44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22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44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20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02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6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53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91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42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12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34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77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04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09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63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12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29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11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15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13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76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87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77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32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45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49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4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8780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518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608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764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659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009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016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471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567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273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617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363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8432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250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88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76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85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61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61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3974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3099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557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56066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225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7975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876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658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92639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4134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75495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74492036">
              <w:marLeft w:val="0"/>
              <w:marRight w:val="0"/>
              <w:marTop w:val="225"/>
              <w:marBottom w:val="225"/>
              <w:divBdr>
                <w:top w:val="none" w:sz="0" w:space="11" w:color="2A4E68"/>
                <w:left w:val="single" w:sz="24" w:space="11" w:color="2A4E68"/>
                <w:bottom w:val="none" w:sz="0" w:space="11" w:color="2A4E68"/>
                <w:right w:val="none" w:sz="0" w:space="11" w:color="2A4E68"/>
              </w:divBdr>
            </w:div>
            <w:div w:id="61328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04547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1081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68627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5002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30464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3015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70538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3972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38877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5571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90602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36540395">
              <w:blockQuote w:val="1"/>
              <w:marLeft w:val="0"/>
              <w:marRight w:val="0"/>
              <w:marTop w:val="0"/>
              <w:marBottom w:val="300"/>
              <w:divBdr>
                <w:top w:val="none" w:sz="0" w:space="0" w:color="auto"/>
                <w:left w:val="single" w:sz="36" w:space="15" w:color="EEEEEE"/>
                <w:bottom w:val="none" w:sz="0" w:space="0" w:color="auto"/>
                <w:right w:val="none" w:sz="0" w:space="0" w:color="auto"/>
              </w:divBdr>
              <w:divsChild>
                <w:div w:id="18184506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70960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281653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04093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81539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4356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90054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5456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91904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7889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87321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6704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2520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10557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12966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3114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73340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09460452">
              <w:marLeft w:val="0"/>
              <w:marRight w:val="0"/>
              <w:marTop w:val="225"/>
              <w:marBottom w:val="225"/>
              <w:divBdr>
                <w:top w:val="none" w:sz="0" w:space="11" w:color="2A4E68"/>
                <w:left w:val="single" w:sz="24" w:space="11" w:color="2A4E68"/>
                <w:bottom w:val="none" w:sz="0" w:space="11" w:color="2A4E68"/>
                <w:right w:val="none" w:sz="0" w:space="11" w:color="2A4E68"/>
              </w:divBdr>
            </w:div>
            <w:div w:id="168948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65661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33770933">
              <w:marLeft w:val="0"/>
              <w:marRight w:val="0"/>
              <w:marTop w:val="225"/>
              <w:marBottom w:val="225"/>
              <w:divBdr>
                <w:top w:val="none" w:sz="0" w:space="11" w:color="2A4E68"/>
                <w:left w:val="single" w:sz="24" w:space="11" w:color="2A4E68"/>
                <w:bottom w:val="none" w:sz="0" w:space="11" w:color="2A4E68"/>
                <w:right w:val="none" w:sz="0" w:space="11" w:color="2A4E68"/>
              </w:divBdr>
            </w:div>
            <w:div w:id="1787433235">
              <w:marLeft w:val="0"/>
              <w:marRight w:val="0"/>
              <w:marTop w:val="225"/>
              <w:marBottom w:val="225"/>
              <w:divBdr>
                <w:top w:val="none" w:sz="0" w:space="11" w:color="2A4E68"/>
                <w:left w:val="single" w:sz="24" w:space="11" w:color="2A4E68"/>
                <w:bottom w:val="none" w:sz="0" w:space="11" w:color="2A4E68"/>
                <w:right w:val="none" w:sz="0" w:space="11" w:color="2A4E68"/>
              </w:divBdr>
            </w:div>
            <w:div w:id="189237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73908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52592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75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14991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7328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9025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9618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17090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5857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86860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93044367">
              <w:marLeft w:val="0"/>
              <w:marRight w:val="0"/>
              <w:marTop w:val="225"/>
              <w:marBottom w:val="225"/>
              <w:divBdr>
                <w:top w:val="none" w:sz="0" w:space="11" w:color="2A4E68"/>
                <w:left w:val="single" w:sz="24" w:space="11" w:color="2A4E68"/>
                <w:bottom w:val="none" w:sz="0" w:space="11" w:color="2A4E68"/>
                <w:right w:val="none" w:sz="0" w:space="11" w:color="2A4E68"/>
              </w:divBdr>
            </w:div>
            <w:div w:id="73408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88301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4503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84147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3348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35606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26057160">
              <w:marLeft w:val="0"/>
              <w:marRight w:val="0"/>
              <w:marTop w:val="225"/>
              <w:marBottom w:val="225"/>
              <w:divBdr>
                <w:top w:val="none" w:sz="0" w:space="11" w:color="2A4E68"/>
                <w:left w:val="single" w:sz="24" w:space="11" w:color="2A4E68"/>
                <w:bottom w:val="none" w:sz="0" w:space="11" w:color="2A4E68"/>
                <w:right w:val="none" w:sz="0" w:space="11" w:color="2A4E68"/>
              </w:divBdr>
            </w:div>
            <w:div w:id="107547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18020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5307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25819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6893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37597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0223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56948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2423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46346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55797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972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1874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09529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333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578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965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278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4063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553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61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95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39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89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50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20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27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185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270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505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4314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2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47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0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38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69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81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05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11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4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47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52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10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01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78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82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44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86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35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45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12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44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8823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0609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291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10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1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6217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067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842296">
              <w:marLeft w:val="0"/>
              <w:marRight w:val="0"/>
              <w:marTop w:val="225"/>
              <w:marBottom w:val="225"/>
              <w:divBdr>
                <w:top w:val="none" w:sz="0" w:space="11" w:color="2A4E68"/>
                <w:left w:val="single" w:sz="24" w:space="11" w:color="2A4E68"/>
                <w:bottom w:val="none" w:sz="0" w:space="11" w:color="2A4E68"/>
                <w:right w:val="none" w:sz="0" w:space="11" w:color="2A4E68"/>
              </w:divBdr>
            </w:div>
            <w:div w:id="50312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3341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3250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08839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83992952">
              <w:marLeft w:val="0"/>
              <w:marRight w:val="0"/>
              <w:marTop w:val="225"/>
              <w:marBottom w:val="225"/>
              <w:divBdr>
                <w:top w:val="none" w:sz="0" w:space="11" w:color="2A4E68"/>
                <w:left w:val="single" w:sz="24" w:space="11" w:color="2A4E68"/>
                <w:bottom w:val="none" w:sz="0" w:space="11" w:color="2A4E68"/>
                <w:right w:val="none" w:sz="0" w:space="11" w:color="2A4E68"/>
              </w:divBdr>
            </w:div>
            <w:div w:id="599333931">
              <w:blockQuote w:val="1"/>
              <w:marLeft w:val="0"/>
              <w:marRight w:val="0"/>
              <w:marTop w:val="0"/>
              <w:marBottom w:val="300"/>
              <w:divBdr>
                <w:top w:val="none" w:sz="0" w:space="0" w:color="auto"/>
                <w:left w:val="single" w:sz="36" w:space="15" w:color="EEEEEE"/>
                <w:bottom w:val="none" w:sz="0" w:space="0" w:color="auto"/>
                <w:right w:val="none" w:sz="0" w:space="0" w:color="auto"/>
              </w:divBdr>
              <w:divsChild>
                <w:div w:id="15030078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06550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13737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8036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51842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5152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88154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5802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78044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7648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22083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3862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6384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4537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6744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8680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81180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89102419">
              <w:marLeft w:val="0"/>
              <w:marRight w:val="0"/>
              <w:marTop w:val="225"/>
              <w:marBottom w:val="225"/>
              <w:divBdr>
                <w:top w:val="none" w:sz="0" w:space="11" w:color="2A4E68"/>
                <w:left w:val="single" w:sz="24" w:space="11" w:color="2A4E68"/>
                <w:bottom w:val="none" w:sz="0" w:space="11" w:color="2A4E68"/>
                <w:right w:val="none" w:sz="0" w:space="11" w:color="2A4E68"/>
              </w:divBdr>
            </w:div>
            <w:div w:id="126446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84997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72932489">
              <w:marLeft w:val="0"/>
              <w:marRight w:val="0"/>
              <w:marTop w:val="225"/>
              <w:marBottom w:val="225"/>
              <w:divBdr>
                <w:top w:val="none" w:sz="0" w:space="11" w:color="2A4E68"/>
                <w:left w:val="single" w:sz="24" w:space="11" w:color="2A4E68"/>
                <w:bottom w:val="none" w:sz="0" w:space="11" w:color="2A4E68"/>
                <w:right w:val="none" w:sz="0" w:space="11" w:color="2A4E68"/>
              </w:divBdr>
            </w:div>
            <w:div w:id="137022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20282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7503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31103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9331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84377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1188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2878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7276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0491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9669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57934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4380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3989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82153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672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58778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14773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08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36651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4511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62726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5382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5840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6028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27634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70063719">
              <w:marLeft w:val="0"/>
              <w:marRight w:val="0"/>
              <w:marTop w:val="225"/>
              <w:marBottom w:val="225"/>
              <w:divBdr>
                <w:top w:val="none" w:sz="0" w:space="11" w:color="2A4E68"/>
                <w:left w:val="single" w:sz="24" w:space="11" w:color="2A4E68"/>
                <w:bottom w:val="none" w:sz="0" w:space="11" w:color="2A4E68"/>
                <w:right w:val="none" w:sz="0" w:space="11" w:color="2A4E68"/>
              </w:divBdr>
            </w:div>
            <w:div w:id="78526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93128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3422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950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0709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61474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1888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45632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6333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59454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0540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50079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89281166">
              <w:marLeft w:val="0"/>
              <w:marRight w:val="0"/>
              <w:marTop w:val="225"/>
              <w:marBottom w:val="225"/>
              <w:divBdr>
                <w:top w:val="none" w:sz="0" w:space="11" w:color="2A4E68"/>
                <w:left w:val="single" w:sz="24" w:space="11" w:color="2A4E68"/>
                <w:bottom w:val="none" w:sz="0" w:space="11" w:color="2A4E68"/>
                <w:right w:val="none" w:sz="0" w:space="11" w:color="2A4E68"/>
              </w:divBdr>
            </w:div>
            <w:div w:id="204717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04112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8530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27762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56585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239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7228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83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2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95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42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19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92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58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50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43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67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83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27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4567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172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934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052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706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314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446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527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986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144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829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035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77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71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55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7916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031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3873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005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79202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498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97094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516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1384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2237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211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62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46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76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39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6360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0363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630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4299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875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261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198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2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76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7229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6540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64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0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0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1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4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5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2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1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6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1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4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4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2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1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0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9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9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0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66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26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31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80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57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67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14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52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46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90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43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36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11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69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81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04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40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87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33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42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95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12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49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90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26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96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39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25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89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67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48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35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7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64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02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1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20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62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91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72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81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0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45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43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99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13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87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73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63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75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99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81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73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04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93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86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66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29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07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76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72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5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98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36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78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10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85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1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43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75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57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39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44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12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86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94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43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36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62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89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16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88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30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50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20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0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9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2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06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79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7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38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13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34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07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28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67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67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69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94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63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8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07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7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03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95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80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96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37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19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20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80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57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35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07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33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03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18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96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20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56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96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03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75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7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64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49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37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21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18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1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20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41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39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28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99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79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43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94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09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92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52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29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46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94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80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85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63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13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1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45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26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89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17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91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10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94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08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61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39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83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22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57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17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94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72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1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31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97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22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16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36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00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62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52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35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36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48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87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42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11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50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70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22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30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00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05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90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11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48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40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3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89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81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56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21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57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78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14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54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72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41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69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52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72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18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34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70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71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28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26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8367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686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9503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197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78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1992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0199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1748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6866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732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15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74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43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24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2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54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12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62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53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22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43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06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1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66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19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14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94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2938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442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718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7351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5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1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2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5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3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5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2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1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5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5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1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9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1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5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4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7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6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1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3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0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1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0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0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2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0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6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6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2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8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6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2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2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0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8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2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6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2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3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0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2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7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4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0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8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2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3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9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81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44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75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46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69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86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86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33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44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50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25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24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31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9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71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68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91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81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39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35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28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59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90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48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30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83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02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07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32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71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72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86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93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81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59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49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77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55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90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65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73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90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32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69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10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79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98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44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72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3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16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16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36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51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9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25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95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03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95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03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20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12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63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07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3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77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12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06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84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18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31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01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74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05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67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15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41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61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06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25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49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50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57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66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90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53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60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7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02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94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94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32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83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29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60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49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1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51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16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87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27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06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20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2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45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81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11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4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5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74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76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19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89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9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59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73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15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77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25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17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14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72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40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71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94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21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90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930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72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99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78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36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74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95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22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74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0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91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01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44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40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30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70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12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87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37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56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54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32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63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28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05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71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76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66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55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41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03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55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75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63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95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22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20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51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78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75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05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98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22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25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54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7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93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81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56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81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16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31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32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54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27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16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51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90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94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06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26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80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6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08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93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01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78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14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8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04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27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1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50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01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48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35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59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49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10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29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84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45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26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69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61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87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99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46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88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07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46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54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83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34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81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18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50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15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07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16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0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40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66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12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17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1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31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63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98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84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86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68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99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86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74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10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67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14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14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62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21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57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57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25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83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95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62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98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02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49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99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69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57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17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25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76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46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05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51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33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83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92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07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19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08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64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15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16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32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36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06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02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20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28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9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47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47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29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57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15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07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58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16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28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9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46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5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65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91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06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0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29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4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07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90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67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1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1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61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85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8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36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66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40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60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15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35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58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70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10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82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42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36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85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70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74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94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93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49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4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44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03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15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76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47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59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06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33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90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24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7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82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86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84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61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77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21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54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93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82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10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68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46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98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90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84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8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38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04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94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34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60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75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83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63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67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20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90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5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68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07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69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00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47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93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04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04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91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37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16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00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05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71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91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76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76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77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02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91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0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10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06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50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03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69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90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72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26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15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82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95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52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87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7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42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81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89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86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76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5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58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17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25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22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29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28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52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65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69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78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22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41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23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43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27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76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26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20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54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18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8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99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21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21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86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56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92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9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37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42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8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07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52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36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8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6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1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1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35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24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02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02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27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25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52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15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87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58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62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81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12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36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0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17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18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38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92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30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73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70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52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83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25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53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39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29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59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70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9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52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67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63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57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80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43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57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27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55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22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73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01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10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79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87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74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42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83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91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95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80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24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09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73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65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84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17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95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29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35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17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3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13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59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29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75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29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95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76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66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0113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533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893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8195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0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4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9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7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8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3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7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4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8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7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0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0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2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8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8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9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0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0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7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1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7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2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28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75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41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25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19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34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81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74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56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91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24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71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63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19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74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39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13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45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75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92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95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22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22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54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50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36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88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36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83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0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05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79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44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63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90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41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99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44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63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86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10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52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72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28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79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30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79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76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58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31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93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59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83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38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54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82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0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76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1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52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10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01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84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39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25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57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80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4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20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36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99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84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0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80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38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46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1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97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0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21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68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42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70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39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24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55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65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84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59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28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92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02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84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72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65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71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86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53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26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91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38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81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31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91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72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11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83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75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33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45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65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85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37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83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65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61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32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45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8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8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50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49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67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67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34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34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93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37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14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28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40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16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89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51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24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91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37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85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55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91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53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20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28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26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02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35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36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25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11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39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33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22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91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34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1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48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06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05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4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24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58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06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18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67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09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05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99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99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62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70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28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65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62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49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53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13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86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84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19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18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34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24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41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41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60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03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21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41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62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2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81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19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04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59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36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33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48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37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22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96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61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85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39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36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06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4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00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24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31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51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10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25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65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15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08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12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42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21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72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38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28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30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97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39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85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24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33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95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38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90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06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89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28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01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33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9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11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67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98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51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82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36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45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53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40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17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31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24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22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42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38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69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69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15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40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29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76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35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12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93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86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60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9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82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86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18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30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32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55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94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69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96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42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55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03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07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05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1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24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8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40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79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77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54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75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59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05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90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60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03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66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02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64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14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97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49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57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15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89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40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09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79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8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27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87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65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86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48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06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58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93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53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54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77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78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91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33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26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96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66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65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76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30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62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9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05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19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26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0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91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88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46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11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82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47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59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25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64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06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65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98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92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40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56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0845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779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718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103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3821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83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31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73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42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2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14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64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6183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9038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0552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1712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726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84288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097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58090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926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72072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193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2473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8255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487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88995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936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7076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224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231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709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342248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5492771">
              <w:marLeft w:val="0"/>
              <w:marRight w:val="0"/>
              <w:marTop w:val="52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87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57631936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688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0359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01076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873981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507734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50370748">
          <w:marLeft w:val="-225"/>
          <w:marRight w:val="-225"/>
          <w:marTop w:val="0"/>
          <w:marBottom w:val="0"/>
          <w:divBdr>
            <w:top w:val="single" w:sz="6" w:space="8" w:color="EDF2F7"/>
            <w:left w:val="none" w:sz="0" w:space="0" w:color="auto"/>
            <w:bottom w:val="single" w:sz="6" w:space="8" w:color="EDF2F7"/>
            <w:right w:val="none" w:sz="0" w:space="0" w:color="auto"/>
          </w:divBdr>
          <w:divsChild>
            <w:div w:id="147922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5911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535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2366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80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02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39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17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75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11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98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6786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8971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7398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832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840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0787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159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64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95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8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1354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968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941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637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301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6014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295231">
              <w:marLeft w:val="0"/>
              <w:marRight w:val="0"/>
              <w:marTop w:val="450"/>
              <w:marBottom w:val="450"/>
              <w:divBdr>
                <w:top w:val="none" w:sz="0" w:space="15" w:color="2A4E68"/>
                <w:left w:val="single" w:sz="24" w:space="15" w:color="2A4E68"/>
                <w:bottom w:val="none" w:sz="0" w:space="15" w:color="2A4E68"/>
                <w:right w:val="none" w:sz="0" w:space="15" w:color="2A4E68"/>
              </w:divBdr>
              <w:divsChild>
                <w:div w:id="12010855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6092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56554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6565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01147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7980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65660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5596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75038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1240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28668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5075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90070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9190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39568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2285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7625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79880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044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17930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95042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69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18627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7591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32313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14846097">
              <w:marLeft w:val="0"/>
              <w:marRight w:val="0"/>
              <w:marTop w:val="450"/>
              <w:marBottom w:val="450"/>
              <w:divBdr>
                <w:top w:val="none" w:sz="0" w:space="15" w:color="2A4E68"/>
                <w:left w:val="single" w:sz="24" w:space="15" w:color="2A4E68"/>
                <w:bottom w:val="none" w:sz="0" w:space="15" w:color="2A4E68"/>
                <w:right w:val="none" w:sz="0" w:space="15" w:color="2A4E68"/>
              </w:divBdr>
              <w:divsChild>
                <w:div w:id="19288790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3570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09073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48858994">
              <w:marLeft w:val="0"/>
              <w:marRight w:val="0"/>
              <w:marTop w:val="450"/>
              <w:marBottom w:val="450"/>
              <w:divBdr>
                <w:top w:val="none" w:sz="0" w:space="15" w:color="2A4E68"/>
                <w:left w:val="single" w:sz="24" w:space="15" w:color="2A4E68"/>
                <w:bottom w:val="none" w:sz="0" w:space="15" w:color="2A4E68"/>
                <w:right w:val="none" w:sz="0" w:space="15" w:color="2A4E68"/>
              </w:divBdr>
              <w:divsChild>
                <w:div w:id="5167022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0954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15602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40685294">
              <w:marLeft w:val="0"/>
              <w:marRight w:val="0"/>
              <w:marTop w:val="450"/>
              <w:marBottom w:val="450"/>
              <w:divBdr>
                <w:top w:val="none" w:sz="0" w:space="15" w:color="2A4E68"/>
                <w:left w:val="single" w:sz="24" w:space="15" w:color="2A4E68"/>
                <w:bottom w:val="none" w:sz="0" w:space="15" w:color="2A4E68"/>
                <w:right w:val="none" w:sz="0" w:space="15" w:color="2A4E68"/>
              </w:divBdr>
              <w:divsChild>
                <w:div w:id="19436809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57286512">
              <w:marLeft w:val="0"/>
              <w:marRight w:val="0"/>
              <w:marTop w:val="450"/>
              <w:marBottom w:val="450"/>
              <w:divBdr>
                <w:top w:val="none" w:sz="0" w:space="15" w:color="2A4E68"/>
                <w:left w:val="single" w:sz="24" w:space="15" w:color="2A4E68"/>
                <w:bottom w:val="none" w:sz="0" w:space="15" w:color="2A4E68"/>
                <w:right w:val="none" w:sz="0" w:space="15" w:color="2A4E68"/>
              </w:divBdr>
              <w:divsChild>
                <w:div w:id="2387511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6348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97635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8780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08875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9866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95585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62826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2967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7220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396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5472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038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969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9523277">
          <w:marLeft w:val="0"/>
          <w:marRight w:val="0"/>
          <w:marTop w:val="225"/>
          <w:marBottom w:val="225"/>
          <w:divBdr>
            <w:top w:val="none" w:sz="0" w:space="11" w:color="2A4E68"/>
            <w:left w:val="single" w:sz="24" w:space="11" w:color="2A4E68"/>
            <w:bottom w:val="none" w:sz="0" w:space="11" w:color="2A4E68"/>
            <w:right w:val="none" w:sz="0" w:space="11" w:color="2A4E68"/>
          </w:divBdr>
        </w:div>
      </w:divsChild>
    </w:div>
    <w:div w:id="1414233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642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214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781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13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168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23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64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17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53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32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72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72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7677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039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2708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558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00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48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10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66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5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61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34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28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34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8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42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23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80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20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33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93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3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1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61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09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29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8694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010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329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6905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802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58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92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98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2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10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3817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796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8163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9495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152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5177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1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19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04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75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24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69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1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4828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362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674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4877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917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96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80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98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97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08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16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19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89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92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43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14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1720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032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371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921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039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090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527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360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450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458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839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952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9715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07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21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36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03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21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54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28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46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10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02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9457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189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5770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605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04983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117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01575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144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1426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2687830">
          <w:marLeft w:val="0"/>
          <w:marRight w:val="0"/>
          <w:marTop w:val="225"/>
          <w:marBottom w:val="225"/>
          <w:divBdr>
            <w:top w:val="none" w:sz="0" w:space="11" w:color="2A4E68"/>
            <w:left w:val="single" w:sz="24" w:space="11" w:color="2A4E68"/>
            <w:bottom w:val="none" w:sz="0" w:space="11" w:color="2A4E68"/>
            <w:right w:val="none" w:sz="0" w:space="11" w:color="2A4E68"/>
          </w:divBdr>
        </w:div>
        <w:div w:id="704715810">
          <w:marLeft w:val="0"/>
          <w:marRight w:val="0"/>
          <w:marTop w:val="225"/>
          <w:marBottom w:val="225"/>
          <w:divBdr>
            <w:top w:val="none" w:sz="0" w:space="11" w:color="2A4E68"/>
            <w:left w:val="single" w:sz="24" w:space="11" w:color="2A4E68"/>
            <w:bottom w:val="none" w:sz="0" w:space="11" w:color="2A4E68"/>
            <w:right w:val="none" w:sz="0" w:space="11" w:color="2A4E68"/>
          </w:divBdr>
        </w:div>
        <w:div w:id="1504976899">
          <w:marLeft w:val="0"/>
          <w:marRight w:val="0"/>
          <w:marTop w:val="225"/>
          <w:marBottom w:val="225"/>
          <w:divBdr>
            <w:top w:val="none" w:sz="0" w:space="11" w:color="DA422F"/>
            <w:left w:val="single" w:sz="24" w:space="11" w:color="DA422F"/>
            <w:bottom w:val="none" w:sz="0" w:space="11" w:color="DA422F"/>
            <w:right w:val="none" w:sz="0" w:space="11" w:color="DA422F"/>
          </w:divBdr>
        </w:div>
      </w:divsChild>
    </w:div>
    <w:div w:id="1585651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956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038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004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06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1113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311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22731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488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71186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980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1791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0034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4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8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9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5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1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7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7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6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48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15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16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98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65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02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49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41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08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66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24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49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26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61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36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41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66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61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96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92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83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93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05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63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45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66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82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83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44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43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41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29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45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4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8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44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40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02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7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29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78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9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71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62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18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24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98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9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44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88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19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89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55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11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62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98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49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70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93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48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26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92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73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9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35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83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89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29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50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42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04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10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70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11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98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10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89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90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73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1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62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62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32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98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19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10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79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67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34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74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25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02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07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71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24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93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2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76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81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82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08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24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56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03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39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43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66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4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57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48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83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30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24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79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64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12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71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09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90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19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89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27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06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24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23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9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07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28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1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41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11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12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39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79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0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16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9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26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20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80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21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95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15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8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22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16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23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91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04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47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75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85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07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12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05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98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03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43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15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25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30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1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03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83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19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73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5652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1321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431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46740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11278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567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040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554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785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6906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030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882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500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7981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31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1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99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21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88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54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5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9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74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13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47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60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985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85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2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58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0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16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94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29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23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83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5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69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9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33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71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12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0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11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16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49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84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24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5695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19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9601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995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03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1015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647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469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271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2757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5496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263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733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082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721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3889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51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37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04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41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44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22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70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4451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035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440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978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221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619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5764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59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64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34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45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65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71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24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7385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103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293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8886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6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4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9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9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6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5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5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4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9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8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1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7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2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6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4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2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5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5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5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5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1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25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83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86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71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55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23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34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19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20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54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22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91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66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88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11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07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74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50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14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27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37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09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10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58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52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05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63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19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04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33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31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97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48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18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01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44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44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80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61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82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0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09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74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20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95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77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97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83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34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26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17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88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28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47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91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00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84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35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45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29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74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7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86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65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05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32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48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45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94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03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73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52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3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71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46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97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41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96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1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43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45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54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92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93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17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32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3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69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33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59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76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53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08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78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66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94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31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348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24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78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10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82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18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38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26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84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76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0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73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14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92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99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52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18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1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44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64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85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20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85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82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71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59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53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64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04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47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57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74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9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30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92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9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69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58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16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40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67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8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93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27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41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31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73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85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05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61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01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57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42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85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05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38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24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99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99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77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97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33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06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48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02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9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00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62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18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60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95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21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07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42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04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52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60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89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02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83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04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59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05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21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72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54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06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75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86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46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42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89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18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95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19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52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9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06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21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88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40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22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77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69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89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17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19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38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2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70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02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32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66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24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92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11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01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05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75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80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08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42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47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85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32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32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45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70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41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84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16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98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06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1079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817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277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311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949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7973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962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78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47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26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12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03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85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37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3889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853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3925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408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32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00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96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06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42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94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28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10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1877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701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5327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07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94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90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39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77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48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87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9372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416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228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571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5871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545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41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51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06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10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5076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728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120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6790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798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73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66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8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84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410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64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2599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5950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2944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1306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2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0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6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7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5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6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8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9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1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2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3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5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5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7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5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7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9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9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9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3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3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7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7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7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4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5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6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5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7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8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2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9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3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9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6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3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5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8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99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19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42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23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01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30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1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02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79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68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77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27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24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63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10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77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97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34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5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81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44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25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7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69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20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08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02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52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02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37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33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64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78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36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87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25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8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62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05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47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45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56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1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73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59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29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17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20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49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46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93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24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90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28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14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4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58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07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30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80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23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63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76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96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19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29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21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10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30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24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89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58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99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00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28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74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75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83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98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15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19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47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56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59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71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11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76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74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48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75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75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10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26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66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47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63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00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58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17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72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38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88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44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41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95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00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27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99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93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36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94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34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03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84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62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36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36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94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33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8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48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9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40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60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86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90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67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68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42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39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65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81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41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33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89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31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44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78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5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85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59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08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58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34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20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68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46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24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08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64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94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31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89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36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90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49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34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39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82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20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87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45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53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85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03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8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67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90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10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80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18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15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68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27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13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52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80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03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23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48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93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36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29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01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03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30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42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87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79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79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93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55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93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83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98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38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15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65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12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12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48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91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23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23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05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67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07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14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18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16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43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24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36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95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91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58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36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33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79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86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70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45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69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00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47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05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51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39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72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76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04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45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62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96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32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79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13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25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62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77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16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09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33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94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09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92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39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70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75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41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33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6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57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81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04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32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39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44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30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23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50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15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78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45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60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97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85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8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37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62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96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48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65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67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64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80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00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69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59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24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67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40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03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11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87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69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08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20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56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15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11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39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47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75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94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10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57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15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92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16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67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85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90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99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0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32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32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10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14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20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02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56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91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26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46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90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02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35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85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31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70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47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02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7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07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34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51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09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06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79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37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56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30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66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32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41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8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61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57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57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69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50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62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29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10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89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00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32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10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8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65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04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47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93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79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53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91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74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59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95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19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69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66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97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54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43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69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1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86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8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36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29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95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10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23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61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92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19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45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40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17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88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28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05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23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17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52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10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4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11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49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26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76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96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04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31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74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93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17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11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32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38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52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84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67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44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21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44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90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08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10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1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9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57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15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55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4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29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43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81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12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12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16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14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26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64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32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46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17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52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37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96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77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56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55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45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1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35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70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49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46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16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67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71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2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48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2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33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22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40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06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2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26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57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26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77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94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16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70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41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10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22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69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08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43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79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88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20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97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94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37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87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30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20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06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90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54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08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16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20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44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16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9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33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44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41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5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44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35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43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63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54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06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53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75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48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36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10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75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19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69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81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88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20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9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64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89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08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75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86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83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91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44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21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98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7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35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89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39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72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96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65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2988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8324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27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91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27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16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01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03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83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40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3935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3270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950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88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83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75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80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96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54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84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05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93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1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69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74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88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27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93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22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04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65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9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93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7184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837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381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946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410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793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637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8802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54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16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2118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7172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06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6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16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2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76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89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30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5122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508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7855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50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24512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2174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59312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7272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61007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0421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91152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08267464">
              <w:marLeft w:val="0"/>
              <w:marRight w:val="0"/>
              <w:marTop w:val="225"/>
              <w:marBottom w:val="225"/>
              <w:divBdr>
                <w:top w:val="none" w:sz="0" w:space="11" w:color="2A4E68"/>
                <w:left w:val="single" w:sz="24" w:space="11" w:color="2A4E68"/>
                <w:bottom w:val="none" w:sz="0" w:space="11" w:color="2A4E68"/>
                <w:right w:val="none" w:sz="0" w:space="11" w:color="2A4E68"/>
              </w:divBdr>
            </w:div>
            <w:div w:id="81167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0811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59267375">
              <w:marLeft w:val="0"/>
              <w:marRight w:val="0"/>
              <w:marTop w:val="225"/>
              <w:marBottom w:val="225"/>
              <w:divBdr>
                <w:top w:val="none" w:sz="0" w:space="11" w:color="2A4E68"/>
                <w:left w:val="single" w:sz="24" w:space="11" w:color="2A4E68"/>
                <w:bottom w:val="none" w:sz="0" w:space="11" w:color="2A4E68"/>
                <w:right w:val="none" w:sz="0" w:space="11" w:color="2A4E68"/>
              </w:divBdr>
            </w:div>
            <w:div w:id="119866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28214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5609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66111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5677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54484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5676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3464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2303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55676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81765747">
              <w:marLeft w:val="0"/>
              <w:marRight w:val="0"/>
              <w:marTop w:val="225"/>
              <w:marBottom w:val="225"/>
              <w:divBdr>
                <w:top w:val="none" w:sz="0" w:space="11" w:color="2A4E68"/>
                <w:left w:val="single" w:sz="24" w:space="11" w:color="2A4E68"/>
                <w:bottom w:val="none" w:sz="0" w:space="11" w:color="2A4E68"/>
                <w:right w:val="none" w:sz="0" w:space="11" w:color="2A4E68"/>
              </w:divBdr>
            </w:div>
          </w:divsChild>
        </w:div>
        <w:div w:id="677732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3672405">
              <w:marLeft w:val="0"/>
              <w:marRight w:val="0"/>
              <w:marTop w:val="225"/>
              <w:marBottom w:val="225"/>
              <w:divBdr>
                <w:top w:val="none" w:sz="0" w:space="11" w:color="2A4E68"/>
                <w:left w:val="single" w:sz="24" w:space="11" w:color="2A4E68"/>
                <w:bottom w:val="none" w:sz="0" w:space="11" w:color="2A4E68"/>
                <w:right w:val="none" w:sz="0" w:space="11" w:color="2A4E68"/>
              </w:divBdr>
            </w:div>
            <w:div w:id="176056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18337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2458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78506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4401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91349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31572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293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15946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2745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29695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39776219">
              <w:marLeft w:val="0"/>
              <w:marRight w:val="0"/>
              <w:marTop w:val="225"/>
              <w:marBottom w:val="225"/>
              <w:divBdr>
                <w:top w:val="none" w:sz="0" w:space="11" w:color="2A4E68"/>
                <w:left w:val="single" w:sz="24" w:space="11" w:color="2A4E68"/>
                <w:bottom w:val="none" w:sz="0" w:space="11" w:color="2A4E68"/>
                <w:right w:val="none" w:sz="0" w:space="11" w:color="2A4E68"/>
              </w:divBdr>
              <w:divsChild>
                <w:div w:id="20511085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67802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95962679">
              <w:marLeft w:val="0"/>
              <w:marRight w:val="0"/>
              <w:marTop w:val="225"/>
              <w:marBottom w:val="225"/>
              <w:divBdr>
                <w:top w:val="none" w:sz="0" w:space="11" w:color="2A4E68"/>
                <w:left w:val="single" w:sz="24" w:space="11" w:color="2A4E68"/>
                <w:bottom w:val="none" w:sz="0" w:space="11" w:color="2A4E68"/>
                <w:right w:val="none" w:sz="0" w:space="11" w:color="2A4E68"/>
              </w:divBdr>
            </w:div>
          </w:divsChild>
        </w:div>
      </w:divsChild>
    </w:div>
    <w:div w:id="1852184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198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239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359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8904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917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27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48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2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89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3805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883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419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1840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5145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8623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0683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6552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8899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5100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835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731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206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35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79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49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15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97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13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01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71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39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73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53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06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15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57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31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36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40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59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19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47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9030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925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923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967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729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5912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493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40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3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94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15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75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91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72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72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91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34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98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1883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184727">
          <w:marLeft w:val="0"/>
          <w:marRight w:val="0"/>
          <w:marTop w:val="225"/>
          <w:marBottom w:val="225"/>
          <w:divBdr>
            <w:top w:val="none" w:sz="0" w:space="11" w:color="2A4E68"/>
            <w:left w:val="single" w:sz="24" w:space="11" w:color="2A4E68"/>
            <w:bottom w:val="none" w:sz="0" w:space="11" w:color="2A4E68"/>
            <w:right w:val="none" w:sz="0" w:space="11" w:color="2A4E68"/>
          </w:divBdr>
        </w:div>
        <w:div w:id="423384774">
          <w:marLeft w:val="0"/>
          <w:marRight w:val="0"/>
          <w:marTop w:val="225"/>
          <w:marBottom w:val="225"/>
          <w:divBdr>
            <w:top w:val="none" w:sz="0" w:space="11" w:color="DA422F"/>
            <w:left w:val="single" w:sz="24" w:space="11" w:color="DA422F"/>
            <w:bottom w:val="none" w:sz="0" w:space="11" w:color="DA422F"/>
            <w:right w:val="none" w:sz="0" w:space="11" w:color="DA422F"/>
          </w:divBdr>
        </w:div>
      </w:divsChild>
    </w:div>
    <w:div w:id="1921283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464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4530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2706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70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7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6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2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0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8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15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23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9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89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17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03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24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00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09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9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87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78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98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97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93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98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09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16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62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83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24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97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2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68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03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20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29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56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4508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678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528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5076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020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5456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804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972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362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4371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7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7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7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4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0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7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9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58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73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42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47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46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92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56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53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78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30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68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12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16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40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20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70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28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51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13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29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07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03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68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92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20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63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94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94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43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81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71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57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6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82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97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58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51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46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29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81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25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82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41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38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98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33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1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5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23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61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60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70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6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89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33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99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1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29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68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65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44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37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30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48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85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1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84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28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08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95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23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78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14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59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38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0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78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56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64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25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27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53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04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13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06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58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09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75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08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60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8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62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50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87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25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53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08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02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63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8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82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37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9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51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1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24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68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7811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0364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8703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327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873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281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1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5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4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7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6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8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0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3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3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8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6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2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2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4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5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4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1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34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13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98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12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23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37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48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54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37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45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23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39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92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96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62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07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98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83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53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32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72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57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34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46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2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23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28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06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40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80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85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36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25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53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59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14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95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42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52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4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79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18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69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92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2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1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27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40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40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69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21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92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41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30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67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74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83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53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90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78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69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55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69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82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10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1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06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9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64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50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95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55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56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51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78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55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77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33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87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0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93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57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54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33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70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3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51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48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85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95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50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06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16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35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95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43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94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89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06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02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60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01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13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95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20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85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26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45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84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50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47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21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12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67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55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87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58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6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22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90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02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77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48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03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45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13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86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2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15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55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61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73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50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16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99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88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86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54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25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3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12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14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14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36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61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23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89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69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94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10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07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14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59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82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88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24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07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56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41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53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38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04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08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1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31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99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04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13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07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80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66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16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87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64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95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16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91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7008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974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978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480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8063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0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6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1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1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0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4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2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2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0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5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5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7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6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9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6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0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0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6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3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4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2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2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0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5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8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8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1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9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2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32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82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83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83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07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79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23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59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10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21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79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73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79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45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30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85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92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89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46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88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6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80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37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34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00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1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08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46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50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70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20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44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52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7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61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71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83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19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78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44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41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47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66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81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31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51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12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10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92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64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16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95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95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65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49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44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83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07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22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19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12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86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31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3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89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82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79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62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24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94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61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19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04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28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79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07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38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35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4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52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8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8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92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85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15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69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89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16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59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05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78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65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03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8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21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90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53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59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14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80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64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0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51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51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02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45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81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03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15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05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0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68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66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00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82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1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13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82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18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10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18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37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54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69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23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62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70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29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37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88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1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8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8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54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66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44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70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83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97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29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45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72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02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09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20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68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35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86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13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23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81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96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40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24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29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25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34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38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97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81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67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65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81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23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46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45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95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51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47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18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92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19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29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56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40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38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72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08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67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84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45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56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63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02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34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43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33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97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36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39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63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72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0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03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82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89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01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0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00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73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42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5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23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5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17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08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64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80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67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86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64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35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97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53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92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82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0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13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81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82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73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72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82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23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66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78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17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21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01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87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45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07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54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64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46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80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39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85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2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52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1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66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77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27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16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66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0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67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49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85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58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24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70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16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41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5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15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35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56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72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48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0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58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86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28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75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79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21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36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54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40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13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53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62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13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43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97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94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11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67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72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26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50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78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3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66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91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16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06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49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37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0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71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53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99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49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58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2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37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65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42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77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32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60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45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77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77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41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30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88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00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48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35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2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72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34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70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89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01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00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86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37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76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0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75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47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13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53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33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01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41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88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93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85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82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50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40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71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06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76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50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96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01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78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78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7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50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66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47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99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49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03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68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61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46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9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20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58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0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42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73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94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06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55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84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62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90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84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61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51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76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0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82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57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84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92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88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46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88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46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67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73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07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99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66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85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4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94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45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64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14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1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69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10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08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43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91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13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46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57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63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78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09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52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33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83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60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70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5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12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17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84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76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07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2462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854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980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5468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07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36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77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28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1635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530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3721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579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86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08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11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17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26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56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35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67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0807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661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664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251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5643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15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6786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407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325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916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038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928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862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683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511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491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7831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611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89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17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1028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6271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1296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426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480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075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431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091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4764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436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20313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85816951">
              <w:marLeft w:val="0"/>
              <w:marRight w:val="0"/>
              <w:marTop w:val="225"/>
              <w:marBottom w:val="225"/>
              <w:divBdr>
                <w:top w:val="none" w:sz="0" w:space="11" w:color="2A4E68"/>
                <w:left w:val="single" w:sz="24" w:space="11" w:color="2A4E68"/>
                <w:bottom w:val="none" w:sz="0" w:space="11" w:color="2A4E68"/>
                <w:right w:val="none" w:sz="0" w:space="11" w:color="2A4E68"/>
              </w:divBdr>
            </w:div>
            <w:div w:id="42199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92138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31979376">
              <w:blockQuote w:val="1"/>
              <w:marLeft w:val="0"/>
              <w:marRight w:val="0"/>
              <w:marTop w:val="0"/>
              <w:marBottom w:val="300"/>
              <w:divBdr>
                <w:top w:val="none" w:sz="0" w:space="0" w:color="auto"/>
                <w:left w:val="single" w:sz="36" w:space="15" w:color="EEEEEE"/>
                <w:bottom w:val="none" w:sz="0" w:space="0" w:color="auto"/>
                <w:right w:val="none" w:sz="0" w:space="0" w:color="auto"/>
              </w:divBdr>
              <w:divsChild>
                <w:div w:id="306945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45197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303755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0123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70322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6391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36457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0435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57476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1706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96364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3574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24332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5833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16792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2532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42252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1689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74825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8793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81207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91394836">
              <w:marLeft w:val="0"/>
              <w:marRight w:val="0"/>
              <w:marTop w:val="225"/>
              <w:marBottom w:val="225"/>
              <w:divBdr>
                <w:top w:val="none" w:sz="0" w:space="11" w:color="2A4E68"/>
                <w:left w:val="single" w:sz="24" w:space="11" w:color="2A4E68"/>
                <w:bottom w:val="none" w:sz="0" w:space="11" w:color="2A4E68"/>
                <w:right w:val="none" w:sz="0" w:space="11" w:color="2A4E68"/>
              </w:divBdr>
            </w:div>
            <w:div w:id="147784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68387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8888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80234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30574238">
              <w:marLeft w:val="0"/>
              <w:marRight w:val="0"/>
              <w:marTop w:val="225"/>
              <w:marBottom w:val="225"/>
              <w:divBdr>
                <w:top w:val="none" w:sz="0" w:space="11" w:color="2A4E68"/>
                <w:left w:val="single" w:sz="24" w:space="11" w:color="2A4E68"/>
                <w:bottom w:val="none" w:sz="0" w:space="11" w:color="2A4E68"/>
                <w:right w:val="none" w:sz="0" w:space="11" w:color="2A4E68"/>
              </w:divBdr>
            </w:div>
            <w:div w:id="175434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68885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41390197">
              <w:marLeft w:val="0"/>
              <w:marRight w:val="0"/>
              <w:marTop w:val="225"/>
              <w:marBottom w:val="225"/>
              <w:divBdr>
                <w:top w:val="none" w:sz="0" w:space="11" w:color="2A4E68"/>
                <w:left w:val="single" w:sz="24" w:space="11" w:color="2A4E68"/>
                <w:bottom w:val="none" w:sz="0" w:space="11" w:color="2A4E68"/>
                <w:right w:val="none" w:sz="0" w:space="11" w:color="2A4E68"/>
              </w:divBdr>
            </w:div>
            <w:div w:id="192468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76572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4664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35242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6871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37552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75886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2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70370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38118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41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56168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257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08300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5975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73270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7213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41025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1674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75098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0483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22301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2737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89528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4387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20791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3355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76289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1149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90541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5447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20137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36593682">
              <w:marLeft w:val="0"/>
              <w:marRight w:val="0"/>
              <w:marTop w:val="225"/>
              <w:marBottom w:val="225"/>
              <w:divBdr>
                <w:top w:val="none" w:sz="0" w:space="11" w:color="2A4E68"/>
                <w:left w:val="single" w:sz="24" w:space="11" w:color="2A4E68"/>
                <w:bottom w:val="none" w:sz="0" w:space="11" w:color="2A4E68"/>
                <w:right w:val="none" w:sz="0" w:space="11" w:color="2A4E68"/>
              </w:divBdr>
            </w:div>
            <w:div w:id="198110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40375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90816029">
              <w:marLeft w:val="0"/>
              <w:marRight w:val="0"/>
              <w:marTop w:val="225"/>
              <w:marBottom w:val="225"/>
              <w:divBdr>
                <w:top w:val="none" w:sz="0" w:space="11" w:color="2A4E68"/>
                <w:left w:val="single" w:sz="24" w:space="11" w:color="2A4E68"/>
                <w:bottom w:val="none" w:sz="0" w:space="11" w:color="2A4E68"/>
                <w:right w:val="none" w:sz="0" w:space="11" w:color="2A4E68"/>
              </w:divBdr>
            </w:div>
          </w:divsChild>
        </w:div>
      </w:divsChild>
    </w:div>
    <w:div w:id="2103792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495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7302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40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04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38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8576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772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353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5058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3622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3.tiff"/><Relationship Id="rId18" Type="http://schemas.openxmlformats.org/officeDocument/2006/relationships/image" Target="media/image8.tiff"/><Relationship Id="rId26" Type="http://schemas.openxmlformats.org/officeDocument/2006/relationships/theme" Target="theme/theme1.xml"/><Relationship Id="rId3" Type="http://schemas.openxmlformats.org/officeDocument/2006/relationships/numbering" Target="numbering.xml"/><Relationship Id="rId21" Type="http://schemas.openxmlformats.org/officeDocument/2006/relationships/footer" Target="footer1.xml"/><Relationship Id="rId7" Type="http://schemas.openxmlformats.org/officeDocument/2006/relationships/footnotes" Target="footnotes.xml"/><Relationship Id="rId12" Type="http://schemas.openxmlformats.org/officeDocument/2006/relationships/image" Target="media/image2.tiff"/><Relationship Id="rId17" Type="http://schemas.openxmlformats.org/officeDocument/2006/relationships/image" Target="media/image7.tiff"/><Relationship Id="rId25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6.tiff"/><Relationship Id="rId20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1.tiff"/><Relationship Id="rId24" Type="http://schemas.openxmlformats.org/officeDocument/2006/relationships/footer" Target="footer3.xml"/><Relationship Id="rId5" Type="http://schemas.openxmlformats.org/officeDocument/2006/relationships/settings" Target="settings.xml"/><Relationship Id="rId15" Type="http://schemas.openxmlformats.org/officeDocument/2006/relationships/image" Target="media/image5.tiff"/><Relationship Id="rId23" Type="http://schemas.openxmlformats.org/officeDocument/2006/relationships/header" Target="header3.xml"/><Relationship Id="rId10" Type="http://schemas.openxmlformats.org/officeDocument/2006/relationships/hyperlink" Target="https://dl.google.com/android/repository/sdk-tools-linux-4333796.zip" TargetMode="External"/><Relationship Id="rId19" Type="http://schemas.openxmlformats.org/officeDocument/2006/relationships/header" Target="header1.xml"/><Relationship Id="rId4" Type="http://schemas.openxmlformats.org/officeDocument/2006/relationships/styles" Target="styles.xml"/><Relationship Id="rId9" Type="http://schemas.openxmlformats.org/officeDocument/2006/relationships/hyperlink" Target="https://services.gradle.org/distributions/gradle-5.4.1-bin.zip" TargetMode="External"/><Relationship Id="rId14" Type="http://schemas.openxmlformats.org/officeDocument/2006/relationships/image" Target="media/image4.tiff"/><Relationship Id="rId22" Type="http://schemas.openxmlformats.org/officeDocument/2006/relationships/footer" Target="footer2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/E:\Desktop\&#20316;&#19994;\&#27169;&#26495;\Calibri&#27169;&#26495;.dotm" TargetMode="Externa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2017-10-07T00:00:00</PublishDate>
  <Abstract>此方案编写目的是为广科大大数据实验室部署私有云平台，为实施人员提供相关参考以及解决方案。</Abstract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370EC786-4008-8443-A24A-57B41A4E2A0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E:\Desktop\作业\模板\Calibri模板.dotm</Template>
  <TotalTime>4687</TotalTime>
  <Pages>5</Pages>
  <Words>314</Words>
  <Characters>1793</Characters>
  <Application>Microsoft Office Word</Application>
  <DocSecurity>0</DocSecurity>
  <Lines>14</Lines>
  <Paragraphs>4</Paragraphs>
  <ScaleCrop>false</ScaleCrop>
  <Company>深圳尚观科技有限公司</Company>
  <LinksUpToDate>false</LinksUpToDate>
  <CharactersWithSpaces>2103</CharactersWithSpaces>
  <SharedDoc>false</SharedDoc>
  <HLinks>
    <vt:vector size="348" baseType="variant">
      <vt:variant>
        <vt:i4>1835068</vt:i4>
      </vt:variant>
      <vt:variant>
        <vt:i4>344</vt:i4>
      </vt:variant>
      <vt:variant>
        <vt:i4>0</vt:i4>
      </vt:variant>
      <vt:variant>
        <vt:i4>5</vt:i4>
      </vt:variant>
      <vt:variant>
        <vt:lpwstr/>
      </vt:variant>
      <vt:variant>
        <vt:lpwstr>_Toc209456299</vt:lpwstr>
      </vt:variant>
      <vt:variant>
        <vt:i4>1835068</vt:i4>
      </vt:variant>
      <vt:variant>
        <vt:i4>338</vt:i4>
      </vt:variant>
      <vt:variant>
        <vt:i4>0</vt:i4>
      </vt:variant>
      <vt:variant>
        <vt:i4>5</vt:i4>
      </vt:variant>
      <vt:variant>
        <vt:lpwstr/>
      </vt:variant>
      <vt:variant>
        <vt:lpwstr>_Toc209456298</vt:lpwstr>
      </vt:variant>
      <vt:variant>
        <vt:i4>1835068</vt:i4>
      </vt:variant>
      <vt:variant>
        <vt:i4>332</vt:i4>
      </vt:variant>
      <vt:variant>
        <vt:i4>0</vt:i4>
      </vt:variant>
      <vt:variant>
        <vt:i4>5</vt:i4>
      </vt:variant>
      <vt:variant>
        <vt:lpwstr/>
      </vt:variant>
      <vt:variant>
        <vt:lpwstr>_Toc209456297</vt:lpwstr>
      </vt:variant>
      <vt:variant>
        <vt:i4>1835068</vt:i4>
      </vt:variant>
      <vt:variant>
        <vt:i4>326</vt:i4>
      </vt:variant>
      <vt:variant>
        <vt:i4>0</vt:i4>
      </vt:variant>
      <vt:variant>
        <vt:i4>5</vt:i4>
      </vt:variant>
      <vt:variant>
        <vt:lpwstr/>
      </vt:variant>
      <vt:variant>
        <vt:lpwstr>_Toc209456296</vt:lpwstr>
      </vt:variant>
      <vt:variant>
        <vt:i4>1835068</vt:i4>
      </vt:variant>
      <vt:variant>
        <vt:i4>320</vt:i4>
      </vt:variant>
      <vt:variant>
        <vt:i4>0</vt:i4>
      </vt:variant>
      <vt:variant>
        <vt:i4>5</vt:i4>
      </vt:variant>
      <vt:variant>
        <vt:lpwstr/>
      </vt:variant>
      <vt:variant>
        <vt:lpwstr>_Toc209456295</vt:lpwstr>
      </vt:variant>
      <vt:variant>
        <vt:i4>1835068</vt:i4>
      </vt:variant>
      <vt:variant>
        <vt:i4>314</vt:i4>
      </vt:variant>
      <vt:variant>
        <vt:i4>0</vt:i4>
      </vt:variant>
      <vt:variant>
        <vt:i4>5</vt:i4>
      </vt:variant>
      <vt:variant>
        <vt:lpwstr/>
      </vt:variant>
      <vt:variant>
        <vt:lpwstr>_Toc209456294</vt:lpwstr>
      </vt:variant>
      <vt:variant>
        <vt:i4>1835068</vt:i4>
      </vt:variant>
      <vt:variant>
        <vt:i4>308</vt:i4>
      </vt:variant>
      <vt:variant>
        <vt:i4>0</vt:i4>
      </vt:variant>
      <vt:variant>
        <vt:i4>5</vt:i4>
      </vt:variant>
      <vt:variant>
        <vt:lpwstr/>
      </vt:variant>
      <vt:variant>
        <vt:lpwstr>_Toc209456293</vt:lpwstr>
      </vt:variant>
      <vt:variant>
        <vt:i4>1835068</vt:i4>
      </vt:variant>
      <vt:variant>
        <vt:i4>302</vt:i4>
      </vt:variant>
      <vt:variant>
        <vt:i4>0</vt:i4>
      </vt:variant>
      <vt:variant>
        <vt:i4>5</vt:i4>
      </vt:variant>
      <vt:variant>
        <vt:lpwstr/>
      </vt:variant>
      <vt:variant>
        <vt:lpwstr>_Toc209456292</vt:lpwstr>
      </vt:variant>
      <vt:variant>
        <vt:i4>1835068</vt:i4>
      </vt:variant>
      <vt:variant>
        <vt:i4>296</vt:i4>
      </vt:variant>
      <vt:variant>
        <vt:i4>0</vt:i4>
      </vt:variant>
      <vt:variant>
        <vt:i4>5</vt:i4>
      </vt:variant>
      <vt:variant>
        <vt:lpwstr/>
      </vt:variant>
      <vt:variant>
        <vt:lpwstr>_Toc209456291</vt:lpwstr>
      </vt:variant>
      <vt:variant>
        <vt:i4>1835068</vt:i4>
      </vt:variant>
      <vt:variant>
        <vt:i4>290</vt:i4>
      </vt:variant>
      <vt:variant>
        <vt:i4>0</vt:i4>
      </vt:variant>
      <vt:variant>
        <vt:i4>5</vt:i4>
      </vt:variant>
      <vt:variant>
        <vt:lpwstr/>
      </vt:variant>
      <vt:variant>
        <vt:lpwstr>_Toc209456290</vt:lpwstr>
      </vt:variant>
      <vt:variant>
        <vt:i4>1900604</vt:i4>
      </vt:variant>
      <vt:variant>
        <vt:i4>284</vt:i4>
      </vt:variant>
      <vt:variant>
        <vt:i4>0</vt:i4>
      </vt:variant>
      <vt:variant>
        <vt:i4>5</vt:i4>
      </vt:variant>
      <vt:variant>
        <vt:lpwstr/>
      </vt:variant>
      <vt:variant>
        <vt:lpwstr>_Toc209456289</vt:lpwstr>
      </vt:variant>
      <vt:variant>
        <vt:i4>1900604</vt:i4>
      </vt:variant>
      <vt:variant>
        <vt:i4>278</vt:i4>
      </vt:variant>
      <vt:variant>
        <vt:i4>0</vt:i4>
      </vt:variant>
      <vt:variant>
        <vt:i4>5</vt:i4>
      </vt:variant>
      <vt:variant>
        <vt:lpwstr/>
      </vt:variant>
      <vt:variant>
        <vt:lpwstr>_Toc209456288</vt:lpwstr>
      </vt:variant>
      <vt:variant>
        <vt:i4>1900604</vt:i4>
      </vt:variant>
      <vt:variant>
        <vt:i4>272</vt:i4>
      </vt:variant>
      <vt:variant>
        <vt:i4>0</vt:i4>
      </vt:variant>
      <vt:variant>
        <vt:i4>5</vt:i4>
      </vt:variant>
      <vt:variant>
        <vt:lpwstr/>
      </vt:variant>
      <vt:variant>
        <vt:lpwstr>_Toc209456287</vt:lpwstr>
      </vt:variant>
      <vt:variant>
        <vt:i4>1900604</vt:i4>
      </vt:variant>
      <vt:variant>
        <vt:i4>266</vt:i4>
      </vt:variant>
      <vt:variant>
        <vt:i4>0</vt:i4>
      </vt:variant>
      <vt:variant>
        <vt:i4>5</vt:i4>
      </vt:variant>
      <vt:variant>
        <vt:lpwstr/>
      </vt:variant>
      <vt:variant>
        <vt:lpwstr>_Toc209456286</vt:lpwstr>
      </vt:variant>
      <vt:variant>
        <vt:i4>1900604</vt:i4>
      </vt:variant>
      <vt:variant>
        <vt:i4>260</vt:i4>
      </vt:variant>
      <vt:variant>
        <vt:i4>0</vt:i4>
      </vt:variant>
      <vt:variant>
        <vt:i4>5</vt:i4>
      </vt:variant>
      <vt:variant>
        <vt:lpwstr/>
      </vt:variant>
      <vt:variant>
        <vt:lpwstr>_Toc209456285</vt:lpwstr>
      </vt:variant>
      <vt:variant>
        <vt:i4>1900604</vt:i4>
      </vt:variant>
      <vt:variant>
        <vt:i4>254</vt:i4>
      </vt:variant>
      <vt:variant>
        <vt:i4>0</vt:i4>
      </vt:variant>
      <vt:variant>
        <vt:i4>5</vt:i4>
      </vt:variant>
      <vt:variant>
        <vt:lpwstr/>
      </vt:variant>
      <vt:variant>
        <vt:lpwstr>_Toc209456284</vt:lpwstr>
      </vt:variant>
      <vt:variant>
        <vt:i4>1900604</vt:i4>
      </vt:variant>
      <vt:variant>
        <vt:i4>248</vt:i4>
      </vt:variant>
      <vt:variant>
        <vt:i4>0</vt:i4>
      </vt:variant>
      <vt:variant>
        <vt:i4>5</vt:i4>
      </vt:variant>
      <vt:variant>
        <vt:lpwstr/>
      </vt:variant>
      <vt:variant>
        <vt:lpwstr>_Toc209456283</vt:lpwstr>
      </vt:variant>
      <vt:variant>
        <vt:i4>1900604</vt:i4>
      </vt:variant>
      <vt:variant>
        <vt:i4>242</vt:i4>
      </vt:variant>
      <vt:variant>
        <vt:i4>0</vt:i4>
      </vt:variant>
      <vt:variant>
        <vt:i4>5</vt:i4>
      </vt:variant>
      <vt:variant>
        <vt:lpwstr/>
      </vt:variant>
      <vt:variant>
        <vt:lpwstr>_Toc209456282</vt:lpwstr>
      </vt:variant>
      <vt:variant>
        <vt:i4>1900604</vt:i4>
      </vt:variant>
      <vt:variant>
        <vt:i4>236</vt:i4>
      </vt:variant>
      <vt:variant>
        <vt:i4>0</vt:i4>
      </vt:variant>
      <vt:variant>
        <vt:i4>5</vt:i4>
      </vt:variant>
      <vt:variant>
        <vt:lpwstr/>
      </vt:variant>
      <vt:variant>
        <vt:lpwstr>_Toc209456281</vt:lpwstr>
      </vt:variant>
      <vt:variant>
        <vt:i4>1900604</vt:i4>
      </vt:variant>
      <vt:variant>
        <vt:i4>230</vt:i4>
      </vt:variant>
      <vt:variant>
        <vt:i4>0</vt:i4>
      </vt:variant>
      <vt:variant>
        <vt:i4>5</vt:i4>
      </vt:variant>
      <vt:variant>
        <vt:lpwstr/>
      </vt:variant>
      <vt:variant>
        <vt:lpwstr>_Toc209456280</vt:lpwstr>
      </vt:variant>
      <vt:variant>
        <vt:i4>1179708</vt:i4>
      </vt:variant>
      <vt:variant>
        <vt:i4>224</vt:i4>
      </vt:variant>
      <vt:variant>
        <vt:i4>0</vt:i4>
      </vt:variant>
      <vt:variant>
        <vt:i4>5</vt:i4>
      </vt:variant>
      <vt:variant>
        <vt:lpwstr/>
      </vt:variant>
      <vt:variant>
        <vt:lpwstr>_Toc209456279</vt:lpwstr>
      </vt:variant>
      <vt:variant>
        <vt:i4>1179708</vt:i4>
      </vt:variant>
      <vt:variant>
        <vt:i4>218</vt:i4>
      </vt:variant>
      <vt:variant>
        <vt:i4>0</vt:i4>
      </vt:variant>
      <vt:variant>
        <vt:i4>5</vt:i4>
      </vt:variant>
      <vt:variant>
        <vt:lpwstr/>
      </vt:variant>
      <vt:variant>
        <vt:lpwstr>_Toc209456278</vt:lpwstr>
      </vt:variant>
      <vt:variant>
        <vt:i4>1179708</vt:i4>
      </vt:variant>
      <vt:variant>
        <vt:i4>212</vt:i4>
      </vt:variant>
      <vt:variant>
        <vt:i4>0</vt:i4>
      </vt:variant>
      <vt:variant>
        <vt:i4>5</vt:i4>
      </vt:variant>
      <vt:variant>
        <vt:lpwstr/>
      </vt:variant>
      <vt:variant>
        <vt:lpwstr>_Toc209456277</vt:lpwstr>
      </vt:variant>
      <vt:variant>
        <vt:i4>1179708</vt:i4>
      </vt:variant>
      <vt:variant>
        <vt:i4>206</vt:i4>
      </vt:variant>
      <vt:variant>
        <vt:i4>0</vt:i4>
      </vt:variant>
      <vt:variant>
        <vt:i4>5</vt:i4>
      </vt:variant>
      <vt:variant>
        <vt:lpwstr/>
      </vt:variant>
      <vt:variant>
        <vt:lpwstr>_Toc209456276</vt:lpwstr>
      </vt:variant>
      <vt:variant>
        <vt:i4>1179708</vt:i4>
      </vt:variant>
      <vt:variant>
        <vt:i4>200</vt:i4>
      </vt:variant>
      <vt:variant>
        <vt:i4>0</vt:i4>
      </vt:variant>
      <vt:variant>
        <vt:i4>5</vt:i4>
      </vt:variant>
      <vt:variant>
        <vt:lpwstr/>
      </vt:variant>
      <vt:variant>
        <vt:lpwstr>_Toc209456275</vt:lpwstr>
      </vt:variant>
      <vt:variant>
        <vt:i4>1179708</vt:i4>
      </vt:variant>
      <vt:variant>
        <vt:i4>194</vt:i4>
      </vt:variant>
      <vt:variant>
        <vt:i4>0</vt:i4>
      </vt:variant>
      <vt:variant>
        <vt:i4>5</vt:i4>
      </vt:variant>
      <vt:variant>
        <vt:lpwstr/>
      </vt:variant>
      <vt:variant>
        <vt:lpwstr>_Toc209456274</vt:lpwstr>
      </vt:variant>
      <vt:variant>
        <vt:i4>1179708</vt:i4>
      </vt:variant>
      <vt:variant>
        <vt:i4>188</vt:i4>
      </vt:variant>
      <vt:variant>
        <vt:i4>0</vt:i4>
      </vt:variant>
      <vt:variant>
        <vt:i4>5</vt:i4>
      </vt:variant>
      <vt:variant>
        <vt:lpwstr/>
      </vt:variant>
      <vt:variant>
        <vt:lpwstr>_Toc209456273</vt:lpwstr>
      </vt:variant>
      <vt:variant>
        <vt:i4>1179708</vt:i4>
      </vt:variant>
      <vt:variant>
        <vt:i4>182</vt:i4>
      </vt:variant>
      <vt:variant>
        <vt:i4>0</vt:i4>
      </vt:variant>
      <vt:variant>
        <vt:i4>5</vt:i4>
      </vt:variant>
      <vt:variant>
        <vt:lpwstr/>
      </vt:variant>
      <vt:variant>
        <vt:lpwstr>_Toc209456272</vt:lpwstr>
      </vt:variant>
      <vt:variant>
        <vt:i4>1179708</vt:i4>
      </vt:variant>
      <vt:variant>
        <vt:i4>176</vt:i4>
      </vt:variant>
      <vt:variant>
        <vt:i4>0</vt:i4>
      </vt:variant>
      <vt:variant>
        <vt:i4>5</vt:i4>
      </vt:variant>
      <vt:variant>
        <vt:lpwstr/>
      </vt:variant>
      <vt:variant>
        <vt:lpwstr>_Toc209456271</vt:lpwstr>
      </vt:variant>
      <vt:variant>
        <vt:i4>1179708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_Toc209456270</vt:lpwstr>
      </vt:variant>
      <vt:variant>
        <vt:i4>1245244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_Toc209456269</vt:lpwstr>
      </vt:variant>
      <vt:variant>
        <vt:i4>1245244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_Toc209456268</vt:lpwstr>
      </vt:variant>
      <vt:variant>
        <vt:i4>1245244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_Toc209456267</vt:lpwstr>
      </vt:variant>
      <vt:variant>
        <vt:i4>1245244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_Toc209456266</vt:lpwstr>
      </vt:variant>
      <vt:variant>
        <vt:i4>1245244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_Toc209456265</vt:lpwstr>
      </vt:variant>
      <vt:variant>
        <vt:i4>1245244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_Toc209456264</vt:lpwstr>
      </vt:variant>
      <vt:variant>
        <vt:i4>1245244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_Toc209456263</vt:lpwstr>
      </vt:variant>
      <vt:variant>
        <vt:i4>1245244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_Toc209456262</vt:lpwstr>
      </vt:variant>
      <vt:variant>
        <vt:i4>1245244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_Toc209456261</vt:lpwstr>
      </vt:variant>
      <vt:variant>
        <vt:i4>1245244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_Toc209456260</vt:lpwstr>
      </vt:variant>
      <vt:variant>
        <vt:i4>1048636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_Toc209456259</vt:lpwstr>
      </vt:variant>
      <vt:variant>
        <vt:i4>1048636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_Toc209456258</vt:lpwstr>
      </vt:variant>
      <vt:variant>
        <vt:i4>1048636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_Toc209456257</vt:lpwstr>
      </vt:variant>
      <vt:variant>
        <vt:i4>1048636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_Toc209456256</vt:lpwstr>
      </vt:variant>
      <vt:variant>
        <vt:i4>1048636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_Toc209456255</vt:lpwstr>
      </vt:variant>
      <vt:variant>
        <vt:i4>1048636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_Toc209456254</vt:lpwstr>
      </vt:variant>
      <vt:variant>
        <vt:i4>1048636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_Toc209456253</vt:lpwstr>
      </vt:variant>
      <vt:variant>
        <vt:i4>1048636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_Toc209456252</vt:lpwstr>
      </vt:variant>
      <vt:variant>
        <vt:i4>1048636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_Toc209456251</vt:lpwstr>
      </vt:variant>
      <vt:variant>
        <vt:i4>1048636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_Toc209456250</vt:lpwstr>
      </vt:variant>
      <vt:variant>
        <vt:i4>1114172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_Toc209456249</vt:lpwstr>
      </vt:variant>
      <vt:variant>
        <vt:i4>1114172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_Toc209456248</vt:lpwstr>
      </vt:variant>
      <vt:variant>
        <vt:i4>1114172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_Toc209456247</vt:lpwstr>
      </vt:variant>
      <vt:variant>
        <vt:i4>1114172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_Toc209456246</vt:lpwstr>
      </vt:variant>
      <vt:variant>
        <vt:i4>1114172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_Toc209456245</vt:lpwstr>
      </vt:variant>
      <vt:variant>
        <vt:i4>1114172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_Toc209456244</vt:lpwstr>
      </vt:variant>
      <vt:variant>
        <vt:i4>1114172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_Toc209456243</vt:lpwstr>
      </vt:variant>
      <vt:variant>
        <vt:i4>1114172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_Toc209456242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>模板</dc:subject>
  <dc:creator>Windows 用户</dc:creator>
  <cp:keywords/>
  <dc:description/>
  <cp:lastModifiedBy>Microsoft Office User</cp:lastModifiedBy>
  <cp:revision>577</cp:revision>
  <cp:lastPrinted>2017-10-07T11:20:00Z</cp:lastPrinted>
  <dcterms:created xsi:type="dcterms:W3CDTF">2017-12-09T07:52:00Z</dcterms:created>
  <dcterms:modified xsi:type="dcterms:W3CDTF">2019-11-20T10:14:00Z</dcterms:modified>
  <cp:contentStatus/>
</cp:coreProperties>
</file>